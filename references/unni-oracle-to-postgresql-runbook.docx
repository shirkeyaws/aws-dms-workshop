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D0E24F" w14:textId="77777777" w:rsidR="00E64CCE" w:rsidRDefault="00E64CCE">
      <w:pPr>
        <w:pStyle w:val="Title"/>
      </w:pPr>
      <w:r w:rsidRPr="00E64CCE">
        <w:t>A</w:t>
      </w:r>
      <w:r>
        <w:t>WS Database Migration Service</w:t>
      </w:r>
    </w:p>
    <w:p w14:paraId="12AFC01A" w14:textId="7486F82B" w:rsidR="00E64CCE" w:rsidRDefault="00E64CCE">
      <w:pPr>
        <w:pStyle w:val="Title"/>
      </w:pPr>
      <w:r w:rsidRPr="00E64CCE">
        <w:t>AWS Schema Conversion Tool</w:t>
      </w:r>
    </w:p>
    <w:p w14:paraId="0C89734F" w14:textId="77777777" w:rsidR="00261076" w:rsidRDefault="00261076" w:rsidP="00261076">
      <w:pPr>
        <w:pStyle w:val="Title"/>
        <w:jc w:val="left"/>
      </w:pPr>
    </w:p>
    <w:p w14:paraId="04AA1CC1" w14:textId="3B4462A8" w:rsidR="00D30968" w:rsidRDefault="007B215D" w:rsidP="00261076">
      <w:pPr>
        <w:pStyle w:val="Title"/>
        <w:jc w:val="left"/>
      </w:pPr>
      <w:r>
        <w:t xml:space="preserve">Oracle to PostgreSQL </w:t>
      </w:r>
      <w:r w:rsidR="00261076">
        <w:t>– Lab Guide</w:t>
      </w:r>
    </w:p>
    <w:p w14:paraId="59AC1F94" w14:textId="77777777" w:rsidR="00261076" w:rsidRDefault="00261076" w:rsidP="00261076"/>
    <w:p w14:paraId="33B18461" w14:textId="6CF11C87" w:rsidR="008800BC" w:rsidRPr="008800BC" w:rsidRDefault="008800BC" w:rsidP="00D260E6">
      <w:pPr>
        <w:spacing w:after="0" w:line="240" w:lineRule="auto"/>
        <w:jc w:val="center"/>
        <w:rPr>
          <w:rFonts w:ascii="Times New Roman" w:eastAsia="Times New Roman" w:hAnsi="Times New Roman" w:cs="Times New Roman"/>
          <w:sz w:val="24"/>
          <w:szCs w:val="24"/>
          <w:lang w:eastAsia="en-US"/>
        </w:rPr>
      </w:pPr>
      <w:r w:rsidRPr="008800BC">
        <w:rPr>
          <w:rFonts w:ascii="Times New Roman" w:eastAsia="Times New Roman" w:hAnsi="Times New Roman" w:cs="Times New Roman"/>
          <w:noProof/>
          <w:sz w:val="24"/>
          <w:szCs w:val="24"/>
          <w:lang w:eastAsia="en-US"/>
        </w:rPr>
        <w:drawing>
          <wp:inline distT="0" distB="0" distL="0" distR="0" wp14:anchorId="1214669E" wp14:editId="71A02CD8">
            <wp:extent cx="3020266" cy="3020266"/>
            <wp:effectExtent l="0" t="0" r="0" b="0"/>
            <wp:docPr id="48" name="Picture 48" descr="m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s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3238" cy="3023238"/>
                    </a:xfrm>
                    <a:prstGeom prst="rect">
                      <a:avLst/>
                    </a:prstGeom>
                    <a:noFill/>
                    <a:ln>
                      <a:noFill/>
                    </a:ln>
                  </pic:spPr>
                </pic:pic>
              </a:graphicData>
            </a:graphic>
          </wp:inline>
        </w:drawing>
      </w:r>
    </w:p>
    <w:p w14:paraId="75EF1AE3" w14:textId="7ED451E9" w:rsidR="004C67A5" w:rsidRPr="00261076" w:rsidRDefault="004C67A5" w:rsidP="00261076"/>
    <w:p w14:paraId="4D9C148F" w14:textId="72887764" w:rsidR="00D30968" w:rsidRDefault="00D30968"/>
    <w:p w14:paraId="77CD88F0" w14:textId="5BA8E45A" w:rsidR="00D30968" w:rsidRDefault="00756536">
      <w:pPr>
        <w:pStyle w:val="Author"/>
      </w:pPr>
      <w:r>
        <w:t>Unni Pillai</w:t>
      </w:r>
    </w:p>
    <w:p w14:paraId="0B08621F" w14:textId="43A48606" w:rsidR="00756536" w:rsidRDefault="00756536">
      <w:pPr>
        <w:pStyle w:val="Author"/>
      </w:pPr>
      <w:r>
        <w:t>Solutions Architect - Big Data</w:t>
      </w:r>
    </w:p>
    <w:p w14:paraId="02AAB04E" w14:textId="693A4DD1" w:rsidR="001B27A8" w:rsidRDefault="001B27A8">
      <w:pPr>
        <w:pStyle w:val="Author"/>
      </w:pPr>
      <w:r>
        <w:t xml:space="preserve">unnik@amazon.com </w:t>
      </w:r>
    </w:p>
    <w:p w14:paraId="230B5AF9" w14:textId="77777777" w:rsidR="00D30968" w:rsidRDefault="001D4DEA">
      <w:r>
        <w:br w:type="page"/>
      </w:r>
    </w:p>
    <w:p w14:paraId="24E599A9" w14:textId="77777777" w:rsidR="00D30968" w:rsidRDefault="00D30968">
      <w:pPr>
        <w:sectPr w:rsidR="00D30968">
          <w:pgSz w:w="12240" w:h="15840"/>
          <w:pgMar w:top="2520" w:right="1800" w:bottom="1728" w:left="1800" w:header="720" w:footer="720" w:gutter="0"/>
          <w:pgNumType w:fmt="lowerRoman" w:start="1"/>
          <w:cols w:space="720"/>
          <w:titlePg/>
          <w:docGrid w:linePitch="360"/>
        </w:sectPr>
      </w:pPr>
    </w:p>
    <w:p w14:paraId="4F34C25D" w14:textId="24B4D92E" w:rsidR="00150EB1" w:rsidRDefault="00150EB1" w:rsidP="00AF1233">
      <w:pPr>
        <w:pStyle w:val="IntenseQuote"/>
        <w:jc w:val="center"/>
      </w:pPr>
      <w:r>
        <w:lastRenderedPageBreak/>
        <w:t>RUN THIS WORKSHOP IN AP-NORTHEAST-1 (</w:t>
      </w:r>
      <w:r w:rsidR="00857D39">
        <w:t>TOKYO</w:t>
      </w:r>
      <w:r>
        <w:t xml:space="preserve">) </w:t>
      </w:r>
    </w:p>
    <w:p w14:paraId="62BE85AD" w14:textId="77777777" w:rsidR="00993B58" w:rsidRPr="00993B58" w:rsidRDefault="00993B58" w:rsidP="00993B58"/>
    <w:p w14:paraId="46C94FFE" w14:textId="07E6B6AF" w:rsidR="000960F3" w:rsidRPr="007F2338" w:rsidRDefault="007F2338" w:rsidP="007F2338">
      <w:pPr>
        <w:pStyle w:val="Heading1"/>
      </w:pPr>
      <w:r>
        <w:t>Objective</w:t>
      </w:r>
    </w:p>
    <w:p w14:paraId="663155AC" w14:textId="29443917" w:rsidR="00DA72A3" w:rsidRDefault="00DA72A3" w:rsidP="00DA72A3">
      <w:r w:rsidRPr="00DA72A3">
        <w:t>In this lab, you will be performing a migration from Oracle to PostgreSQL using SCT and DMS</w:t>
      </w:r>
    </w:p>
    <w:p w14:paraId="20649176" w14:textId="2390E472" w:rsidR="00D934F0" w:rsidRPr="00DA72A3" w:rsidRDefault="00D934F0" w:rsidP="00DA72A3">
      <w:pPr>
        <w:rPr>
          <w:rFonts w:ascii="Calibri"/>
          <w:w w:val="99"/>
          <w:sz w:val="22"/>
        </w:rPr>
      </w:pPr>
      <w:r>
        <w:t>High Level Steps</w:t>
      </w:r>
    </w:p>
    <w:p w14:paraId="5639630D" w14:textId="74C3D30E" w:rsidR="00D934F0" w:rsidRDefault="00D934F0" w:rsidP="00DA72A3">
      <w:pPr>
        <w:pStyle w:val="ListParagraph"/>
        <w:numPr>
          <w:ilvl w:val="0"/>
          <w:numId w:val="28"/>
        </w:numPr>
      </w:pPr>
      <w:r>
        <w:t xml:space="preserve">Create a </w:t>
      </w:r>
      <w:r w:rsidR="000C7E4A" w:rsidRPr="000C7E4A">
        <w:t xml:space="preserve">AWS CloudFormation </w:t>
      </w:r>
      <w:r w:rsidR="000C7E4A">
        <w:t>s</w:t>
      </w:r>
      <w:r>
        <w:t>tack</w:t>
      </w:r>
    </w:p>
    <w:p w14:paraId="14B98A7B" w14:textId="6E771F6E" w:rsidR="00D934F0" w:rsidRDefault="0085188E" w:rsidP="00DA72A3">
      <w:pPr>
        <w:pStyle w:val="ListParagraph"/>
        <w:numPr>
          <w:ilvl w:val="0"/>
          <w:numId w:val="28"/>
        </w:numPr>
      </w:pPr>
      <w:r>
        <w:t xml:space="preserve">Create </w:t>
      </w:r>
      <w:r w:rsidR="00F23807">
        <w:t xml:space="preserve">AWS Database Migration </w:t>
      </w:r>
      <w:r>
        <w:t>Instances</w:t>
      </w:r>
    </w:p>
    <w:p w14:paraId="7E099DF7" w14:textId="0D88961A" w:rsidR="0085188E" w:rsidRDefault="0085188E" w:rsidP="00DA72A3">
      <w:pPr>
        <w:pStyle w:val="ListParagraph"/>
        <w:numPr>
          <w:ilvl w:val="0"/>
          <w:numId w:val="28"/>
        </w:numPr>
      </w:pPr>
      <w:r>
        <w:t>Connect to your environment</w:t>
      </w:r>
    </w:p>
    <w:p w14:paraId="1D4AA523" w14:textId="77777777" w:rsidR="001D7D92" w:rsidRDefault="001D7D92" w:rsidP="00DA72A3">
      <w:pPr>
        <w:pStyle w:val="ListParagraph"/>
        <w:numPr>
          <w:ilvl w:val="0"/>
          <w:numId w:val="28"/>
        </w:numPr>
      </w:pPr>
      <w:r>
        <w:t>Setup AWS Schema Conversion Tool</w:t>
      </w:r>
    </w:p>
    <w:p w14:paraId="0752F61C" w14:textId="2BE04CD4" w:rsidR="00DA71C2" w:rsidRDefault="00DA71C2" w:rsidP="00DA72A3">
      <w:pPr>
        <w:pStyle w:val="ListParagraph"/>
        <w:numPr>
          <w:ilvl w:val="0"/>
          <w:numId w:val="28"/>
        </w:numPr>
      </w:pPr>
      <w:r>
        <w:t>Convert the Oracle schema to PostgreSQL</w:t>
      </w:r>
    </w:p>
    <w:p w14:paraId="50FD2B75" w14:textId="67CDF804" w:rsidR="001D7D92" w:rsidRDefault="00D2013C" w:rsidP="00DA72A3">
      <w:pPr>
        <w:pStyle w:val="ListParagraph"/>
        <w:numPr>
          <w:ilvl w:val="0"/>
          <w:numId w:val="28"/>
        </w:numPr>
      </w:pPr>
      <w:r>
        <w:t>Create Source Endpoint in AWS DMS</w:t>
      </w:r>
    </w:p>
    <w:p w14:paraId="0A66052F" w14:textId="172A3BF0" w:rsidR="00D2013C" w:rsidRDefault="00D2013C" w:rsidP="00DA72A3">
      <w:pPr>
        <w:pStyle w:val="ListParagraph"/>
        <w:numPr>
          <w:ilvl w:val="0"/>
          <w:numId w:val="28"/>
        </w:numPr>
      </w:pPr>
      <w:r>
        <w:t>Create Target Endpoint in AWS DMS</w:t>
      </w:r>
    </w:p>
    <w:p w14:paraId="4A4A3529" w14:textId="2F7E733E" w:rsidR="00D2013C" w:rsidRDefault="00D2013C" w:rsidP="00DA72A3">
      <w:pPr>
        <w:pStyle w:val="ListParagraph"/>
        <w:numPr>
          <w:ilvl w:val="0"/>
          <w:numId w:val="28"/>
        </w:numPr>
      </w:pPr>
      <w:r>
        <w:t>Create a Migration Task</w:t>
      </w:r>
      <w:r w:rsidR="002A22B8">
        <w:t xml:space="preserve"> in AWS DMS</w:t>
      </w:r>
    </w:p>
    <w:p w14:paraId="2EF35B9D" w14:textId="52554D22" w:rsidR="000960F3" w:rsidRDefault="00DA71C2" w:rsidP="00DA72A3">
      <w:pPr>
        <w:pStyle w:val="ListParagraph"/>
        <w:numPr>
          <w:ilvl w:val="0"/>
          <w:numId w:val="28"/>
        </w:numPr>
      </w:pPr>
      <w:r>
        <w:t>Start the migration</w:t>
      </w:r>
    </w:p>
    <w:p w14:paraId="490E6EC0" w14:textId="10FBA3DC" w:rsidR="000960F3" w:rsidRDefault="00B51E09" w:rsidP="00DA72A3">
      <w:pPr>
        <w:pStyle w:val="ListParagraph"/>
        <w:numPr>
          <w:ilvl w:val="0"/>
          <w:numId w:val="28"/>
        </w:numPr>
      </w:pPr>
      <w:r>
        <w:t xml:space="preserve">Generate </w:t>
      </w:r>
      <w:r w:rsidR="00C55919">
        <w:t xml:space="preserve">transactions </w:t>
      </w:r>
      <w:r w:rsidR="00875991">
        <w:t xml:space="preserve">on Oracle </w:t>
      </w:r>
      <w:r>
        <w:t>and see the data being migrated</w:t>
      </w:r>
      <w:r w:rsidR="00875991">
        <w:t xml:space="preserve"> to </w:t>
      </w:r>
      <w:r w:rsidR="007F7DA2">
        <w:t>Postgre</w:t>
      </w:r>
      <w:r w:rsidR="006A006E">
        <w:t>SQL</w:t>
      </w:r>
      <w:r w:rsidR="005E7F2F">
        <w:t xml:space="preserve"> - CDC</w:t>
      </w:r>
    </w:p>
    <w:p w14:paraId="42CDD1E0" w14:textId="77777777" w:rsidR="004C67A5" w:rsidRDefault="004C67A5" w:rsidP="004C67A5"/>
    <w:p w14:paraId="12AF916A" w14:textId="77777777" w:rsidR="004C67A5" w:rsidRDefault="004C67A5" w:rsidP="004C67A5"/>
    <w:p w14:paraId="746A45FA" w14:textId="0811F697" w:rsidR="004C67A5" w:rsidRPr="00E74D99" w:rsidRDefault="004C67A5" w:rsidP="004C67A5">
      <w:r w:rsidRPr="004C67A5">
        <w:rPr>
          <w:noProof/>
          <w:lang w:eastAsia="en-US"/>
        </w:rPr>
        <w:drawing>
          <wp:inline distT="0" distB="0" distL="0" distR="0" wp14:anchorId="342DAC0A" wp14:editId="33B34113">
            <wp:extent cx="5645596" cy="23226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80" r="5054" b="34199"/>
                    <a:stretch/>
                  </pic:blipFill>
                  <pic:spPr bwMode="auto">
                    <a:xfrm>
                      <a:off x="0" y="0"/>
                      <a:ext cx="5682090" cy="2337696"/>
                    </a:xfrm>
                    <a:prstGeom prst="rect">
                      <a:avLst/>
                    </a:prstGeom>
                    <a:ln>
                      <a:noFill/>
                    </a:ln>
                    <a:extLst>
                      <a:ext uri="{53640926-AAD7-44D8-BBD7-CCE9431645EC}">
                        <a14:shadowObscured xmlns:a14="http://schemas.microsoft.com/office/drawing/2010/main"/>
                      </a:ext>
                    </a:extLst>
                  </pic:spPr>
                </pic:pic>
              </a:graphicData>
            </a:graphic>
          </wp:inline>
        </w:drawing>
      </w:r>
    </w:p>
    <w:p w14:paraId="6F1A52EB" w14:textId="77777777" w:rsidR="004537D0" w:rsidRDefault="004537D0" w:rsidP="00DA72A3"/>
    <w:p w14:paraId="0231393B" w14:textId="77777777" w:rsidR="006D2928" w:rsidRDefault="006D2928">
      <w:pPr>
        <w:rPr>
          <w:smallCaps/>
          <w:spacing w:val="5"/>
          <w:sz w:val="32"/>
          <w:szCs w:val="32"/>
        </w:rPr>
      </w:pPr>
      <w:r>
        <w:br w:type="page"/>
      </w:r>
    </w:p>
    <w:p w14:paraId="26BDE943" w14:textId="22D93775" w:rsidR="00B742A2" w:rsidRDefault="00F44632" w:rsidP="0019594F">
      <w:pPr>
        <w:pStyle w:val="Title"/>
      </w:pPr>
      <w:r>
        <w:lastRenderedPageBreak/>
        <w:t>Prerequisite</w:t>
      </w:r>
      <w:r w:rsidR="00C2701A">
        <w:t>s</w:t>
      </w:r>
      <w:r w:rsidR="00DE5A1E">
        <w:t xml:space="preserve"> - </w:t>
      </w:r>
      <w:r w:rsidR="00754383">
        <w:t>G</w:t>
      </w:r>
      <w:r w:rsidR="0004386F">
        <w:t xml:space="preserve">enerate </w:t>
      </w:r>
      <w:r w:rsidR="00B742A2">
        <w:t>EC2 key pair</w:t>
      </w:r>
    </w:p>
    <w:p w14:paraId="3B7BB362" w14:textId="77777777" w:rsidR="00C2701A" w:rsidRDefault="00C2701A" w:rsidP="00C2701A">
      <w:r>
        <w:t>In this step, you will generate an EC2 key pair for use in the Database Migration Workshop labs.</w:t>
      </w:r>
    </w:p>
    <w:p w14:paraId="155985A9" w14:textId="49CADDEA" w:rsidR="00F81280" w:rsidRDefault="00F81280" w:rsidP="00C2701A">
      <w:r>
        <w:t xml:space="preserve">Make </w:t>
      </w:r>
      <w:r w:rsidR="00355C07">
        <w:t xml:space="preserve">sure you are </w:t>
      </w:r>
      <w:r w:rsidR="006475AD">
        <w:t>in the right region</w:t>
      </w:r>
    </w:p>
    <w:tbl>
      <w:tblPr>
        <w:tblStyle w:val="TableGrid"/>
        <w:tblW w:w="0" w:type="auto"/>
        <w:shd w:val="clear" w:color="auto" w:fill="BFBFBF" w:themeFill="background1" w:themeFillShade="BF"/>
        <w:tblLook w:val="04A0" w:firstRow="1" w:lastRow="0" w:firstColumn="1" w:lastColumn="0" w:noHBand="0" w:noVBand="1"/>
      </w:tblPr>
      <w:tblGrid>
        <w:gridCol w:w="8630"/>
      </w:tblGrid>
      <w:tr w:rsidR="00C94D75" w14:paraId="58FCA150" w14:textId="77777777" w:rsidTr="00C94D75">
        <w:tc>
          <w:tcPr>
            <w:tcW w:w="8640" w:type="dxa"/>
            <w:shd w:val="clear" w:color="auto" w:fill="BFBFBF" w:themeFill="background1" w:themeFillShade="BF"/>
          </w:tcPr>
          <w:p w14:paraId="2EC50FD1" w14:textId="731D97AE" w:rsidR="00C94D75" w:rsidRDefault="00C94D75" w:rsidP="00C94D75">
            <w:r w:rsidRPr="00C94D75">
              <w:t>https://ap-northeast-1.console.aws.amazon.com/ec2/v2/home?region=ap-northeast-1#KeyPairs:sort=keyName</w:t>
            </w:r>
          </w:p>
        </w:tc>
      </w:tr>
    </w:tbl>
    <w:p w14:paraId="19360E2F" w14:textId="675D8033" w:rsidR="006475AD" w:rsidRDefault="006475AD" w:rsidP="00C2701A"/>
    <w:p w14:paraId="3F735461" w14:textId="2EE9FE21" w:rsidR="00F44632" w:rsidRDefault="009B0CD3" w:rsidP="00355C07">
      <w:pPr>
        <w:pStyle w:val="ListParagraph"/>
        <w:numPr>
          <w:ilvl w:val="0"/>
          <w:numId w:val="30"/>
        </w:numPr>
      </w:pPr>
      <w:r>
        <w:t>Click ‘</w:t>
      </w:r>
      <w:r w:rsidRPr="009B0CD3">
        <w:rPr>
          <w:b/>
        </w:rPr>
        <w:t>Create Key Pair</w:t>
      </w:r>
      <w:r>
        <w:t>’</w:t>
      </w:r>
    </w:p>
    <w:p w14:paraId="6345F36F" w14:textId="35828146" w:rsidR="00355C07" w:rsidRDefault="00083385" w:rsidP="00A87E92">
      <w:pPr>
        <w:pStyle w:val="ListParagraph"/>
        <w:ind w:left="0"/>
      </w:pPr>
      <w:r w:rsidRPr="00083385">
        <w:rPr>
          <w:noProof/>
          <w:lang w:eastAsia="en-US"/>
        </w:rPr>
        <w:drawing>
          <wp:inline distT="0" distB="0" distL="0" distR="0" wp14:anchorId="04E40B4F" wp14:editId="3B927C96">
            <wp:extent cx="4965700" cy="13081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5700" cy="1308100"/>
                    </a:xfrm>
                    <a:prstGeom prst="rect">
                      <a:avLst/>
                    </a:prstGeom>
                  </pic:spPr>
                </pic:pic>
              </a:graphicData>
            </a:graphic>
          </wp:inline>
        </w:drawing>
      </w:r>
      <w:r w:rsidRPr="00083385">
        <w:t xml:space="preserve"> </w:t>
      </w:r>
    </w:p>
    <w:p w14:paraId="4FA139EC" w14:textId="0B8C69C2" w:rsidR="004077B4" w:rsidRDefault="009B0CD3" w:rsidP="00355C07">
      <w:pPr>
        <w:pStyle w:val="ListParagraph"/>
        <w:numPr>
          <w:ilvl w:val="0"/>
          <w:numId w:val="30"/>
        </w:numPr>
      </w:pPr>
      <w:r>
        <w:t>Name the key pair ‘</w:t>
      </w:r>
      <w:r w:rsidRPr="009B0CD3">
        <w:rPr>
          <w:b/>
        </w:rPr>
        <w:t>DMSKeyPair</w:t>
      </w:r>
      <w:r>
        <w:t>’ and then click ‘</w:t>
      </w:r>
      <w:r w:rsidR="00355C07" w:rsidRPr="009B0CD3">
        <w:rPr>
          <w:b/>
        </w:rPr>
        <w:t>Create</w:t>
      </w:r>
      <w:r w:rsidRPr="009B0CD3">
        <w:t>’</w:t>
      </w:r>
      <w:r>
        <w:t>.</w:t>
      </w:r>
      <w:r w:rsidR="00355C07" w:rsidRPr="00355C07">
        <w:t xml:space="preserve"> At this point, your browser will download</w:t>
      </w:r>
      <w:r>
        <w:t xml:space="preserve"> a file named ‘</w:t>
      </w:r>
      <w:r w:rsidRPr="009B0CD3">
        <w:rPr>
          <w:b/>
        </w:rPr>
        <w:t>DMSKeyPair.pem</w:t>
      </w:r>
      <w:r>
        <w:t>’</w:t>
      </w:r>
    </w:p>
    <w:p w14:paraId="6AE6645A" w14:textId="111208DF" w:rsidR="004077B4" w:rsidRDefault="00A87E92" w:rsidP="00A87E92">
      <w:r w:rsidRPr="00A87E92">
        <w:rPr>
          <w:noProof/>
          <w:lang w:eastAsia="en-US"/>
        </w:rPr>
        <w:t xml:space="preserve"> </w:t>
      </w:r>
      <w:r w:rsidRPr="00A87E92">
        <w:rPr>
          <w:noProof/>
          <w:lang w:eastAsia="en-US"/>
        </w:rPr>
        <w:drawing>
          <wp:inline distT="0" distB="0" distL="0" distR="0" wp14:anchorId="5B753607" wp14:editId="3AA69205">
            <wp:extent cx="5486400" cy="2065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65655"/>
                    </a:xfrm>
                    <a:prstGeom prst="rect">
                      <a:avLst/>
                    </a:prstGeom>
                  </pic:spPr>
                </pic:pic>
              </a:graphicData>
            </a:graphic>
          </wp:inline>
        </w:drawing>
      </w:r>
      <w:r w:rsidRPr="00A87E92">
        <w:t xml:space="preserve"> </w:t>
      </w:r>
    </w:p>
    <w:p w14:paraId="60049027" w14:textId="52D22686" w:rsidR="004077B4" w:rsidRDefault="004077B4" w:rsidP="004077B4">
      <w:pPr>
        <w:pStyle w:val="ListParagraph"/>
        <w:numPr>
          <w:ilvl w:val="0"/>
          <w:numId w:val="30"/>
        </w:numPr>
      </w:pPr>
      <w:r>
        <w:t>Download the private key file and store it locally</w:t>
      </w:r>
    </w:p>
    <w:p w14:paraId="662B310F" w14:textId="7E0433C1" w:rsidR="00DA6C8C" w:rsidRDefault="00DA6C8C" w:rsidP="00DA6C8C">
      <w:r>
        <w:br w:type="page"/>
      </w:r>
    </w:p>
    <w:p w14:paraId="3E5E1E3F" w14:textId="0AEBD24A" w:rsidR="00F54C24" w:rsidRDefault="00D25EFA" w:rsidP="00BC4854">
      <w:pPr>
        <w:pStyle w:val="Title"/>
      </w:pPr>
      <w:r>
        <w:lastRenderedPageBreak/>
        <w:t xml:space="preserve">Prerequisites - </w:t>
      </w:r>
      <w:r w:rsidR="00212903">
        <w:t>Install a SQL Client</w:t>
      </w:r>
    </w:p>
    <w:p w14:paraId="3BBB2F61" w14:textId="53056C39" w:rsidR="00F54C24" w:rsidRDefault="00212903" w:rsidP="00212903">
      <w:pPr>
        <w:pStyle w:val="ListParagraph"/>
        <w:numPr>
          <w:ilvl w:val="0"/>
          <w:numId w:val="28"/>
        </w:numPr>
      </w:pPr>
      <w:r>
        <w:t>Install a SQL client of your choice</w:t>
      </w:r>
      <w:r w:rsidR="0026654F">
        <w:t>; in this lab – we will be using SQLWorkbenchJ screenshots</w:t>
      </w:r>
    </w:p>
    <w:p w14:paraId="4DD78567" w14:textId="6626F589" w:rsidR="00212903" w:rsidRDefault="00B47C65" w:rsidP="00B47C65">
      <w:pPr>
        <w:pStyle w:val="ListParagraph"/>
        <w:numPr>
          <w:ilvl w:val="1"/>
          <w:numId w:val="28"/>
        </w:numPr>
      </w:pPr>
      <w:r>
        <w:t xml:space="preserve">SQL WorkbenchJ: </w:t>
      </w:r>
      <w:hyperlink r:id="rId16" w:history="1">
        <w:r w:rsidR="006475AD" w:rsidRPr="00826D6B">
          <w:rPr>
            <w:rStyle w:val="Hyperlink"/>
          </w:rPr>
          <w:t>http://www.sql-workbench.net/downloads.html</w:t>
        </w:r>
      </w:hyperlink>
      <w:r>
        <w:t xml:space="preserve"> </w:t>
      </w:r>
    </w:p>
    <w:p w14:paraId="05F88975" w14:textId="4BC2CDEC" w:rsidR="00B47C65" w:rsidRDefault="0026654F" w:rsidP="00B47C65">
      <w:pPr>
        <w:pStyle w:val="ListParagraph"/>
        <w:numPr>
          <w:ilvl w:val="1"/>
          <w:numId w:val="28"/>
        </w:numPr>
      </w:pPr>
      <w:r>
        <w:t xml:space="preserve">DBeaver: </w:t>
      </w:r>
      <w:hyperlink r:id="rId17" w:history="1">
        <w:r w:rsidRPr="00F044A2">
          <w:rPr>
            <w:rStyle w:val="Hyperlink"/>
          </w:rPr>
          <w:t>http://dbeaver.jkiss.org/</w:t>
        </w:r>
      </w:hyperlink>
      <w:r>
        <w:t xml:space="preserve"> </w:t>
      </w:r>
    </w:p>
    <w:p w14:paraId="22A5912D" w14:textId="217E15BA" w:rsidR="0026654F" w:rsidRDefault="0026654F" w:rsidP="00B47C65">
      <w:pPr>
        <w:pStyle w:val="ListParagraph"/>
        <w:numPr>
          <w:ilvl w:val="1"/>
          <w:numId w:val="28"/>
        </w:numPr>
      </w:pPr>
      <w:r>
        <w:t xml:space="preserve">SQuirrel: </w:t>
      </w:r>
      <w:hyperlink r:id="rId18" w:history="1">
        <w:r w:rsidRPr="00F044A2">
          <w:rPr>
            <w:rStyle w:val="Hyperlink"/>
          </w:rPr>
          <w:t>http://squirrel-sql.sourceforge.net/</w:t>
        </w:r>
      </w:hyperlink>
      <w:r>
        <w:t xml:space="preserve"> </w:t>
      </w:r>
    </w:p>
    <w:p w14:paraId="502AEB8F" w14:textId="77777777" w:rsidR="00340F8E" w:rsidRDefault="00340F8E" w:rsidP="00340F8E"/>
    <w:p w14:paraId="2C5793C9" w14:textId="23FA53A6" w:rsidR="0025254C" w:rsidRDefault="006E46B6" w:rsidP="006E46B6">
      <w:pPr>
        <w:pStyle w:val="Title"/>
      </w:pPr>
      <w:r>
        <w:t>Download JDBC Drivers</w:t>
      </w:r>
    </w:p>
    <w:p w14:paraId="18E29D51" w14:textId="77777777" w:rsidR="00C00580" w:rsidRDefault="007F3137" w:rsidP="00C00580">
      <w:pPr>
        <w:pStyle w:val="ListParagraph"/>
        <w:numPr>
          <w:ilvl w:val="0"/>
          <w:numId w:val="28"/>
        </w:numPr>
      </w:pPr>
      <w:r>
        <w:t>Download &amp; k</w:t>
      </w:r>
      <w:r w:rsidR="00C00580">
        <w:t>eep this file locally</w:t>
      </w:r>
    </w:p>
    <w:p w14:paraId="5567BE9A" w14:textId="217B684D" w:rsidR="006E46B6" w:rsidRDefault="00C00580" w:rsidP="00C00580">
      <w:pPr>
        <w:pStyle w:val="ListParagraph"/>
        <w:numPr>
          <w:ilvl w:val="0"/>
          <w:numId w:val="28"/>
        </w:numPr>
      </w:pPr>
      <w:r>
        <w:t>Y</w:t>
      </w:r>
      <w:r w:rsidR="006E46B6">
        <w:t xml:space="preserve">ou will need these to connect to source &amp; target databases using SQL client &amp; AWS Schema </w:t>
      </w:r>
      <w:r w:rsidR="0068099C">
        <w:t>Conversation</w:t>
      </w:r>
      <w:r w:rsidR="006E46B6">
        <w:t xml:space="preserve"> Tool</w:t>
      </w:r>
    </w:p>
    <w:tbl>
      <w:tblPr>
        <w:tblStyle w:val="TableGrid"/>
        <w:tblW w:w="0" w:type="auto"/>
        <w:tblLook w:val="04A0" w:firstRow="1" w:lastRow="0" w:firstColumn="1" w:lastColumn="0" w:noHBand="0" w:noVBand="1"/>
      </w:tblPr>
      <w:tblGrid>
        <w:gridCol w:w="8630"/>
      </w:tblGrid>
      <w:tr w:rsidR="0068099C" w14:paraId="60918D74" w14:textId="77777777" w:rsidTr="0068099C">
        <w:tc>
          <w:tcPr>
            <w:tcW w:w="8640" w:type="dxa"/>
          </w:tcPr>
          <w:p w14:paraId="6C0600D2" w14:textId="77777777" w:rsidR="0068099C" w:rsidRDefault="0068099C" w:rsidP="0068099C">
            <w:pPr>
              <w:pStyle w:val="ListParagraph"/>
              <w:ind w:left="0"/>
            </w:pPr>
            <w:r w:rsidRPr="0068099C">
              <w:t>https://s3-ap-southeast-1.amazonaws.com/aws-apac-dms-workshop/content/labs/jdbc-drivers/ojdbc7.jar</w:t>
            </w:r>
          </w:p>
          <w:p w14:paraId="6072F5A0" w14:textId="77777777" w:rsidR="005547B3" w:rsidRDefault="005547B3" w:rsidP="0068099C">
            <w:pPr>
              <w:pStyle w:val="ListParagraph"/>
              <w:ind w:left="0"/>
            </w:pPr>
          </w:p>
          <w:p w14:paraId="25704EF3" w14:textId="0BDEE06E" w:rsidR="005547B3" w:rsidRDefault="00543CD6" w:rsidP="0068099C">
            <w:pPr>
              <w:pStyle w:val="ListParagraph"/>
              <w:ind w:left="0"/>
            </w:pPr>
            <w:r w:rsidRPr="00543CD6">
              <w:t>https://s3-ap-southeast-1.amazonaws.com/aws-apac-dms-workshop/content/labs/jdbc-drivers/postgresql-42.1.1.jar</w:t>
            </w:r>
          </w:p>
        </w:tc>
      </w:tr>
    </w:tbl>
    <w:p w14:paraId="0D54071E" w14:textId="77777777" w:rsidR="006E46B6" w:rsidRPr="006E46B6" w:rsidRDefault="006E46B6" w:rsidP="00340F8E"/>
    <w:p w14:paraId="22FC9D4A" w14:textId="77777777" w:rsidR="00340F8E" w:rsidRDefault="00340F8E">
      <w:pPr>
        <w:rPr>
          <w:smallCaps/>
          <w:spacing w:val="5"/>
          <w:sz w:val="32"/>
          <w:szCs w:val="32"/>
        </w:rPr>
      </w:pPr>
      <w:r>
        <w:br w:type="page"/>
      </w:r>
    </w:p>
    <w:p w14:paraId="5FEBF6A2" w14:textId="28280961" w:rsidR="004537D0" w:rsidRDefault="00783F4B" w:rsidP="00D260E6">
      <w:pPr>
        <w:pStyle w:val="Title"/>
      </w:pPr>
      <w:r>
        <w:lastRenderedPageBreak/>
        <w:t xml:space="preserve">Create </w:t>
      </w:r>
      <w:r w:rsidR="0086128F">
        <w:t>AWS Cloudf</w:t>
      </w:r>
      <w:r w:rsidR="00692123">
        <w:t>ormation S</w:t>
      </w:r>
      <w:r w:rsidR="004537D0" w:rsidRPr="004537D0">
        <w:t>tack</w:t>
      </w:r>
    </w:p>
    <w:p w14:paraId="20FF6A80" w14:textId="5A2324E2" w:rsidR="00184344" w:rsidRDefault="00184344" w:rsidP="00725F55">
      <w:r>
        <w:t xml:space="preserve">In this </w:t>
      </w:r>
      <w:r w:rsidR="00AE5C7F">
        <w:t>step,</w:t>
      </w:r>
      <w:r>
        <w:t xml:space="preserve"> you will launch a AWS Cloudformation template they will </w:t>
      </w:r>
      <w:r w:rsidR="00AE5C7F">
        <w:t>setup the following resources needed for this lab.</w:t>
      </w:r>
    </w:p>
    <w:p w14:paraId="45F2842E" w14:textId="698570AB" w:rsidR="00AE5C7F" w:rsidRDefault="00AE5C7F" w:rsidP="00AE5C7F">
      <w:pPr>
        <w:pStyle w:val="ListParagraph"/>
        <w:numPr>
          <w:ilvl w:val="0"/>
          <w:numId w:val="32"/>
        </w:numPr>
      </w:pPr>
      <w:r>
        <w:t>Source Database:</w:t>
      </w:r>
      <w:r w:rsidR="001F2F51">
        <w:t xml:space="preserve"> Amazon RDS Oracle (t</w:t>
      </w:r>
      <w:r>
        <w:t xml:space="preserve">his database will be pre-populated with sample database installed from </w:t>
      </w:r>
      <w:hyperlink r:id="rId19" w:history="1">
        <w:r w:rsidRPr="00FE3626">
          <w:rPr>
            <w:rStyle w:val="Hyperlink"/>
          </w:rPr>
          <w:t>https://github.com/awslabs/aws-database-migration-samples</w:t>
        </w:r>
      </w:hyperlink>
      <w:r w:rsidR="001F2F51">
        <w:t>)</w:t>
      </w:r>
    </w:p>
    <w:p w14:paraId="38409479" w14:textId="5454C520" w:rsidR="000960F3" w:rsidRDefault="00AE5C7F" w:rsidP="00231A6B">
      <w:pPr>
        <w:pStyle w:val="ListParagraph"/>
        <w:numPr>
          <w:ilvl w:val="0"/>
          <w:numId w:val="32"/>
        </w:numPr>
      </w:pPr>
      <w:r>
        <w:t>Target Database: Amazon RDS PostgreSQL</w:t>
      </w:r>
    </w:p>
    <w:p w14:paraId="05AA8DE3" w14:textId="7B11EE2A" w:rsidR="00231A6B" w:rsidRPr="00231A6B" w:rsidRDefault="00231A6B" w:rsidP="00231A6B">
      <w:pPr>
        <w:pStyle w:val="Heading2"/>
      </w:pPr>
      <w:r>
        <w:t>Instructions</w:t>
      </w:r>
    </w:p>
    <w:p w14:paraId="2A6C3ED3" w14:textId="6C00BBE5" w:rsidR="0026297C" w:rsidRDefault="0026297C" w:rsidP="00725F55">
      <w:pPr>
        <w:pStyle w:val="ListParagraph"/>
        <w:numPr>
          <w:ilvl w:val="0"/>
          <w:numId w:val="34"/>
        </w:numPr>
        <w:jc w:val="left"/>
      </w:pPr>
      <w:r>
        <w:t>Open the link provided below</w:t>
      </w:r>
    </w:p>
    <w:tbl>
      <w:tblPr>
        <w:tblStyle w:val="TableGrid"/>
        <w:tblW w:w="0" w:type="auto"/>
        <w:tblLook w:val="04A0" w:firstRow="1" w:lastRow="0" w:firstColumn="1" w:lastColumn="0" w:noHBand="0" w:noVBand="1"/>
      </w:tblPr>
      <w:tblGrid>
        <w:gridCol w:w="8630"/>
      </w:tblGrid>
      <w:tr w:rsidR="00101B21" w14:paraId="5126E35C" w14:textId="77777777" w:rsidTr="00101B21">
        <w:tc>
          <w:tcPr>
            <w:tcW w:w="8640" w:type="dxa"/>
          </w:tcPr>
          <w:p w14:paraId="39998242" w14:textId="55232925" w:rsidR="00101B21" w:rsidRDefault="00884AF4" w:rsidP="00964F7B">
            <w:pPr>
              <w:pStyle w:val="ListParagraph"/>
              <w:ind w:left="0"/>
            </w:pPr>
            <w:r w:rsidRPr="00AE4E2A">
              <w:t>https://ap-northeast-1.console.aws.amazon.com/cloudformation/home?region=ap-northeast-1#/stacks/new?stackName=apac-tech-summit-dms-lab&amp;templateURL=https://s3-ap-southeast-1.amazonaws.com/aws-apac-dms-workshop/content/labs/cloudformation/apac-dms-workshop-cfn.template</w:t>
            </w:r>
          </w:p>
        </w:tc>
      </w:tr>
    </w:tbl>
    <w:p w14:paraId="07F2773D" w14:textId="77777777" w:rsidR="00884AF4" w:rsidRDefault="00884AF4" w:rsidP="00884AF4">
      <w:pPr>
        <w:jc w:val="left"/>
      </w:pPr>
    </w:p>
    <w:p w14:paraId="474D6B2D" w14:textId="001567D5" w:rsidR="001B061D" w:rsidRDefault="001B061D" w:rsidP="00101B21">
      <w:pPr>
        <w:pStyle w:val="ListParagraph"/>
        <w:numPr>
          <w:ilvl w:val="0"/>
          <w:numId w:val="34"/>
        </w:numPr>
        <w:jc w:val="left"/>
      </w:pPr>
      <w:r>
        <w:t>Click Next</w:t>
      </w:r>
    </w:p>
    <w:p w14:paraId="6EA9B652" w14:textId="6FD6CC6D" w:rsidR="005045A4" w:rsidRDefault="00593A85" w:rsidP="0070303B">
      <w:pPr>
        <w:pStyle w:val="ListParagraph"/>
        <w:ind w:left="0"/>
        <w:jc w:val="left"/>
      </w:pPr>
      <w:r w:rsidRPr="00593A85">
        <w:rPr>
          <w:noProof/>
          <w:lang w:eastAsia="en-US"/>
        </w:rPr>
        <w:drawing>
          <wp:inline distT="0" distB="0" distL="0" distR="0" wp14:anchorId="1E6D73AD" wp14:editId="5A50DCEA">
            <wp:extent cx="5903987" cy="3200400"/>
            <wp:effectExtent l="25400" t="25400" r="1460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3987" cy="3200400"/>
                    </a:xfrm>
                    <a:prstGeom prst="rect">
                      <a:avLst/>
                    </a:prstGeom>
                    <a:ln>
                      <a:solidFill>
                        <a:schemeClr val="accent2"/>
                      </a:solidFill>
                    </a:ln>
                  </pic:spPr>
                </pic:pic>
              </a:graphicData>
            </a:graphic>
          </wp:inline>
        </w:drawing>
      </w:r>
    </w:p>
    <w:p w14:paraId="7D9456A5" w14:textId="222E016F" w:rsidR="001F77B4" w:rsidRDefault="00593A85" w:rsidP="001F77B4">
      <w:pPr>
        <w:pStyle w:val="ListParagraph"/>
        <w:numPr>
          <w:ilvl w:val="0"/>
          <w:numId w:val="34"/>
        </w:numPr>
        <w:jc w:val="left"/>
      </w:pPr>
      <w:r>
        <w:t>Enter the following parameters in the ‘Specify Details’ page</w:t>
      </w:r>
      <w:r w:rsidR="006744B3">
        <w:t xml:space="preserve"> – </w:t>
      </w:r>
      <w:r w:rsidR="006744B3" w:rsidRPr="006744B3">
        <w:rPr>
          <w:i/>
          <w:u w:val="single"/>
        </w:rPr>
        <w:t>this should be populated by default</w:t>
      </w:r>
    </w:p>
    <w:p w14:paraId="1D25BDBB" w14:textId="05EC2608" w:rsidR="001F77B4" w:rsidRDefault="001F77B4" w:rsidP="001F77B4">
      <w:pPr>
        <w:pStyle w:val="ListParagraph"/>
        <w:numPr>
          <w:ilvl w:val="1"/>
          <w:numId w:val="34"/>
        </w:numPr>
        <w:jc w:val="left"/>
      </w:pPr>
      <w:r>
        <w:t xml:space="preserve">Stack </w:t>
      </w:r>
      <w:r w:rsidR="005E33BD">
        <w:t>name:</w:t>
      </w:r>
      <w:r>
        <w:t xml:space="preserve"> apac-techsummit-dms-lab</w:t>
      </w:r>
    </w:p>
    <w:p w14:paraId="4BEC6A21" w14:textId="77777777" w:rsidR="001F77B4" w:rsidRDefault="001F77B4" w:rsidP="001F77B4">
      <w:pPr>
        <w:pStyle w:val="ListParagraph"/>
        <w:numPr>
          <w:ilvl w:val="1"/>
          <w:numId w:val="34"/>
        </w:numPr>
      </w:pPr>
      <w:r>
        <w:t>Source Oracle Database Configuration</w:t>
      </w:r>
    </w:p>
    <w:tbl>
      <w:tblPr>
        <w:tblStyle w:val="TableGrid"/>
        <w:tblW w:w="0" w:type="auto"/>
        <w:tblInd w:w="1327" w:type="dxa"/>
        <w:tblLook w:val="04A0" w:firstRow="1" w:lastRow="0" w:firstColumn="1" w:lastColumn="0" w:noHBand="0" w:noVBand="1"/>
      </w:tblPr>
      <w:tblGrid>
        <w:gridCol w:w="1823"/>
        <w:gridCol w:w="1371"/>
      </w:tblGrid>
      <w:tr w:rsidR="007D61DF" w14:paraId="69F07CE4" w14:textId="77777777" w:rsidTr="00BB67BD">
        <w:tc>
          <w:tcPr>
            <w:tcW w:w="1823" w:type="dxa"/>
          </w:tcPr>
          <w:p w14:paraId="0A89DAC4" w14:textId="6232D916" w:rsidR="007D61DF" w:rsidRDefault="007D61DF" w:rsidP="00BB67BD">
            <w:r>
              <w:t>OracleDBName</w:t>
            </w:r>
          </w:p>
        </w:tc>
        <w:tc>
          <w:tcPr>
            <w:tcW w:w="1371" w:type="dxa"/>
          </w:tcPr>
          <w:p w14:paraId="659A425B" w14:textId="693913FB" w:rsidR="007D61DF" w:rsidRDefault="007D61DF" w:rsidP="007D61DF">
            <w:r>
              <w:t>ORCL</w:t>
            </w:r>
          </w:p>
        </w:tc>
      </w:tr>
      <w:tr w:rsidR="007D61DF" w14:paraId="142E4E51" w14:textId="77777777" w:rsidTr="00BB67BD">
        <w:tc>
          <w:tcPr>
            <w:tcW w:w="1823" w:type="dxa"/>
          </w:tcPr>
          <w:p w14:paraId="49F41CE1" w14:textId="14FB2186" w:rsidR="007D61DF" w:rsidRDefault="007D61DF" w:rsidP="007D61DF">
            <w:r>
              <w:t>OracleDBPassword</w:t>
            </w:r>
          </w:p>
        </w:tc>
        <w:tc>
          <w:tcPr>
            <w:tcW w:w="1371" w:type="dxa"/>
          </w:tcPr>
          <w:p w14:paraId="3504CCB7" w14:textId="682DC8D8" w:rsidR="007D61DF" w:rsidRDefault="007D61DF" w:rsidP="007D61DF">
            <w:r w:rsidRPr="006B16AE">
              <w:t>oraadmin123</w:t>
            </w:r>
          </w:p>
        </w:tc>
      </w:tr>
      <w:tr w:rsidR="007D61DF" w14:paraId="68E39110" w14:textId="77777777" w:rsidTr="00BB67BD">
        <w:tc>
          <w:tcPr>
            <w:tcW w:w="1823" w:type="dxa"/>
          </w:tcPr>
          <w:p w14:paraId="4F7F37FE" w14:textId="4FC4E2D0" w:rsidR="007D61DF" w:rsidRDefault="007D61DF" w:rsidP="007D61DF">
            <w:r>
              <w:t>OracleDBStorage</w:t>
            </w:r>
          </w:p>
        </w:tc>
        <w:tc>
          <w:tcPr>
            <w:tcW w:w="1371" w:type="dxa"/>
          </w:tcPr>
          <w:p w14:paraId="5E93D873" w14:textId="0011A305" w:rsidR="007D61DF" w:rsidRDefault="007D61DF" w:rsidP="007D61DF">
            <w:r>
              <w:t>100</w:t>
            </w:r>
          </w:p>
        </w:tc>
      </w:tr>
      <w:tr w:rsidR="007D61DF" w14:paraId="6A331D17" w14:textId="77777777" w:rsidTr="00BB67BD">
        <w:tc>
          <w:tcPr>
            <w:tcW w:w="1823" w:type="dxa"/>
          </w:tcPr>
          <w:p w14:paraId="483A39C2" w14:textId="45EFD9D7" w:rsidR="007D61DF" w:rsidRDefault="007D61DF" w:rsidP="007D61DF">
            <w:r>
              <w:t>OracleInstanceType</w:t>
            </w:r>
          </w:p>
        </w:tc>
        <w:tc>
          <w:tcPr>
            <w:tcW w:w="1371" w:type="dxa"/>
          </w:tcPr>
          <w:p w14:paraId="7CC69AF1" w14:textId="6F1CE225" w:rsidR="007D61DF" w:rsidRDefault="007D61DF" w:rsidP="007D61DF">
            <w:r>
              <w:t>db.t2.medium</w:t>
            </w:r>
          </w:p>
        </w:tc>
      </w:tr>
    </w:tbl>
    <w:p w14:paraId="3B3E1DB0" w14:textId="77777777" w:rsidR="00B70116" w:rsidRDefault="00B70116" w:rsidP="0088590B"/>
    <w:p w14:paraId="038ECF30" w14:textId="67326197" w:rsidR="001F77B4" w:rsidRDefault="001F77B4" w:rsidP="00BB67BD">
      <w:pPr>
        <w:pStyle w:val="ListParagraph"/>
        <w:numPr>
          <w:ilvl w:val="1"/>
          <w:numId w:val="34"/>
        </w:numPr>
      </w:pPr>
      <w:r>
        <w:lastRenderedPageBreak/>
        <w:t>Target RDS PostgreSQL Database Configuration</w:t>
      </w:r>
    </w:p>
    <w:tbl>
      <w:tblPr>
        <w:tblStyle w:val="TableGrid"/>
        <w:tblW w:w="0" w:type="auto"/>
        <w:tblInd w:w="1327" w:type="dxa"/>
        <w:tblLook w:val="04A0" w:firstRow="1" w:lastRow="0" w:firstColumn="1" w:lastColumn="0" w:noHBand="0" w:noVBand="1"/>
      </w:tblPr>
      <w:tblGrid>
        <w:gridCol w:w="1618"/>
        <w:gridCol w:w="1388"/>
      </w:tblGrid>
      <w:tr w:rsidR="00BB67BD" w14:paraId="112F2051" w14:textId="77777777" w:rsidTr="00BB67BD">
        <w:tc>
          <w:tcPr>
            <w:tcW w:w="1618" w:type="dxa"/>
          </w:tcPr>
          <w:p w14:paraId="77C62565" w14:textId="29BA2ACD" w:rsidR="00BB67BD" w:rsidRDefault="00BB67BD" w:rsidP="00BB67BD">
            <w:r>
              <w:t>RDSDBName</w:t>
            </w:r>
          </w:p>
        </w:tc>
        <w:tc>
          <w:tcPr>
            <w:tcW w:w="1388" w:type="dxa"/>
          </w:tcPr>
          <w:p w14:paraId="07959984" w14:textId="2906A5E4" w:rsidR="00BB67BD" w:rsidRDefault="00BB67BD" w:rsidP="00BB67BD">
            <w:r>
              <w:t>postgres</w:t>
            </w:r>
          </w:p>
        </w:tc>
      </w:tr>
      <w:tr w:rsidR="00BB67BD" w14:paraId="5ECAE8BC" w14:textId="77777777" w:rsidTr="00BB67BD">
        <w:tc>
          <w:tcPr>
            <w:tcW w:w="1618" w:type="dxa"/>
          </w:tcPr>
          <w:p w14:paraId="57F78237" w14:textId="3E21974D" w:rsidR="00BB67BD" w:rsidRDefault="00BB67BD" w:rsidP="00BB67BD">
            <w:r>
              <w:t>RDSDBUsername</w:t>
            </w:r>
          </w:p>
        </w:tc>
        <w:tc>
          <w:tcPr>
            <w:tcW w:w="1388" w:type="dxa"/>
          </w:tcPr>
          <w:p w14:paraId="4D4B5A10" w14:textId="31E8CB39" w:rsidR="00BB67BD" w:rsidRDefault="00BB67BD" w:rsidP="00BB67BD">
            <w:r>
              <w:t>postadmin</w:t>
            </w:r>
          </w:p>
        </w:tc>
      </w:tr>
      <w:tr w:rsidR="00BB67BD" w14:paraId="351A23BC" w14:textId="77777777" w:rsidTr="00BB67BD">
        <w:tc>
          <w:tcPr>
            <w:tcW w:w="1618" w:type="dxa"/>
          </w:tcPr>
          <w:p w14:paraId="294F54BB" w14:textId="52143D31" w:rsidR="00BB67BD" w:rsidRDefault="00BB67BD" w:rsidP="00BB67BD">
            <w:r>
              <w:t>RDSDBPassword</w:t>
            </w:r>
          </w:p>
        </w:tc>
        <w:tc>
          <w:tcPr>
            <w:tcW w:w="1388" w:type="dxa"/>
          </w:tcPr>
          <w:p w14:paraId="63725B01" w14:textId="1F783017" w:rsidR="00BB67BD" w:rsidRDefault="00BB67BD" w:rsidP="00BB67BD">
            <w:r>
              <w:t>postadmin123</w:t>
            </w:r>
          </w:p>
        </w:tc>
      </w:tr>
      <w:tr w:rsidR="00BB67BD" w14:paraId="3B19FF2D" w14:textId="77777777" w:rsidTr="00BB67BD">
        <w:tc>
          <w:tcPr>
            <w:tcW w:w="1618" w:type="dxa"/>
          </w:tcPr>
          <w:p w14:paraId="46D9AC21" w14:textId="131B5D7B" w:rsidR="00BB67BD" w:rsidRDefault="00BB67BD" w:rsidP="00BB67BD">
            <w:r>
              <w:t>RDSInstanceType</w:t>
            </w:r>
          </w:p>
        </w:tc>
        <w:tc>
          <w:tcPr>
            <w:tcW w:w="1388" w:type="dxa"/>
          </w:tcPr>
          <w:p w14:paraId="27AD36BF" w14:textId="614FBC8D" w:rsidR="00BB67BD" w:rsidRDefault="00BB67BD" w:rsidP="00BB67BD">
            <w:r>
              <w:t>db.t2.medium</w:t>
            </w:r>
          </w:p>
        </w:tc>
      </w:tr>
      <w:tr w:rsidR="00BB67BD" w14:paraId="19F26EA6" w14:textId="77777777" w:rsidTr="00BB67BD">
        <w:tc>
          <w:tcPr>
            <w:tcW w:w="1618" w:type="dxa"/>
          </w:tcPr>
          <w:p w14:paraId="6F5F2741" w14:textId="1C5A0651" w:rsidR="00BB67BD" w:rsidRDefault="00BB67BD" w:rsidP="00BB67BD">
            <w:r>
              <w:t>RDSDBStorage</w:t>
            </w:r>
          </w:p>
        </w:tc>
        <w:tc>
          <w:tcPr>
            <w:tcW w:w="1388" w:type="dxa"/>
          </w:tcPr>
          <w:p w14:paraId="3071D483" w14:textId="4E227F98" w:rsidR="00BB67BD" w:rsidRDefault="00BB67BD" w:rsidP="00BB67BD">
            <w:r>
              <w:t>100</w:t>
            </w:r>
          </w:p>
        </w:tc>
      </w:tr>
    </w:tbl>
    <w:p w14:paraId="383C38E2" w14:textId="77777777" w:rsidR="00BB67BD" w:rsidRDefault="00BB67BD" w:rsidP="00BB67BD"/>
    <w:p w14:paraId="0F49D28D" w14:textId="1E1F2DFC" w:rsidR="00BB256A" w:rsidRDefault="00BB256A" w:rsidP="00BB256A">
      <w:pPr>
        <w:pStyle w:val="ListParagraph"/>
        <w:numPr>
          <w:ilvl w:val="1"/>
          <w:numId w:val="34"/>
        </w:numPr>
      </w:pPr>
      <w:r>
        <w:t xml:space="preserve">Click Next </w:t>
      </w:r>
    </w:p>
    <w:p w14:paraId="1657EE51" w14:textId="549A831D" w:rsidR="001F77B4" w:rsidRDefault="00AA0ABF" w:rsidP="0070303B">
      <w:pPr>
        <w:pStyle w:val="ListParagraph"/>
        <w:ind w:left="0"/>
      </w:pPr>
      <w:r w:rsidRPr="00AA0ABF">
        <w:rPr>
          <w:noProof/>
          <w:lang w:eastAsia="en-US"/>
        </w:rPr>
        <w:drawing>
          <wp:inline distT="0" distB="0" distL="0" distR="0" wp14:anchorId="46A4E0FA" wp14:editId="0E63F6DA">
            <wp:extent cx="3164498" cy="3200400"/>
            <wp:effectExtent l="25400" t="25400" r="3619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4498" cy="3200400"/>
                    </a:xfrm>
                    <a:prstGeom prst="rect">
                      <a:avLst/>
                    </a:prstGeom>
                    <a:ln>
                      <a:solidFill>
                        <a:schemeClr val="accent2"/>
                      </a:solidFill>
                    </a:ln>
                  </pic:spPr>
                </pic:pic>
              </a:graphicData>
            </a:graphic>
          </wp:inline>
        </w:drawing>
      </w:r>
    </w:p>
    <w:p w14:paraId="1B431B3B" w14:textId="566A21BE" w:rsidR="0002270B" w:rsidRDefault="009440E3" w:rsidP="0002270B">
      <w:pPr>
        <w:pStyle w:val="ListParagraph"/>
        <w:numPr>
          <w:ilvl w:val="0"/>
          <w:numId w:val="34"/>
        </w:numPr>
      </w:pPr>
      <w:r>
        <w:t>Tags</w:t>
      </w:r>
    </w:p>
    <w:tbl>
      <w:tblPr>
        <w:tblStyle w:val="TableGrid"/>
        <w:tblW w:w="0" w:type="auto"/>
        <w:tblInd w:w="1327" w:type="dxa"/>
        <w:tblLook w:val="04A0" w:firstRow="1" w:lastRow="0" w:firstColumn="1" w:lastColumn="0" w:noHBand="0" w:noVBand="1"/>
      </w:tblPr>
      <w:tblGrid>
        <w:gridCol w:w="676"/>
        <w:gridCol w:w="1924"/>
      </w:tblGrid>
      <w:tr w:rsidR="00A24948" w14:paraId="3F486DB0" w14:textId="77777777" w:rsidTr="00DC2477">
        <w:trPr>
          <w:trHeight w:val="260"/>
        </w:trPr>
        <w:tc>
          <w:tcPr>
            <w:tcW w:w="676" w:type="dxa"/>
          </w:tcPr>
          <w:p w14:paraId="0D3018FC" w14:textId="60185565" w:rsidR="0002270B" w:rsidRDefault="0002270B" w:rsidP="0002270B">
            <w:r>
              <w:t>Key</w:t>
            </w:r>
          </w:p>
        </w:tc>
        <w:tc>
          <w:tcPr>
            <w:tcW w:w="1924" w:type="dxa"/>
            <w:shd w:val="clear" w:color="auto" w:fill="auto"/>
          </w:tcPr>
          <w:p w14:paraId="093B340C" w14:textId="2231D208" w:rsidR="0002270B" w:rsidRDefault="0002270B" w:rsidP="0002270B">
            <w:r w:rsidRPr="0002270B">
              <w:t>purpose</w:t>
            </w:r>
          </w:p>
        </w:tc>
      </w:tr>
      <w:tr w:rsidR="00A24948" w14:paraId="63AA2182" w14:textId="77777777" w:rsidTr="00DC2477">
        <w:trPr>
          <w:trHeight w:val="242"/>
        </w:trPr>
        <w:tc>
          <w:tcPr>
            <w:tcW w:w="676" w:type="dxa"/>
          </w:tcPr>
          <w:p w14:paraId="58A4D968" w14:textId="38D633E0" w:rsidR="0002270B" w:rsidRDefault="00744D89" w:rsidP="0002270B">
            <w:r>
              <w:t>Value</w:t>
            </w:r>
          </w:p>
        </w:tc>
        <w:tc>
          <w:tcPr>
            <w:tcW w:w="1924" w:type="dxa"/>
          </w:tcPr>
          <w:p w14:paraId="4735527B" w14:textId="74C9AD84" w:rsidR="0002270B" w:rsidRDefault="0002270B" w:rsidP="0002270B">
            <w:r w:rsidRPr="0002270B">
              <w:t>techsummit-dms-lab</w:t>
            </w:r>
          </w:p>
        </w:tc>
      </w:tr>
    </w:tbl>
    <w:p w14:paraId="1547D0C8" w14:textId="35247571" w:rsidR="00C56C71" w:rsidRDefault="009440E3" w:rsidP="00DC2477">
      <w:pPr>
        <w:pStyle w:val="ListParagraph"/>
        <w:numPr>
          <w:ilvl w:val="1"/>
          <w:numId w:val="34"/>
        </w:numPr>
      </w:pPr>
      <w:r>
        <w:t xml:space="preserve">Click </w:t>
      </w:r>
      <w:r w:rsidR="009B0CD3">
        <w:t>‘</w:t>
      </w:r>
      <w:r w:rsidRPr="0002270B">
        <w:rPr>
          <w:b/>
        </w:rPr>
        <w:t>Next</w:t>
      </w:r>
      <w:r w:rsidR="009B0CD3">
        <w:t>’</w:t>
      </w:r>
      <w:r>
        <w:t xml:space="preserve"> </w:t>
      </w:r>
    </w:p>
    <w:p w14:paraId="2FE441E3" w14:textId="7F21475E" w:rsidR="00990F3C" w:rsidRDefault="00990F3C" w:rsidP="0070303B">
      <w:r w:rsidRPr="00990F3C">
        <w:rPr>
          <w:noProof/>
          <w:lang w:eastAsia="en-US"/>
        </w:rPr>
        <w:lastRenderedPageBreak/>
        <w:drawing>
          <wp:inline distT="0" distB="0" distL="0" distR="0" wp14:anchorId="2C132EEC" wp14:editId="5DD23B24">
            <wp:extent cx="4630994" cy="3200400"/>
            <wp:effectExtent l="25400" t="25400" r="1778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0994" cy="3200400"/>
                    </a:xfrm>
                    <a:prstGeom prst="rect">
                      <a:avLst/>
                    </a:prstGeom>
                    <a:ln>
                      <a:solidFill>
                        <a:schemeClr val="accent2"/>
                      </a:solidFill>
                    </a:ln>
                  </pic:spPr>
                </pic:pic>
              </a:graphicData>
            </a:graphic>
          </wp:inline>
        </w:drawing>
      </w:r>
    </w:p>
    <w:p w14:paraId="59856FFE" w14:textId="6D812166" w:rsidR="00AA0ABF" w:rsidRDefault="006E2963" w:rsidP="001F77B4">
      <w:pPr>
        <w:pStyle w:val="ListParagraph"/>
        <w:numPr>
          <w:ilvl w:val="0"/>
          <w:numId w:val="34"/>
        </w:numPr>
      </w:pPr>
      <w:r>
        <w:t>Review and Click Create</w:t>
      </w:r>
    </w:p>
    <w:p w14:paraId="2624D160" w14:textId="5C31C268" w:rsidR="006E2963" w:rsidRDefault="006E2963" w:rsidP="006E2963">
      <w:r w:rsidRPr="006E2963">
        <w:rPr>
          <w:noProof/>
          <w:lang w:eastAsia="en-US"/>
        </w:rPr>
        <w:drawing>
          <wp:inline distT="0" distB="0" distL="0" distR="0" wp14:anchorId="7BFBFE39" wp14:editId="4317230C">
            <wp:extent cx="2974222" cy="3200400"/>
            <wp:effectExtent l="25400" t="25400" r="23495"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4222" cy="3200400"/>
                    </a:xfrm>
                    <a:prstGeom prst="rect">
                      <a:avLst/>
                    </a:prstGeom>
                    <a:ln>
                      <a:solidFill>
                        <a:schemeClr val="accent2"/>
                      </a:solidFill>
                    </a:ln>
                  </pic:spPr>
                </pic:pic>
              </a:graphicData>
            </a:graphic>
          </wp:inline>
        </w:drawing>
      </w:r>
    </w:p>
    <w:p w14:paraId="0EACAC74" w14:textId="0AD6F5B9" w:rsidR="00A03064" w:rsidRDefault="00A03064">
      <w:r>
        <w:br w:type="page"/>
      </w:r>
    </w:p>
    <w:p w14:paraId="739D6450" w14:textId="77777777" w:rsidR="00F323CB" w:rsidRDefault="00F323CB">
      <w:pPr>
        <w:rPr>
          <w:smallCaps/>
          <w:sz w:val="48"/>
          <w:szCs w:val="48"/>
        </w:rPr>
      </w:pPr>
    </w:p>
    <w:p w14:paraId="16AC18DB" w14:textId="634FFD13" w:rsidR="00AD42AC" w:rsidRDefault="00AD42AC" w:rsidP="00F323CB">
      <w:pPr>
        <w:pStyle w:val="Title"/>
      </w:pPr>
      <w:r>
        <w:t>AWS Schema Conversion Tool</w:t>
      </w:r>
    </w:p>
    <w:p w14:paraId="0DEB2884" w14:textId="7BE47C9B" w:rsidR="006E2963" w:rsidRDefault="000D43BC" w:rsidP="00A03064">
      <w:pPr>
        <w:pStyle w:val="Heading1"/>
      </w:pPr>
      <w:r>
        <w:t xml:space="preserve">Install </w:t>
      </w:r>
      <w:r w:rsidR="00DF5581">
        <w:t xml:space="preserve">AWS </w:t>
      </w:r>
      <w:r>
        <w:t>Schema Conversion Tool</w:t>
      </w:r>
      <w:r w:rsidR="00847C6F">
        <w:t xml:space="preserve"> (on your laptop)</w:t>
      </w:r>
    </w:p>
    <w:p w14:paraId="59910A14" w14:textId="732AC788" w:rsidR="006E2963" w:rsidRDefault="00C77AE8" w:rsidP="001F77B4">
      <w:pPr>
        <w:pStyle w:val="ListParagraph"/>
        <w:numPr>
          <w:ilvl w:val="0"/>
          <w:numId w:val="34"/>
        </w:numPr>
      </w:pPr>
      <w:r>
        <w:t>Download</w:t>
      </w:r>
      <w:r w:rsidR="00BE1820">
        <w:t xml:space="preserve"> the latest version of AWS Schema </w:t>
      </w:r>
      <w:r w:rsidR="00601279">
        <w:t>Conversion</w:t>
      </w:r>
      <w:r w:rsidR="00BE1820">
        <w:t xml:space="preserve"> Tool (SCT) from this link </w:t>
      </w:r>
      <w:hyperlink r:id="rId24" w:history="1">
        <w:r w:rsidR="0051670A" w:rsidRPr="00E414C7">
          <w:rPr>
            <w:rStyle w:val="Hyperlink"/>
          </w:rPr>
          <w:t>http://docs.aws.amazon.com/SchemaConversionTool/latest/userguide/CHAP_SchemaConversionTool.Installing.html</w:t>
        </w:r>
      </w:hyperlink>
      <w:r w:rsidR="0051670A">
        <w:t xml:space="preserve"> </w:t>
      </w:r>
    </w:p>
    <w:p w14:paraId="419CF31C" w14:textId="3F1B35A9" w:rsidR="006E2963" w:rsidRDefault="00C77AE8" w:rsidP="001F77B4">
      <w:pPr>
        <w:pStyle w:val="ListParagraph"/>
        <w:numPr>
          <w:ilvl w:val="0"/>
          <w:numId w:val="34"/>
        </w:numPr>
      </w:pPr>
      <w:r>
        <w:t xml:space="preserve">If you already have SCT installed, </w:t>
      </w:r>
      <w:r w:rsidR="003B46D1">
        <w:t>download the latest version &amp; install it</w:t>
      </w:r>
    </w:p>
    <w:p w14:paraId="1AAE83C5" w14:textId="77777777" w:rsidR="00206C13" w:rsidRDefault="00206C13" w:rsidP="001A3A43">
      <w:pPr>
        <w:pStyle w:val="ListParagraph"/>
        <w:numPr>
          <w:ilvl w:val="0"/>
          <w:numId w:val="34"/>
        </w:numPr>
      </w:pPr>
      <w:r>
        <w:t>JDBC Drivers</w:t>
      </w:r>
    </w:p>
    <w:p w14:paraId="3806B02F" w14:textId="3401E7F2" w:rsidR="001A3A43" w:rsidRDefault="001A3A43" w:rsidP="00206C13">
      <w:pPr>
        <w:pStyle w:val="ListParagraph"/>
        <w:numPr>
          <w:ilvl w:val="1"/>
          <w:numId w:val="34"/>
        </w:numPr>
      </w:pPr>
      <w:r>
        <w:t xml:space="preserve">For connecting to our source (Oracle) vs target (PostgreSQL) you will need the respective </w:t>
      </w:r>
      <w:r w:rsidR="00590D01">
        <w:t xml:space="preserve">JDBC </w:t>
      </w:r>
      <w:r w:rsidR="00206C13">
        <w:t>drivers</w:t>
      </w:r>
    </w:p>
    <w:p w14:paraId="1122FD33" w14:textId="420E3A14" w:rsidR="001A3A43" w:rsidRPr="001A3A43" w:rsidRDefault="00E6344E" w:rsidP="00070B1D">
      <w:pPr>
        <w:pStyle w:val="ListParagraph"/>
        <w:numPr>
          <w:ilvl w:val="2"/>
          <w:numId w:val="34"/>
        </w:numPr>
      </w:pPr>
      <w:r w:rsidRPr="001A3A43">
        <w:rPr>
          <w:sz w:val="22"/>
        </w:rPr>
        <w:t>Oracle JDBC</w:t>
      </w:r>
      <w:r w:rsidRPr="001A3A43">
        <w:rPr>
          <w:spacing w:val="-15"/>
          <w:sz w:val="22"/>
        </w:rPr>
        <w:t xml:space="preserve"> </w:t>
      </w:r>
      <w:r w:rsidRPr="001A3A43">
        <w:rPr>
          <w:sz w:val="22"/>
        </w:rPr>
        <w:t>driver</w:t>
      </w:r>
      <w:r>
        <w:t xml:space="preserve">: </w:t>
      </w:r>
      <w:hyperlink r:id="rId25">
        <w:r w:rsidR="001A3A43" w:rsidRPr="001A3A43">
          <w:rPr>
            <w:color w:val="0462C1"/>
            <w:sz w:val="22"/>
            <w:u w:val="single" w:color="0462C1"/>
          </w:rPr>
          <w:t xml:space="preserve">http://bit.ly/2phVpPk </w:t>
        </w:r>
      </w:hyperlink>
      <w:r w:rsidR="001A3A43" w:rsidRPr="001A3A43">
        <w:rPr>
          <w:sz w:val="22"/>
        </w:rPr>
        <w:t xml:space="preserve">-&gt; </w:t>
      </w:r>
    </w:p>
    <w:p w14:paraId="1FB9FB61" w14:textId="37977F1D" w:rsidR="001A3A43" w:rsidRDefault="00E6344E" w:rsidP="00070B1D">
      <w:pPr>
        <w:pStyle w:val="ListParagraph"/>
        <w:numPr>
          <w:ilvl w:val="2"/>
          <w:numId w:val="34"/>
        </w:numPr>
      </w:pPr>
      <w:r>
        <w:t xml:space="preserve">PostgreSQL JDBC </w:t>
      </w:r>
      <w:r w:rsidR="007F3584">
        <w:t>driver:</w:t>
      </w:r>
      <w:r>
        <w:t xml:space="preserve"> </w:t>
      </w:r>
      <w:hyperlink r:id="rId26">
        <w:r w:rsidR="001A3A43" w:rsidRPr="00E6344E">
          <w:rPr>
            <w:color w:val="0462C1"/>
            <w:u w:val="single" w:color="0462C1"/>
          </w:rPr>
          <w:t xml:space="preserve">http://bit.ly/2pt04ZT </w:t>
        </w:r>
      </w:hyperlink>
      <w:r w:rsidR="001A3A43">
        <w:t xml:space="preserve">-&gt; </w:t>
      </w:r>
    </w:p>
    <w:p w14:paraId="47DAAD70" w14:textId="2A849122" w:rsidR="001A3A43" w:rsidRDefault="007A1DAB" w:rsidP="001A3A43">
      <w:pPr>
        <w:pStyle w:val="ListParagraph"/>
        <w:numPr>
          <w:ilvl w:val="0"/>
          <w:numId w:val="34"/>
        </w:numPr>
      </w:pPr>
      <w:r>
        <w:t>Configure SCT with drivers</w:t>
      </w:r>
    </w:p>
    <w:p w14:paraId="2B7B0BE8" w14:textId="2DC76714" w:rsidR="007A1DAB" w:rsidRDefault="004200D8" w:rsidP="007A1DAB">
      <w:pPr>
        <w:pStyle w:val="ListParagraph"/>
        <w:numPr>
          <w:ilvl w:val="1"/>
          <w:numId w:val="34"/>
        </w:numPr>
      </w:pPr>
      <w:r>
        <w:t xml:space="preserve">Click on </w:t>
      </w:r>
      <w:r w:rsidRPr="004200D8">
        <w:rPr>
          <w:b/>
        </w:rPr>
        <w:t>Settings</w:t>
      </w:r>
      <w:r w:rsidRPr="004200D8">
        <w:t xml:space="preserve"> &gt; </w:t>
      </w:r>
      <w:r>
        <w:rPr>
          <w:b/>
        </w:rPr>
        <w:t>Global Settings</w:t>
      </w:r>
    </w:p>
    <w:p w14:paraId="49D708A8" w14:textId="06B430ED" w:rsidR="004200D8" w:rsidRDefault="004200D8" w:rsidP="004200D8">
      <w:r w:rsidRPr="004200D8">
        <w:rPr>
          <w:noProof/>
          <w:lang w:eastAsia="en-US"/>
        </w:rPr>
        <w:drawing>
          <wp:inline distT="0" distB="0" distL="0" distR="0" wp14:anchorId="49C5AFE4" wp14:editId="171FDB52">
            <wp:extent cx="5555806" cy="3200400"/>
            <wp:effectExtent l="25400" t="25400" r="32385"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5806" cy="3200400"/>
                    </a:xfrm>
                    <a:prstGeom prst="rect">
                      <a:avLst/>
                    </a:prstGeom>
                    <a:ln>
                      <a:solidFill>
                        <a:schemeClr val="accent2"/>
                      </a:solidFill>
                    </a:ln>
                  </pic:spPr>
                </pic:pic>
              </a:graphicData>
            </a:graphic>
          </wp:inline>
        </w:drawing>
      </w:r>
    </w:p>
    <w:p w14:paraId="130E560D" w14:textId="77CC2FAA" w:rsidR="00C91317" w:rsidRDefault="0017149F" w:rsidP="007A1DAB">
      <w:pPr>
        <w:pStyle w:val="ListParagraph"/>
        <w:numPr>
          <w:ilvl w:val="1"/>
          <w:numId w:val="34"/>
        </w:numPr>
      </w:pPr>
      <w:r>
        <w:t xml:space="preserve">In the Global Settings window, </w:t>
      </w:r>
    </w:p>
    <w:p w14:paraId="19E81722" w14:textId="2CEB7126" w:rsidR="0017149F" w:rsidRDefault="008407BF" w:rsidP="0017149F">
      <w:pPr>
        <w:pStyle w:val="ListParagraph"/>
        <w:numPr>
          <w:ilvl w:val="2"/>
          <w:numId w:val="34"/>
        </w:numPr>
      </w:pPr>
      <w:r>
        <w:t xml:space="preserve">Goto </w:t>
      </w:r>
      <w:r w:rsidRPr="008E3267">
        <w:rPr>
          <w:b/>
        </w:rPr>
        <w:t>Drivers</w:t>
      </w:r>
      <w:r>
        <w:t xml:space="preserve"> on left panel</w:t>
      </w:r>
    </w:p>
    <w:p w14:paraId="7F3EF289" w14:textId="133C2DFC" w:rsidR="008407BF" w:rsidRDefault="00D74C69" w:rsidP="0017149F">
      <w:pPr>
        <w:pStyle w:val="ListParagraph"/>
        <w:numPr>
          <w:ilvl w:val="2"/>
          <w:numId w:val="34"/>
        </w:numPr>
      </w:pPr>
      <w:r>
        <w:t>Oracle Driver Path</w:t>
      </w:r>
      <w:r w:rsidR="008407BF">
        <w:t>: Select the downloaded ojdbc jar file</w:t>
      </w:r>
    </w:p>
    <w:p w14:paraId="69278790" w14:textId="05A0AF56" w:rsidR="00226EBF" w:rsidRDefault="00D74C69" w:rsidP="00226EBF">
      <w:pPr>
        <w:pStyle w:val="ListParagraph"/>
        <w:numPr>
          <w:ilvl w:val="2"/>
          <w:numId w:val="34"/>
        </w:numPr>
      </w:pPr>
      <w:r>
        <w:t xml:space="preserve">PostgreSQL Driver Path: Select the downloaded </w:t>
      </w:r>
      <w:r w:rsidRPr="00D74C69">
        <w:t>postgresql</w:t>
      </w:r>
      <w:r>
        <w:t xml:space="preserve"> jar file</w:t>
      </w:r>
    </w:p>
    <w:p w14:paraId="64F0B4D8" w14:textId="0156BE67" w:rsidR="008E3267" w:rsidRDefault="008E3267" w:rsidP="00226EBF">
      <w:pPr>
        <w:pStyle w:val="ListParagraph"/>
        <w:numPr>
          <w:ilvl w:val="2"/>
          <w:numId w:val="34"/>
        </w:numPr>
      </w:pPr>
      <w:r>
        <w:t xml:space="preserve">Click </w:t>
      </w:r>
      <w:r w:rsidRPr="008E3267">
        <w:rPr>
          <w:b/>
        </w:rPr>
        <w:t>OK</w:t>
      </w:r>
      <w:r>
        <w:t xml:space="preserve"> to Proceed</w:t>
      </w:r>
    </w:p>
    <w:p w14:paraId="6F5E093D" w14:textId="0937C8D3" w:rsidR="00D74C69" w:rsidRDefault="00D74C69" w:rsidP="00D74C69">
      <w:r w:rsidRPr="00D74C69">
        <w:rPr>
          <w:noProof/>
          <w:lang w:eastAsia="en-US"/>
        </w:rPr>
        <w:lastRenderedPageBreak/>
        <w:drawing>
          <wp:inline distT="0" distB="0" distL="0" distR="0" wp14:anchorId="3C200119" wp14:editId="36393723">
            <wp:extent cx="4773139" cy="3200400"/>
            <wp:effectExtent l="25400" t="25400" r="2794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3139" cy="3200400"/>
                    </a:xfrm>
                    <a:prstGeom prst="rect">
                      <a:avLst/>
                    </a:prstGeom>
                    <a:ln>
                      <a:solidFill>
                        <a:schemeClr val="accent2"/>
                      </a:solidFill>
                    </a:ln>
                  </pic:spPr>
                </pic:pic>
              </a:graphicData>
            </a:graphic>
          </wp:inline>
        </w:drawing>
      </w:r>
    </w:p>
    <w:p w14:paraId="14EDCE9F" w14:textId="77777777" w:rsidR="00A03064" w:rsidRDefault="00A03064"/>
    <w:p w14:paraId="021C6436" w14:textId="6A1264A9" w:rsidR="00A03064" w:rsidRDefault="00A03064" w:rsidP="00946113">
      <w:pPr>
        <w:pStyle w:val="Title"/>
      </w:pPr>
      <w:r>
        <w:t>Open Security Groups from Source / Target Database Instances</w:t>
      </w:r>
    </w:p>
    <w:p w14:paraId="341022C3" w14:textId="6A8FD9C2" w:rsidR="00A03064" w:rsidRDefault="00A03064">
      <w:r>
        <w:t xml:space="preserve">For you to access Source and Target databases, you will have to add </w:t>
      </w:r>
      <w:r w:rsidR="007173B4">
        <w:t xml:space="preserve">your laptop </w:t>
      </w:r>
      <w:r w:rsidR="00A201F9">
        <w:t>to Oracle &amp; Postgres Security Groups</w:t>
      </w:r>
    </w:p>
    <w:tbl>
      <w:tblPr>
        <w:tblStyle w:val="TableGrid"/>
        <w:tblW w:w="0" w:type="auto"/>
        <w:tblLook w:val="04A0" w:firstRow="1" w:lastRow="0" w:firstColumn="1" w:lastColumn="0" w:noHBand="0" w:noVBand="1"/>
      </w:tblPr>
      <w:tblGrid>
        <w:gridCol w:w="8630"/>
      </w:tblGrid>
      <w:tr w:rsidR="00B00A83" w14:paraId="2C258748" w14:textId="77777777" w:rsidTr="00B00A83">
        <w:tc>
          <w:tcPr>
            <w:tcW w:w="8640" w:type="dxa"/>
          </w:tcPr>
          <w:p w14:paraId="09AF7B9A" w14:textId="346CBAE5" w:rsidR="00B00A83" w:rsidRDefault="00B00A83">
            <w:r w:rsidRPr="00B00A83">
              <w:t>https://ap-northeast-1.console.aws.amazon.com/ec2/v2/home?region=ap-northeast-1#SecurityGroups:sort=groupId</w:t>
            </w:r>
          </w:p>
        </w:tc>
      </w:tr>
    </w:tbl>
    <w:p w14:paraId="390FA276" w14:textId="77777777" w:rsidR="00A03064" w:rsidRDefault="00A03064"/>
    <w:p w14:paraId="1AE9DEDD" w14:textId="77777777" w:rsidR="000237A5" w:rsidRDefault="000237A5">
      <w:r>
        <w:t>Add following inbound rule to respective security groups</w:t>
      </w:r>
    </w:p>
    <w:p w14:paraId="019885B6" w14:textId="20ED709B" w:rsidR="000237A5" w:rsidRDefault="00D450AA" w:rsidP="000237A5">
      <w:pPr>
        <w:pStyle w:val="ListParagraph"/>
        <w:numPr>
          <w:ilvl w:val="0"/>
          <w:numId w:val="34"/>
        </w:numPr>
      </w:pPr>
      <w:r>
        <w:t>Oracle Port – 1521</w:t>
      </w:r>
      <w:r w:rsidR="00BE3500">
        <w:t xml:space="preserve"> </w:t>
      </w:r>
      <w:r w:rsidR="00491E54">
        <w:t>&gt; Open to ‘My IP’</w:t>
      </w:r>
    </w:p>
    <w:p w14:paraId="24614B80" w14:textId="3A350FA4" w:rsidR="00D450AA" w:rsidRDefault="00D450AA" w:rsidP="000237A5">
      <w:pPr>
        <w:pStyle w:val="ListParagraph"/>
        <w:numPr>
          <w:ilvl w:val="0"/>
          <w:numId w:val="34"/>
        </w:numPr>
      </w:pPr>
      <w:r>
        <w:t xml:space="preserve">Postgres Port </w:t>
      </w:r>
      <w:r w:rsidR="00496F3B">
        <w:t>–</w:t>
      </w:r>
      <w:r>
        <w:t xml:space="preserve"> </w:t>
      </w:r>
      <w:r w:rsidR="00496F3B">
        <w:t>5432</w:t>
      </w:r>
      <w:r w:rsidR="00491E54">
        <w:t xml:space="preserve"> </w:t>
      </w:r>
      <w:r w:rsidR="00491E54">
        <w:t>&gt; Open to ‘My IP’</w:t>
      </w:r>
    </w:p>
    <w:p w14:paraId="76EACF78" w14:textId="77777777" w:rsidR="00496F3B" w:rsidRDefault="00496F3B"/>
    <w:p w14:paraId="3E992A05" w14:textId="163D12CF" w:rsidR="00A03064" w:rsidRDefault="00A03064">
      <w:pPr>
        <w:rPr>
          <w:smallCaps/>
          <w:sz w:val="48"/>
          <w:szCs w:val="48"/>
        </w:rPr>
      </w:pPr>
      <w:r>
        <w:br w:type="page"/>
      </w:r>
    </w:p>
    <w:p w14:paraId="79766C39" w14:textId="781E5469" w:rsidR="00C91317" w:rsidRDefault="00B764D8" w:rsidP="00A03064">
      <w:pPr>
        <w:pStyle w:val="Title"/>
      </w:pPr>
      <w:r>
        <w:lastRenderedPageBreak/>
        <w:t>Create a new SCT project</w:t>
      </w:r>
    </w:p>
    <w:p w14:paraId="08F82504" w14:textId="369AA75E" w:rsidR="00131827" w:rsidRDefault="00131827" w:rsidP="00DC7484">
      <w:pPr>
        <w:pStyle w:val="ListParagraph"/>
        <w:numPr>
          <w:ilvl w:val="0"/>
          <w:numId w:val="34"/>
        </w:numPr>
      </w:pPr>
      <w:r>
        <w:t>In AWS SCT, select File &gt; New Project Wizard</w:t>
      </w:r>
    </w:p>
    <w:p w14:paraId="66138D33" w14:textId="7A257F8E" w:rsidR="00131827" w:rsidRDefault="00131827" w:rsidP="00DC7484">
      <w:pPr>
        <w:pStyle w:val="ListParagraph"/>
        <w:numPr>
          <w:ilvl w:val="0"/>
          <w:numId w:val="34"/>
        </w:numPr>
      </w:pPr>
      <w:r>
        <w:t>Step 1</w:t>
      </w:r>
      <w:r w:rsidR="00BB5470">
        <w:t xml:space="preserve"> – Select Source</w:t>
      </w:r>
    </w:p>
    <w:tbl>
      <w:tblPr>
        <w:tblStyle w:val="TableGrid"/>
        <w:tblW w:w="8630" w:type="dxa"/>
        <w:tblInd w:w="607" w:type="dxa"/>
        <w:tblLook w:val="04A0" w:firstRow="1" w:lastRow="0" w:firstColumn="1" w:lastColumn="0" w:noHBand="0" w:noVBand="1"/>
      </w:tblPr>
      <w:tblGrid>
        <w:gridCol w:w="4314"/>
        <w:gridCol w:w="4316"/>
      </w:tblGrid>
      <w:tr w:rsidR="002D3F68" w14:paraId="5BF25BB5" w14:textId="77777777" w:rsidTr="002D3F68">
        <w:tc>
          <w:tcPr>
            <w:tcW w:w="4314" w:type="dxa"/>
          </w:tcPr>
          <w:p w14:paraId="5E0071CB" w14:textId="77777777" w:rsidR="002D3F68" w:rsidRDefault="002D3F68" w:rsidP="00607698">
            <w:r>
              <w:t>Project Name</w:t>
            </w:r>
          </w:p>
        </w:tc>
        <w:tc>
          <w:tcPr>
            <w:tcW w:w="4316" w:type="dxa"/>
          </w:tcPr>
          <w:p w14:paraId="521A7474" w14:textId="77777777" w:rsidR="002D3F68" w:rsidRDefault="002D3F68" w:rsidP="00607698">
            <w:r w:rsidRPr="00131827">
              <w:t>DMS-Workshop-Oracle2PostgreSQL</w:t>
            </w:r>
          </w:p>
        </w:tc>
      </w:tr>
      <w:tr w:rsidR="002D3F68" w14:paraId="20C857F2" w14:textId="77777777" w:rsidTr="002D3F68">
        <w:tc>
          <w:tcPr>
            <w:tcW w:w="4314" w:type="dxa"/>
          </w:tcPr>
          <w:p w14:paraId="7BB51939" w14:textId="77777777" w:rsidR="002D3F68" w:rsidRDefault="002D3F68" w:rsidP="00607698">
            <w:r>
              <w:t>Location</w:t>
            </w:r>
          </w:p>
        </w:tc>
        <w:tc>
          <w:tcPr>
            <w:tcW w:w="4316" w:type="dxa"/>
          </w:tcPr>
          <w:p w14:paraId="6D95A42E" w14:textId="77777777" w:rsidR="002D3F68" w:rsidRDefault="002D3F68" w:rsidP="00607698">
            <w:r>
              <w:t>Leave Default</w:t>
            </w:r>
          </w:p>
        </w:tc>
      </w:tr>
      <w:tr w:rsidR="002D3F68" w14:paraId="1FA9962D" w14:textId="77777777" w:rsidTr="002D3F68">
        <w:tc>
          <w:tcPr>
            <w:tcW w:w="4314" w:type="dxa"/>
          </w:tcPr>
          <w:p w14:paraId="40E2B3A9" w14:textId="77777777" w:rsidR="002D3F68" w:rsidRDefault="002D3F68" w:rsidP="00607698">
            <w:r w:rsidRPr="008A239B">
              <w:t>Source Database Engine</w:t>
            </w:r>
          </w:p>
        </w:tc>
        <w:tc>
          <w:tcPr>
            <w:tcW w:w="4316" w:type="dxa"/>
          </w:tcPr>
          <w:p w14:paraId="54131E94" w14:textId="77777777" w:rsidR="002D3F68" w:rsidRDefault="002D3F68" w:rsidP="00607698">
            <w:r>
              <w:t>Transactional Database (OLTP)</w:t>
            </w:r>
          </w:p>
          <w:p w14:paraId="7C88F8D7" w14:textId="77777777" w:rsidR="002D3F68" w:rsidRDefault="002D3F68" w:rsidP="00607698">
            <w:r>
              <w:t>Oracle</w:t>
            </w:r>
          </w:p>
          <w:p w14:paraId="2DBF5195" w14:textId="77777777" w:rsidR="002D3F68" w:rsidRDefault="002D3F68" w:rsidP="00607698">
            <w:r>
              <w:t>I want to switch engine and optimize for the cloud</w:t>
            </w:r>
          </w:p>
        </w:tc>
      </w:tr>
    </w:tbl>
    <w:p w14:paraId="6EB0308A" w14:textId="77777777" w:rsidR="002D3F68" w:rsidRDefault="002D3F68" w:rsidP="002D3F68">
      <w:pPr>
        <w:ind w:left="360"/>
      </w:pPr>
    </w:p>
    <w:p w14:paraId="6DBE2FF6" w14:textId="14B6506F" w:rsidR="009D19EF" w:rsidRDefault="002D3F68" w:rsidP="002D3F68">
      <w:pPr>
        <w:pStyle w:val="ListParagraph"/>
        <w:numPr>
          <w:ilvl w:val="0"/>
          <w:numId w:val="34"/>
        </w:numPr>
      </w:pPr>
      <w:r>
        <w:t>Click Next to proceed</w:t>
      </w:r>
    </w:p>
    <w:p w14:paraId="7CA70077" w14:textId="2BFC9A40" w:rsidR="003131D5" w:rsidRDefault="003131D5" w:rsidP="003131D5">
      <w:r w:rsidRPr="003131D5">
        <w:rPr>
          <w:noProof/>
          <w:lang w:eastAsia="en-US"/>
        </w:rPr>
        <w:drawing>
          <wp:anchor distT="0" distB="0" distL="114300" distR="114300" simplePos="0" relativeHeight="251658240" behindDoc="0" locked="0" layoutInCell="1" allowOverlap="1" wp14:anchorId="60307B6A" wp14:editId="1AE706CD">
            <wp:simplePos x="0" y="0"/>
            <wp:positionH relativeFrom="column">
              <wp:align>left</wp:align>
            </wp:positionH>
            <wp:positionV relativeFrom="paragraph">
              <wp:align>top</wp:align>
            </wp:positionV>
            <wp:extent cx="5559425" cy="3200400"/>
            <wp:effectExtent l="25400" t="25400" r="28575" b="2540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9425" cy="3200400"/>
                    </a:xfrm>
                    <a:prstGeom prst="rect">
                      <a:avLst/>
                    </a:prstGeom>
                    <a:ln>
                      <a:solidFill>
                        <a:schemeClr val="accent2"/>
                      </a:solidFill>
                    </a:ln>
                  </pic:spPr>
                </pic:pic>
              </a:graphicData>
            </a:graphic>
          </wp:anchor>
        </w:drawing>
      </w:r>
      <w:r w:rsidR="002D3F68">
        <w:br w:type="textWrapping" w:clear="all"/>
      </w:r>
    </w:p>
    <w:p w14:paraId="01B0A141" w14:textId="756A4868" w:rsidR="008336AC" w:rsidRDefault="00131827" w:rsidP="001601A6">
      <w:pPr>
        <w:pStyle w:val="ListParagraph"/>
        <w:numPr>
          <w:ilvl w:val="0"/>
          <w:numId w:val="34"/>
        </w:numPr>
      </w:pPr>
      <w:r>
        <w:t>Step 2</w:t>
      </w:r>
      <w:r w:rsidR="00BB5470">
        <w:t xml:space="preserve"> – Connect to Source Database</w:t>
      </w:r>
    </w:p>
    <w:tbl>
      <w:tblPr>
        <w:tblStyle w:val="TableGrid"/>
        <w:tblW w:w="0" w:type="auto"/>
        <w:tblLook w:val="04A0" w:firstRow="1" w:lastRow="0" w:firstColumn="1" w:lastColumn="0" w:noHBand="0" w:noVBand="1"/>
      </w:tblPr>
      <w:tblGrid>
        <w:gridCol w:w="4315"/>
        <w:gridCol w:w="4315"/>
      </w:tblGrid>
      <w:tr w:rsidR="001601A6" w14:paraId="0689FC05" w14:textId="77777777" w:rsidTr="001601A6">
        <w:tc>
          <w:tcPr>
            <w:tcW w:w="4320" w:type="dxa"/>
          </w:tcPr>
          <w:p w14:paraId="0AF9F69C" w14:textId="78144A3E" w:rsidR="001601A6" w:rsidRDefault="001601A6" w:rsidP="001601A6">
            <w:r>
              <w:t>Type</w:t>
            </w:r>
          </w:p>
        </w:tc>
        <w:tc>
          <w:tcPr>
            <w:tcW w:w="4320" w:type="dxa"/>
          </w:tcPr>
          <w:p w14:paraId="32767C44" w14:textId="179856D0" w:rsidR="001601A6" w:rsidRDefault="001601A6" w:rsidP="001601A6">
            <w:r>
              <w:t>SID</w:t>
            </w:r>
          </w:p>
        </w:tc>
      </w:tr>
      <w:tr w:rsidR="001601A6" w14:paraId="61865C9C" w14:textId="77777777" w:rsidTr="001601A6">
        <w:tc>
          <w:tcPr>
            <w:tcW w:w="4320" w:type="dxa"/>
          </w:tcPr>
          <w:p w14:paraId="769611F2" w14:textId="7753E312" w:rsidR="001601A6" w:rsidRDefault="001601A6" w:rsidP="001601A6">
            <w:r>
              <w:t>Server Name</w:t>
            </w:r>
          </w:p>
        </w:tc>
        <w:tc>
          <w:tcPr>
            <w:tcW w:w="4320" w:type="dxa"/>
          </w:tcPr>
          <w:p w14:paraId="763B71B6" w14:textId="1694342F" w:rsidR="001601A6" w:rsidRDefault="001601A6" w:rsidP="001601A6">
            <w:r>
              <w:t>DNS name of your Oracle RDS instance</w:t>
            </w:r>
          </w:p>
        </w:tc>
      </w:tr>
      <w:tr w:rsidR="001601A6" w14:paraId="3AB82F63" w14:textId="77777777" w:rsidTr="001601A6">
        <w:tc>
          <w:tcPr>
            <w:tcW w:w="4320" w:type="dxa"/>
          </w:tcPr>
          <w:p w14:paraId="7A9BB27F" w14:textId="42E96403" w:rsidR="001601A6" w:rsidRDefault="001601A6" w:rsidP="001601A6">
            <w:r>
              <w:t>Server Port</w:t>
            </w:r>
          </w:p>
        </w:tc>
        <w:tc>
          <w:tcPr>
            <w:tcW w:w="4320" w:type="dxa"/>
          </w:tcPr>
          <w:p w14:paraId="421BAC92" w14:textId="237F2569" w:rsidR="001601A6" w:rsidRDefault="001601A6" w:rsidP="001601A6">
            <w:r>
              <w:t>1521</w:t>
            </w:r>
          </w:p>
        </w:tc>
      </w:tr>
      <w:tr w:rsidR="00296422" w14:paraId="7604DF7F" w14:textId="77777777" w:rsidTr="001601A6">
        <w:tc>
          <w:tcPr>
            <w:tcW w:w="4320" w:type="dxa"/>
          </w:tcPr>
          <w:p w14:paraId="7DA6650B" w14:textId="33FF0AE4" w:rsidR="00296422" w:rsidRDefault="00296422" w:rsidP="001601A6">
            <w:r>
              <w:t>Oracle SID</w:t>
            </w:r>
          </w:p>
        </w:tc>
        <w:tc>
          <w:tcPr>
            <w:tcW w:w="4320" w:type="dxa"/>
          </w:tcPr>
          <w:p w14:paraId="737F4EF4" w14:textId="5A519B20" w:rsidR="00296422" w:rsidRDefault="00296422" w:rsidP="001601A6">
            <w:r>
              <w:t>ORCL</w:t>
            </w:r>
          </w:p>
        </w:tc>
      </w:tr>
      <w:tr w:rsidR="001601A6" w14:paraId="6449C1B7" w14:textId="77777777" w:rsidTr="001601A6">
        <w:tc>
          <w:tcPr>
            <w:tcW w:w="4320" w:type="dxa"/>
          </w:tcPr>
          <w:p w14:paraId="46FEB458" w14:textId="7A4DC4C1" w:rsidR="001601A6" w:rsidRDefault="001601A6" w:rsidP="001601A6">
            <w:r>
              <w:t>User name</w:t>
            </w:r>
          </w:p>
        </w:tc>
        <w:tc>
          <w:tcPr>
            <w:tcW w:w="4320" w:type="dxa"/>
          </w:tcPr>
          <w:p w14:paraId="34596378" w14:textId="5CA0103E" w:rsidR="001601A6" w:rsidRDefault="001601A6" w:rsidP="001601A6">
            <w:r>
              <w:t>dbmaster</w:t>
            </w:r>
          </w:p>
        </w:tc>
      </w:tr>
      <w:tr w:rsidR="001601A6" w14:paraId="4F3124EC" w14:textId="77777777" w:rsidTr="001601A6">
        <w:trPr>
          <w:trHeight w:val="233"/>
        </w:trPr>
        <w:tc>
          <w:tcPr>
            <w:tcW w:w="4320" w:type="dxa"/>
          </w:tcPr>
          <w:p w14:paraId="7C99827C" w14:textId="50CDDF28" w:rsidR="001601A6" w:rsidRDefault="001601A6" w:rsidP="001601A6">
            <w:r>
              <w:t>Password</w:t>
            </w:r>
          </w:p>
        </w:tc>
        <w:tc>
          <w:tcPr>
            <w:tcW w:w="4320" w:type="dxa"/>
          </w:tcPr>
          <w:p w14:paraId="282FDCAA" w14:textId="203B6D7E" w:rsidR="001601A6" w:rsidRDefault="001601A6" w:rsidP="001601A6">
            <w:r w:rsidRPr="004D64EF">
              <w:t>oraadmin123</w:t>
            </w:r>
          </w:p>
        </w:tc>
      </w:tr>
    </w:tbl>
    <w:p w14:paraId="7AD9C76E" w14:textId="77777777" w:rsidR="001601A6" w:rsidRDefault="001601A6" w:rsidP="001601A6">
      <w:pPr>
        <w:ind w:left="1080"/>
      </w:pPr>
    </w:p>
    <w:p w14:paraId="5857E8C1" w14:textId="57D17F75" w:rsidR="006C5C2B" w:rsidRDefault="006C5C2B" w:rsidP="00DC7484">
      <w:pPr>
        <w:pStyle w:val="ListParagraph"/>
        <w:numPr>
          <w:ilvl w:val="1"/>
          <w:numId w:val="34"/>
        </w:numPr>
      </w:pPr>
      <w:r>
        <w:t xml:space="preserve">Click </w:t>
      </w:r>
      <w:r w:rsidR="00DF10D9">
        <w:t>‘</w:t>
      </w:r>
      <w:r w:rsidRPr="009931BF">
        <w:rPr>
          <w:b/>
        </w:rPr>
        <w:t>Test Connection</w:t>
      </w:r>
      <w:r w:rsidR="00DF10D9">
        <w:t>’</w:t>
      </w:r>
      <w:r>
        <w:t xml:space="preserve"> – Make sure you get a </w:t>
      </w:r>
      <w:r w:rsidR="00DF10D9">
        <w:t>‘</w:t>
      </w:r>
      <w:r w:rsidRPr="009931BF">
        <w:rPr>
          <w:b/>
        </w:rPr>
        <w:t xml:space="preserve">Connection </w:t>
      </w:r>
      <w:r w:rsidR="00DF10D9" w:rsidRPr="009931BF">
        <w:rPr>
          <w:b/>
        </w:rPr>
        <w:t>Successful</w:t>
      </w:r>
      <w:r w:rsidR="00DF10D9">
        <w:t>’ message</w:t>
      </w:r>
      <w:r>
        <w:t xml:space="preserve"> </w:t>
      </w:r>
    </w:p>
    <w:p w14:paraId="7533111F" w14:textId="4E0F4CC3" w:rsidR="004D64EF" w:rsidRDefault="009441CB" w:rsidP="00DC7484">
      <w:pPr>
        <w:pStyle w:val="ListParagraph"/>
        <w:numPr>
          <w:ilvl w:val="1"/>
          <w:numId w:val="34"/>
        </w:numPr>
      </w:pPr>
      <w:r>
        <w:lastRenderedPageBreak/>
        <w:t xml:space="preserve">Click </w:t>
      </w:r>
      <w:r w:rsidR="00DF10D9">
        <w:t>‘</w:t>
      </w:r>
      <w:r w:rsidRPr="009931BF">
        <w:rPr>
          <w:b/>
        </w:rPr>
        <w:t>Next</w:t>
      </w:r>
      <w:r w:rsidR="00DF10D9" w:rsidRPr="009931BF">
        <w:rPr>
          <w:b/>
        </w:rPr>
        <w:t>’</w:t>
      </w:r>
      <w:r>
        <w:t xml:space="preserve"> to proceed</w:t>
      </w:r>
    </w:p>
    <w:p w14:paraId="286C23BC" w14:textId="54E2DA23" w:rsidR="008336AC" w:rsidRDefault="006C5C2B" w:rsidP="004D64EF">
      <w:r w:rsidRPr="006C5C2B">
        <w:rPr>
          <w:noProof/>
          <w:lang w:eastAsia="en-US"/>
        </w:rPr>
        <w:drawing>
          <wp:inline distT="0" distB="0" distL="0" distR="0" wp14:anchorId="1DD76528" wp14:editId="78E7C1D2">
            <wp:extent cx="5570980" cy="3200400"/>
            <wp:effectExtent l="25400" t="25400" r="1714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0980" cy="3200400"/>
                    </a:xfrm>
                    <a:prstGeom prst="rect">
                      <a:avLst/>
                    </a:prstGeom>
                    <a:ln>
                      <a:solidFill>
                        <a:schemeClr val="accent2"/>
                      </a:solidFill>
                    </a:ln>
                  </pic:spPr>
                </pic:pic>
              </a:graphicData>
            </a:graphic>
          </wp:inline>
        </w:drawing>
      </w:r>
    </w:p>
    <w:p w14:paraId="35304D44" w14:textId="130C7B59" w:rsidR="00B764D8" w:rsidRDefault="00DC7484" w:rsidP="00B764D8">
      <w:pPr>
        <w:pStyle w:val="ListParagraph"/>
        <w:numPr>
          <w:ilvl w:val="0"/>
          <w:numId w:val="34"/>
        </w:numPr>
      </w:pPr>
      <w:r>
        <w:t>Step 3</w:t>
      </w:r>
      <w:r w:rsidR="00435A5A">
        <w:t xml:space="preserve"> – Select Schema</w:t>
      </w:r>
    </w:p>
    <w:p w14:paraId="2D459C94" w14:textId="44A4DB48" w:rsidR="00DC7484" w:rsidRDefault="003237CF" w:rsidP="00DC7484">
      <w:pPr>
        <w:pStyle w:val="ListParagraph"/>
        <w:numPr>
          <w:ilvl w:val="1"/>
          <w:numId w:val="34"/>
        </w:numPr>
      </w:pPr>
      <w:r>
        <w:t>Select ‘</w:t>
      </w:r>
      <w:r w:rsidRPr="00132CC5">
        <w:rPr>
          <w:b/>
        </w:rPr>
        <w:t>DBMASTER’</w:t>
      </w:r>
      <w:r>
        <w:t xml:space="preserve"> as a schema for SCT to analyze</w:t>
      </w:r>
    </w:p>
    <w:p w14:paraId="47BA8D5B" w14:textId="5D2C5C6A" w:rsidR="006B28DC" w:rsidRDefault="006B28DC" w:rsidP="00DC7484">
      <w:pPr>
        <w:pStyle w:val="ListParagraph"/>
        <w:numPr>
          <w:ilvl w:val="1"/>
          <w:numId w:val="34"/>
        </w:numPr>
      </w:pPr>
      <w:r>
        <w:t>Click ‘</w:t>
      </w:r>
      <w:r w:rsidRPr="00132CC5">
        <w:rPr>
          <w:b/>
        </w:rPr>
        <w:t>Next</w:t>
      </w:r>
      <w:r>
        <w:t>’ to proceed</w:t>
      </w:r>
    </w:p>
    <w:p w14:paraId="765CCB1D" w14:textId="1B89787D" w:rsidR="00A1353C" w:rsidRDefault="00A1353C" w:rsidP="00A1353C">
      <w:r w:rsidRPr="00A1353C">
        <w:rPr>
          <w:noProof/>
          <w:lang w:eastAsia="en-US"/>
        </w:rPr>
        <w:drawing>
          <wp:inline distT="0" distB="0" distL="0" distR="0" wp14:anchorId="03E02011" wp14:editId="0CA7E70A">
            <wp:extent cx="5537706" cy="3200400"/>
            <wp:effectExtent l="25400" t="2540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7706" cy="3200400"/>
                    </a:xfrm>
                    <a:prstGeom prst="rect">
                      <a:avLst/>
                    </a:prstGeom>
                    <a:ln>
                      <a:solidFill>
                        <a:schemeClr val="accent2"/>
                      </a:solidFill>
                    </a:ln>
                  </pic:spPr>
                </pic:pic>
              </a:graphicData>
            </a:graphic>
          </wp:inline>
        </w:drawing>
      </w:r>
    </w:p>
    <w:p w14:paraId="50524210" w14:textId="2F62D593" w:rsidR="00C91317" w:rsidRDefault="007738B3" w:rsidP="00B764D8">
      <w:pPr>
        <w:pStyle w:val="ListParagraph"/>
        <w:numPr>
          <w:ilvl w:val="0"/>
          <w:numId w:val="34"/>
        </w:numPr>
      </w:pPr>
      <w:r>
        <w:t>Step 4 – Run Database Migration Assessment</w:t>
      </w:r>
    </w:p>
    <w:p w14:paraId="24527B39" w14:textId="346FA2DD" w:rsidR="007738B3" w:rsidRDefault="007738B3" w:rsidP="007738B3">
      <w:pPr>
        <w:pStyle w:val="ListParagraph"/>
        <w:numPr>
          <w:ilvl w:val="1"/>
          <w:numId w:val="34"/>
        </w:numPr>
      </w:pPr>
      <w:r>
        <w:lastRenderedPageBreak/>
        <w:t xml:space="preserve">Review the database </w:t>
      </w:r>
      <w:r w:rsidR="00B52541">
        <w:t>migration</w:t>
      </w:r>
      <w:r w:rsidR="00AE01D0">
        <w:t xml:space="preserve"> – read through the report</w:t>
      </w:r>
    </w:p>
    <w:p w14:paraId="29CBD877" w14:textId="623F92BF" w:rsidR="00AE01D0" w:rsidRDefault="00AE01D0" w:rsidP="007738B3">
      <w:pPr>
        <w:pStyle w:val="ListParagraph"/>
        <w:numPr>
          <w:ilvl w:val="1"/>
          <w:numId w:val="34"/>
        </w:numPr>
      </w:pPr>
      <w:r>
        <w:t>Click ‘Next’ to proceed</w:t>
      </w:r>
    </w:p>
    <w:p w14:paraId="5366C800" w14:textId="7F4B2A41" w:rsidR="00B52541" w:rsidRDefault="00B52541" w:rsidP="00B52541">
      <w:r w:rsidRPr="00B52541">
        <w:rPr>
          <w:noProof/>
          <w:lang w:eastAsia="en-US"/>
        </w:rPr>
        <w:drawing>
          <wp:inline distT="0" distB="0" distL="0" distR="0" wp14:anchorId="01A10D4F" wp14:editId="08C44DC7">
            <wp:extent cx="6070600" cy="3488690"/>
            <wp:effectExtent l="25400" t="25400" r="25400"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70600" cy="3488690"/>
                    </a:xfrm>
                    <a:prstGeom prst="rect">
                      <a:avLst/>
                    </a:prstGeom>
                    <a:ln>
                      <a:solidFill>
                        <a:schemeClr val="accent2"/>
                      </a:solidFill>
                    </a:ln>
                  </pic:spPr>
                </pic:pic>
              </a:graphicData>
            </a:graphic>
          </wp:inline>
        </w:drawing>
      </w:r>
    </w:p>
    <w:p w14:paraId="6F67BC64" w14:textId="323861E5" w:rsidR="00B764D8" w:rsidRDefault="0011545A" w:rsidP="00B764D8">
      <w:pPr>
        <w:pStyle w:val="ListParagraph"/>
        <w:numPr>
          <w:ilvl w:val="0"/>
          <w:numId w:val="34"/>
        </w:numPr>
      </w:pPr>
      <w:r>
        <w:t>Step 5 – Select Target</w:t>
      </w:r>
    </w:p>
    <w:p w14:paraId="48E91E33" w14:textId="49ECAB16" w:rsidR="0011545A" w:rsidRDefault="00E6523E" w:rsidP="0011545A">
      <w:pPr>
        <w:pStyle w:val="ListParagraph"/>
        <w:numPr>
          <w:ilvl w:val="1"/>
          <w:numId w:val="34"/>
        </w:numPr>
      </w:pPr>
      <w:r>
        <w:t>Target Database Engine: Amazon RDS for PostgreSQL</w:t>
      </w:r>
    </w:p>
    <w:p w14:paraId="3D5D9367" w14:textId="1B6F7840" w:rsidR="00E6523E" w:rsidRDefault="00E6523E" w:rsidP="00E6523E">
      <w:r w:rsidRPr="00E6523E">
        <w:rPr>
          <w:noProof/>
          <w:lang w:eastAsia="en-US"/>
        </w:rPr>
        <w:lastRenderedPageBreak/>
        <w:drawing>
          <wp:inline distT="0" distB="0" distL="0" distR="0" wp14:anchorId="1E64FE3A" wp14:editId="6E0C2E42">
            <wp:extent cx="6070600" cy="3498850"/>
            <wp:effectExtent l="25400" t="25400" r="25400" b="317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0600" cy="3498850"/>
                    </a:xfrm>
                    <a:prstGeom prst="rect">
                      <a:avLst/>
                    </a:prstGeom>
                    <a:ln>
                      <a:solidFill>
                        <a:schemeClr val="accent2"/>
                      </a:solidFill>
                    </a:ln>
                  </pic:spPr>
                </pic:pic>
              </a:graphicData>
            </a:graphic>
          </wp:inline>
        </w:drawing>
      </w:r>
    </w:p>
    <w:p w14:paraId="12A13252" w14:textId="521297A9" w:rsidR="00E6523E" w:rsidRDefault="00E6523E" w:rsidP="00160A5B"/>
    <w:tbl>
      <w:tblPr>
        <w:tblStyle w:val="TableGrid"/>
        <w:tblW w:w="5405" w:type="dxa"/>
        <w:tblInd w:w="1327" w:type="dxa"/>
        <w:tblLook w:val="04A0" w:firstRow="1" w:lastRow="0" w:firstColumn="1" w:lastColumn="0" w:noHBand="0" w:noVBand="1"/>
      </w:tblPr>
      <w:tblGrid>
        <w:gridCol w:w="1453"/>
        <w:gridCol w:w="3952"/>
      </w:tblGrid>
      <w:tr w:rsidR="00160A5B" w14:paraId="63E10E1F" w14:textId="77777777" w:rsidTr="00160A5B">
        <w:tc>
          <w:tcPr>
            <w:tcW w:w="1453" w:type="dxa"/>
          </w:tcPr>
          <w:p w14:paraId="172CC089" w14:textId="442E2970" w:rsidR="00160A5B" w:rsidRDefault="00160A5B" w:rsidP="00160A5B">
            <w:r w:rsidRPr="00160A5B">
              <w:t>Server Name</w:t>
            </w:r>
          </w:p>
        </w:tc>
        <w:tc>
          <w:tcPr>
            <w:tcW w:w="3952" w:type="dxa"/>
          </w:tcPr>
          <w:p w14:paraId="2AE30FC7" w14:textId="39F874F2" w:rsidR="00160A5B" w:rsidRDefault="00160A5B" w:rsidP="00160A5B">
            <w:r w:rsidRPr="00160A5B">
              <w:t>DNS name of your RDS PostgreSQL instance</w:t>
            </w:r>
          </w:p>
        </w:tc>
      </w:tr>
      <w:tr w:rsidR="00160A5B" w14:paraId="7E40493C" w14:textId="77777777" w:rsidTr="00160A5B">
        <w:tc>
          <w:tcPr>
            <w:tcW w:w="1453" w:type="dxa"/>
          </w:tcPr>
          <w:p w14:paraId="4BE7AA61" w14:textId="7840A6F3" w:rsidR="00160A5B" w:rsidRDefault="00160A5B" w:rsidP="00160A5B">
            <w:r>
              <w:t>Database</w:t>
            </w:r>
          </w:p>
        </w:tc>
        <w:tc>
          <w:tcPr>
            <w:tcW w:w="3952" w:type="dxa"/>
          </w:tcPr>
          <w:p w14:paraId="11803364" w14:textId="0A0D6EC8" w:rsidR="00160A5B" w:rsidRDefault="00160A5B" w:rsidP="00160A5B">
            <w:r w:rsidRPr="00E6523E">
              <w:t>postgres</w:t>
            </w:r>
          </w:p>
        </w:tc>
      </w:tr>
      <w:tr w:rsidR="00160A5B" w14:paraId="775E4F81" w14:textId="77777777" w:rsidTr="00160A5B">
        <w:tc>
          <w:tcPr>
            <w:tcW w:w="1453" w:type="dxa"/>
          </w:tcPr>
          <w:p w14:paraId="03466EB3" w14:textId="0441AE00" w:rsidR="00160A5B" w:rsidRDefault="00160A5B" w:rsidP="00160A5B">
            <w:r>
              <w:t>User name</w:t>
            </w:r>
          </w:p>
        </w:tc>
        <w:tc>
          <w:tcPr>
            <w:tcW w:w="3952" w:type="dxa"/>
          </w:tcPr>
          <w:p w14:paraId="40116BB8" w14:textId="6BBC1679" w:rsidR="00160A5B" w:rsidRDefault="00160A5B" w:rsidP="00160A5B">
            <w:r w:rsidRPr="00E6523E">
              <w:t>postadmin</w:t>
            </w:r>
          </w:p>
        </w:tc>
      </w:tr>
      <w:tr w:rsidR="00160A5B" w14:paraId="520764DE" w14:textId="77777777" w:rsidTr="00160A5B">
        <w:tc>
          <w:tcPr>
            <w:tcW w:w="1453" w:type="dxa"/>
          </w:tcPr>
          <w:p w14:paraId="781CFAA6" w14:textId="564EA44F" w:rsidR="00160A5B" w:rsidRDefault="00160A5B" w:rsidP="00160A5B">
            <w:r>
              <w:t>Password</w:t>
            </w:r>
          </w:p>
        </w:tc>
        <w:tc>
          <w:tcPr>
            <w:tcW w:w="3952" w:type="dxa"/>
          </w:tcPr>
          <w:p w14:paraId="0AC8BD00" w14:textId="5A166349" w:rsidR="00160A5B" w:rsidRDefault="00160A5B" w:rsidP="00160A5B">
            <w:r>
              <w:t>post</w:t>
            </w:r>
            <w:r w:rsidRPr="004D64EF">
              <w:t>admin123</w:t>
            </w:r>
          </w:p>
        </w:tc>
      </w:tr>
    </w:tbl>
    <w:p w14:paraId="4D92EA26" w14:textId="77777777" w:rsidR="00160A5B" w:rsidRDefault="00160A5B" w:rsidP="00160A5B">
      <w:pPr>
        <w:ind w:left="1080"/>
      </w:pPr>
    </w:p>
    <w:p w14:paraId="2E51217C" w14:textId="797E6BE2" w:rsidR="00160A5B" w:rsidRDefault="00160A5B" w:rsidP="00E6523E">
      <w:pPr>
        <w:pStyle w:val="ListParagraph"/>
        <w:numPr>
          <w:ilvl w:val="1"/>
          <w:numId w:val="34"/>
        </w:numPr>
      </w:pPr>
      <w:r>
        <w:t>Click ‘Test Connection’ – Make sure you get a ‘Connection Successful’ message</w:t>
      </w:r>
    </w:p>
    <w:p w14:paraId="7279CE29" w14:textId="4EE94B71" w:rsidR="00160A5B" w:rsidRDefault="00E6523E" w:rsidP="00E71BB4">
      <w:pPr>
        <w:pStyle w:val="ListParagraph"/>
        <w:numPr>
          <w:ilvl w:val="1"/>
          <w:numId w:val="34"/>
        </w:numPr>
      </w:pPr>
      <w:r>
        <w:t>Click ‘</w:t>
      </w:r>
      <w:r w:rsidR="001B427A">
        <w:t>Finish</w:t>
      </w:r>
      <w:r w:rsidR="00547153">
        <w:t>’</w:t>
      </w:r>
      <w:r>
        <w:t xml:space="preserve"> to proceed</w:t>
      </w:r>
    </w:p>
    <w:p w14:paraId="6CA7F88E" w14:textId="004EF610" w:rsidR="00B764D8" w:rsidRDefault="0012223A" w:rsidP="00E6523E">
      <w:r w:rsidRPr="0012223A">
        <w:rPr>
          <w:noProof/>
          <w:lang w:eastAsia="en-US"/>
        </w:rPr>
        <w:drawing>
          <wp:inline distT="0" distB="0" distL="0" distR="0" wp14:anchorId="5753041E" wp14:editId="2E1A2CE2">
            <wp:extent cx="4033668" cy="2414715"/>
            <wp:effectExtent l="25400" t="25400" r="30480" b="241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0822" cy="2424984"/>
                    </a:xfrm>
                    <a:prstGeom prst="rect">
                      <a:avLst/>
                    </a:prstGeom>
                    <a:ln>
                      <a:solidFill>
                        <a:schemeClr val="accent2"/>
                      </a:solidFill>
                    </a:ln>
                  </pic:spPr>
                </pic:pic>
              </a:graphicData>
            </a:graphic>
          </wp:inline>
        </w:drawing>
      </w:r>
    </w:p>
    <w:p w14:paraId="36DE69F0" w14:textId="123F7F80" w:rsidR="000A31B3" w:rsidRDefault="000A31B3" w:rsidP="00FB2FBE">
      <w:pPr>
        <w:pStyle w:val="Title"/>
      </w:pPr>
      <w:r>
        <w:lastRenderedPageBreak/>
        <w:t xml:space="preserve">Run Schema </w:t>
      </w:r>
      <w:r w:rsidR="00FB2FBE">
        <w:t>Conversation</w:t>
      </w:r>
      <w:r w:rsidR="00716CBF">
        <w:t xml:space="preserve"> I</w:t>
      </w:r>
      <w:r w:rsidR="00DF6DAC">
        <w:t>n SCT</w:t>
      </w:r>
    </w:p>
    <w:p w14:paraId="4F5E03E9" w14:textId="77777777" w:rsidR="00FB2FBE" w:rsidRDefault="00FB2FBE" w:rsidP="00FB2FBE">
      <w:pPr>
        <w:widowControl w:val="0"/>
        <w:tabs>
          <w:tab w:val="left" w:pos="821"/>
        </w:tabs>
        <w:spacing w:before="22" w:after="0" w:line="259" w:lineRule="auto"/>
        <w:ind w:right="605"/>
        <w:rPr>
          <w:sz w:val="22"/>
        </w:rPr>
      </w:pPr>
    </w:p>
    <w:p w14:paraId="204023FA" w14:textId="763BD092" w:rsidR="00630371" w:rsidRDefault="00BE335A" w:rsidP="00FB2FBE">
      <w:pPr>
        <w:widowControl w:val="0"/>
        <w:tabs>
          <w:tab w:val="left" w:pos="821"/>
        </w:tabs>
        <w:spacing w:before="22" w:after="0" w:line="259" w:lineRule="auto"/>
        <w:ind w:right="605"/>
        <w:rPr>
          <w:sz w:val="22"/>
        </w:rPr>
      </w:pPr>
      <w:r w:rsidRPr="000A31B3">
        <w:rPr>
          <w:sz w:val="22"/>
        </w:rPr>
        <w:t xml:space="preserve">Review the project screen and </w:t>
      </w:r>
      <w:r w:rsidR="00F7173A" w:rsidRPr="000A31B3">
        <w:rPr>
          <w:sz w:val="22"/>
        </w:rPr>
        <w:t xml:space="preserve">familiarize </w:t>
      </w:r>
      <w:r w:rsidRPr="000A31B3">
        <w:rPr>
          <w:sz w:val="22"/>
        </w:rPr>
        <w:t xml:space="preserve">yourself </w:t>
      </w:r>
    </w:p>
    <w:p w14:paraId="6FBD61CE" w14:textId="77777777" w:rsidR="00FB2FBE" w:rsidRPr="00FB2FBE" w:rsidRDefault="00FB2FBE" w:rsidP="00FB2FBE">
      <w:pPr>
        <w:widowControl w:val="0"/>
        <w:tabs>
          <w:tab w:val="left" w:pos="821"/>
        </w:tabs>
        <w:spacing w:before="22" w:after="0" w:line="259" w:lineRule="auto"/>
        <w:ind w:right="605"/>
        <w:rPr>
          <w:sz w:val="22"/>
        </w:rPr>
      </w:pPr>
    </w:p>
    <w:p w14:paraId="23A30758" w14:textId="77777777" w:rsidR="006F7BFE" w:rsidRPr="006F7BFE" w:rsidRDefault="00630371" w:rsidP="006F7BFE">
      <w:pPr>
        <w:pStyle w:val="ListParagraph"/>
        <w:widowControl w:val="0"/>
        <w:numPr>
          <w:ilvl w:val="0"/>
          <w:numId w:val="34"/>
        </w:numPr>
        <w:tabs>
          <w:tab w:val="left" w:pos="821"/>
        </w:tabs>
        <w:spacing w:before="22" w:after="0" w:line="259" w:lineRule="auto"/>
        <w:ind w:right="605"/>
        <w:contextualSpacing w:val="0"/>
        <w:rPr>
          <w:sz w:val="22"/>
        </w:rPr>
      </w:pPr>
      <w:r>
        <w:rPr>
          <w:sz w:val="22"/>
        </w:rPr>
        <w:t xml:space="preserve">Uncheck all schemas on the left except for the DMS_SAMPLE schema. </w:t>
      </w:r>
    </w:p>
    <w:p w14:paraId="2D470FCB" w14:textId="7F26FE02" w:rsidR="006F7BFE" w:rsidRPr="006F7BFE" w:rsidRDefault="006F7BFE" w:rsidP="006F7BFE">
      <w:pPr>
        <w:pStyle w:val="ListParagraph"/>
        <w:widowControl w:val="0"/>
        <w:numPr>
          <w:ilvl w:val="0"/>
          <w:numId w:val="34"/>
        </w:numPr>
        <w:tabs>
          <w:tab w:val="left" w:pos="821"/>
        </w:tabs>
        <w:spacing w:before="22" w:after="0" w:line="259" w:lineRule="auto"/>
        <w:ind w:right="605"/>
        <w:contextualSpacing w:val="0"/>
        <w:rPr>
          <w:sz w:val="22"/>
        </w:rPr>
      </w:pPr>
      <w:r w:rsidRPr="006F7BFE">
        <w:rPr>
          <w:sz w:val="22"/>
        </w:rPr>
        <w:t>Click ‘</w:t>
      </w:r>
      <w:r w:rsidRPr="00232B50">
        <w:rPr>
          <w:b/>
          <w:sz w:val="22"/>
        </w:rPr>
        <w:t>Actions’</w:t>
      </w:r>
      <w:r w:rsidRPr="006F7BFE">
        <w:rPr>
          <w:sz w:val="22"/>
        </w:rPr>
        <w:t xml:space="preserve"> &gt; ‘</w:t>
      </w:r>
      <w:r w:rsidR="000524EA">
        <w:rPr>
          <w:b/>
          <w:sz w:val="22"/>
        </w:rPr>
        <w:t>Create Report</w:t>
      </w:r>
      <w:r w:rsidRPr="006F7BFE">
        <w:rPr>
          <w:sz w:val="22"/>
        </w:rPr>
        <w:t>’</w:t>
      </w:r>
    </w:p>
    <w:p w14:paraId="0DED9113" w14:textId="04E40A0D" w:rsidR="006F7BFE" w:rsidRDefault="006F7BFE" w:rsidP="006F7BFE">
      <w:pPr>
        <w:pStyle w:val="ListParagraph"/>
        <w:widowControl w:val="0"/>
        <w:numPr>
          <w:ilvl w:val="0"/>
          <w:numId w:val="34"/>
        </w:numPr>
        <w:tabs>
          <w:tab w:val="left" w:pos="821"/>
        </w:tabs>
        <w:spacing w:before="22" w:after="0" w:line="259" w:lineRule="auto"/>
        <w:ind w:right="605"/>
        <w:contextualSpacing w:val="0"/>
        <w:rPr>
          <w:sz w:val="22"/>
        </w:rPr>
      </w:pPr>
      <w:r w:rsidRPr="006F7BFE">
        <w:rPr>
          <w:sz w:val="22"/>
        </w:rPr>
        <w:t xml:space="preserve">Go to the </w:t>
      </w:r>
      <w:r w:rsidR="008441EF">
        <w:rPr>
          <w:sz w:val="22"/>
        </w:rPr>
        <w:t>‘</w:t>
      </w:r>
      <w:r w:rsidR="008441EF" w:rsidRPr="00232B50">
        <w:rPr>
          <w:b/>
          <w:sz w:val="22"/>
        </w:rPr>
        <w:t>S</w:t>
      </w:r>
      <w:r w:rsidRPr="00232B50">
        <w:rPr>
          <w:b/>
          <w:sz w:val="22"/>
        </w:rPr>
        <w:t>ummary</w:t>
      </w:r>
      <w:r w:rsidR="008441EF" w:rsidRPr="00232B50">
        <w:rPr>
          <w:b/>
          <w:sz w:val="22"/>
        </w:rPr>
        <w:t>'</w:t>
      </w:r>
      <w:r w:rsidRPr="006F7BFE">
        <w:rPr>
          <w:sz w:val="22"/>
        </w:rPr>
        <w:t xml:space="preserve"> tab on the top and review the generated report</w:t>
      </w:r>
    </w:p>
    <w:p w14:paraId="4E8A008B" w14:textId="77777777" w:rsidR="00897BDE" w:rsidRPr="00897BDE" w:rsidRDefault="00897BDE" w:rsidP="003D01F2">
      <w:pPr>
        <w:widowControl w:val="0"/>
        <w:tabs>
          <w:tab w:val="left" w:pos="821"/>
        </w:tabs>
        <w:spacing w:before="22" w:after="0" w:line="259" w:lineRule="auto"/>
        <w:ind w:right="605"/>
        <w:rPr>
          <w:sz w:val="22"/>
        </w:rPr>
      </w:pPr>
    </w:p>
    <w:p w14:paraId="19BE94C1" w14:textId="2BF610BA" w:rsidR="008233E9" w:rsidRPr="008233E9" w:rsidRDefault="008233E9" w:rsidP="008233E9">
      <w:pPr>
        <w:widowControl w:val="0"/>
        <w:tabs>
          <w:tab w:val="left" w:pos="821"/>
        </w:tabs>
        <w:spacing w:before="22" w:after="0" w:line="259" w:lineRule="auto"/>
        <w:ind w:right="605"/>
        <w:rPr>
          <w:sz w:val="22"/>
        </w:rPr>
      </w:pPr>
      <w:r w:rsidRPr="00BE6CEF">
        <w:rPr>
          <w:noProof/>
          <w:lang w:eastAsia="en-US"/>
        </w:rPr>
        <w:drawing>
          <wp:inline distT="0" distB="0" distL="0" distR="0" wp14:anchorId="19EC8451" wp14:editId="0A947C90">
            <wp:extent cx="4132337" cy="3200400"/>
            <wp:effectExtent l="25400" t="25400" r="33655"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2337" cy="3200400"/>
                    </a:xfrm>
                    <a:prstGeom prst="rect">
                      <a:avLst/>
                    </a:prstGeom>
                    <a:ln>
                      <a:solidFill>
                        <a:schemeClr val="accent2"/>
                      </a:solidFill>
                    </a:ln>
                  </pic:spPr>
                </pic:pic>
              </a:graphicData>
            </a:graphic>
          </wp:inline>
        </w:drawing>
      </w:r>
    </w:p>
    <w:p w14:paraId="3139B589" w14:textId="5A1A17E1" w:rsidR="00DB5F4A" w:rsidRPr="00510E3D" w:rsidRDefault="00630371" w:rsidP="00510E3D">
      <w:pPr>
        <w:pStyle w:val="ListParagraph"/>
        <w:widowControl w:val="0"/>
        <w:numPr>
          <w:ilvl w:val="0"/>
          <w:numId w:val="34"/>
        </w:numPr>
        <w:tabs>
          <w:tab w:val="left" w:pos="821"/>
        </w:tabs>
        <w:spacing w:before="22" w:after="0" w:line="259" w:lineRule="auto"/>
        <w:ind w:right="605"/>
        <w:contextualSpacing w:val="0"/>
        <w:rPr>
          <w:sz w:val="22"/>
        </w:rPr>
      </w:pPr>
      <w:r w:rsidRPr="008441EF">
        <w:rPr>
          <w:sz w:val="22"/>
        </w:rPr>
        <w:t>Look through what Oracle objects could be automatically converted and what could not be.</w:t>
      </w:r>
      <w:r w:rsidR="00510E3D">
        <w:rPr>
          <w:sz w:val="22"/>
        </w:rPr>
        <w:t xml:space="preserve"> </w:t>
      </w:r>
      <w:r w:rsidR="00DB5F4A" w:rsidRPr="00510E3D">
        <w:rPr>
          <w:sz w:val="22"/>
        </w:rPr>
        <w:t>Now, right click and click “</w:t>
      </w:r>
      <w:r w:rsidR="00DB5F4A" w:rsidRPr="00232B50">
        <w:rPr>
          <w:b/>
          <w:sz w:val="22"/>
        </w:rPr>
        <w:t>Convert schema</w:t>
      </w:r>
      <w:r w:rsidR="00DB5F4A" w:rsidRPr="00510E3D">
        <w:rPr>
          <w:sz w:val="22"/>
        </w:rPr>
        <w:t>”. The schema will be converted and shown on the PostgreSQL instance (it has not been applied</w:t>
      </w:r>
      <w:r w:rsidR="00DB5F4A" w:rsidRPr="00510E3D">
        <w:rPr>
          <w:spacing w:val="-4"/>
          <w:sz w:val="22"/>
        </w:rPr>
        <w:t xml:space="preserve"> </w:t>
      </w:r>
      <w:r w:rsidR="00DB5F4A" w:rsidRPr="00510E3D">
        <w:rPr>
          <w:sz w:val="22"/>
        </w:rPr>
        <w:t>yet).</w:t>
      </w:r>
    </w:p>
    <w:p w14:paraId="623D1B5F" w14:textId="465494E3" w:rsidR="003A4CB8" w:rsidRPr="003A4CB8" w:rsidRDefault="003A4CB8" w:rsidP="00630371">
      <w:pPr>
        <w:pStyle w:val="ListParagraph"/>
        <w:widowControl w:val="0"/>
        <w:numPr>
          <w:ilvl w:val="0"/>
          <w:numId w:val="34"/>
        </w:numPr>
        <w:tabs>
          <w:tab w:val="left" w:pos="821"/>
        </w:tabs>
        <w:spacing w:before="22" w:after="0" w:line="259" w:lineRule="auto"/>
        <w:ind w:right="605"/>
        <w:contextualSpacing w:val="0"/>
      </w:pPr>
      <w:r>
        <w:t xml:space="preserve">Take a few minutes to review the </w:t>
      </w:r>
      <w:r w:rsidR="00834A22">
        <w:t>objects being converted.</w:t>
      </w:r>
    </w:p>
    <w:p w14:paraId="3E5B2F53" w14:textId="57CA373B" w:rsidR="00630371" w:rsidRDefault="00630371" w:rsidP="00630371">
      <w:pPr>
        <w:pStyle w:val="ListParagraph"/>
        <w:widowControl w:val="0"/>
        <w:numPr>
          <w:ilvl w:val="0"/>
          <w:numId w:val="34"/>
        </w:numPr>
        <w:tabs>
          <w:tab w:val="left" w:pos="821"/>
        </w:tabs>
        <w:spacing w:before="22" w:after="0" w:line="259" w:lineRule="auto"/>
        <w:ind w:right="605"/>
        <w:contextualSpacing w:val="0"/>
      </w:pPr>
      <w:r>
        <w:rPr>
          <w:sz w:val="22"/>
        </w:rPr>
        <w:t xml:space="preserve">Since the majority of the objects which could not be converted are secondary objects like functions or procedures, right click on the created schema on the </w:t>
      </w:r>
      <w:r w:rsidR="00AE44F0">
        <w:rPr>
          <w:b/>
          <w:sz w:val="22"/>
        </w:rPr>
        <w:t>R</w:t>
      </w:r>
      <w:r w:rsidRPr="003F538E">
        <w:rPr>
          <w:b/>
          <w:sz w:val="22"/>
        </w:rPr>
        <w:t>ight</w:t>
      </w:r>
      <w:r w:rsidR="00AE44F0">
        <w:rPr>
          <w:b/>
          <w:sz w:val="22"/>
        </w:rPr>
        <w:t xml:space="preserve"> P</w:t>
      </w:r>
      <w:r w:rsidR="00AB6569" w:rsidRPr="003F538E">
        <w:rPr>
          <w:b/>
          <w:sz w:val="22"/>
        </w:rPr>
        <w:t>anel</w:t>
      </w:r>
      <w:r>
        <w:rPr>
          <w:sz w:val="22"/>
        </w:rPr>
        <w:t xml:space="preserve"> and click “</w:t>
      </w:r>
      <w:r w:rsidRPr="00232B50">
        <w:rPr>
          <w:b/>
          <w:sz w:val="22"/>
        </w:rPr>
        <w:t>Apply to database</w:t>
      </w:r>
      <w:r>
        <w:rPr>
          <w:sz w:val="22"/>
        </w:rPr>
        <w:t>”. This will apply all those converted objects in the PostgreSQL</w:t>
      </w:r>
      <w:r>
        <w:rPr>
          <w:spacing w:val="-20"/>
          <w:sz w:val="22"/>
        </w:rPr>
        <w:t xml:space="preserve"> </w:t>
      </w:r>
      <w:r>
        <w:rPr>
          <w:sz w:val="22"/>
        </w:rPr>
        <w:t>target.</w:t>
      </w:r>
    </w:p>
    <w:p w14:paraId="0C32D192" w14:textId="194F0F99" w:rsidR="00630371" w:rsidRPr="00ED754B" w:rsidRDefault="00630371" w:rsidP="00510E3D">
      <w:pPr>
        <w:pStyle w:val="ListParagraph"/>
        <w:widowControl w:val="0"/>
        <w:numPr>
          <w:ilvl w:val="0"/>
          <w:numId w:val="34"/>
        </w:numPr>
        <w:tabs>
          <w:tab w:val="left" w:pos="821"/>
        </w:tabs>
        <w:spacing w:after="0" w:line="267" w:lineRule="exact"/>
        <w:contextualSpacing w:val="0"/>
        <w:jc w:val="left"/>
      </w:pPr>
      <w:r>
        <w:rPr>
          <w:sz w:val="22"/>
        </w:rPr>
        <w:t>The above steps will convert all your Oracle objects into PostgreSQL</w:t>
      </w:r>
      <w:r>
        <w:rPr>
          <w:spacing w:val="-33"/>
          <w:sz w:val="22"/>
        </w:rPr>
        <w:t xml:space="preserve"> </w:t>
      </w:r>
      <w:r>
        <w:rPr>
          <w:sz w:val="22"/>
        </w:rPr>
        <w:t>objects.</w:t>
      </w:r>
      <w:r w:rsidR="00510E3D">
        <w:rPr>
          <w:sz w:val="22"/>
        </w:rPr>
        <w:t xml:space="preserve"> </w:t>
      </w:r>
      <w:r>
        <w:rPr>
          <w:sz w:val="22"/>
        </w:rPr>
        <w:t>Objects which could not be converted automatically must be taken care of manually after migration at a later</w:t>
      </w:r>
      <w:r>
        <w:rPr>
          <w:spacing w:val="-3"/>
          <w:sz w:val="22"/>
        </w:rPr>
        <w:t xml:space="preserve"> </w:t>
      </w:r>
      <w:r>
        <w:rPr>
          <w:sz w:val="22"/>
        </w:rPr>
        <w:t>time.</w:t>
      </w:r>
    </w:p>
    <w:p w14:paraId="7E77CCB0" w14:textId="12B97292" w:rsidR="006031A3" w:rsidRDefault="00216AFC" w:rsidP="006031A3">
      <w:pPr>
        <w:pStyle w:val="ListParagraph"/>
        <w:widowControl w:val="0"/>
        <w:numPr>
          <w:ilvl w:val="0"/>
          <w:numId w:val="34"/>
        </w:numPr>
        <w:tabs>
          <w:tab w:val="left" w:pos="821"/>
        </w:tabs>
        <w:spacing w:after="0" w:line="267" w:lineRule="exact"/>
        <w:contextualSpacing w:val="0"/>
        <w:jc w:val="left"/>
      </w:pPr>
      <w:r>
        <w:t xml:space="preserve">At this </w:t>
      </w:r>
      <w:r w:rsidR="00B90431">
        <w:t>point,</w:t>
      </w:r>
      <w:r>
        <w:t xml:space="preserve"> most of the objects from your source Oracle databased has been </w:t>
      </w:r>
      <w:r w:rsidR="006031A3">
        <w:t>converted to PostgreSQL target</w:t>
      </w:r>
    </w:p>
    <w:p w14:paraId="3FD0F9DC" w14:textId="77777777" w:rsidR="006031A3" w:rsidRDefault="006031A3" w:rsidP="006031A3">
      <w:pPr>
        <w:widowControl w:val="0"/>
        <w:tabs>
          <w:tab w:val="left" w:pos="821"/>
        </w:tabs>
        <w:spacing w:after="0" w:line="267" w:lineRule="exact"/>
        <w:jc w:val="left"/>
      </w:pPr>
    </w:p>
    <w:p w14:paraId="20CF03C5" w14:textId="40D06B2B" w:rsidR="00AD42AC" w:rsidRDefault="00AD42AC" w:rsidP="001B69E3">
      <w:pPr>
        <w:pStyle w:val="Title"/>
      </w:pPr>
      <w:r>
        <w:lastRenderedPageBreak/>
        <w:t>Database migration Service</w:t>
      </w:r>
    </w:p>
    <w:p w14:paraId="303415A8" w14:textId="62521D92" w:rsidR="006031A3" w:rsidRDefault="006031A3" w:rsidP="00D76401">
      <w:pPr>
        <w:pStyle w:val="Heading1"/>
      </w:pPr>
      <w:r>
        <w:t xml:space="preserve">Create Database </w:t>
      </w:r>
      <w:r w:rsidR="00B90431">
        <w:t>Migration Instance</w:t>
      </w:r>
    </w:p>
    <w:p w14:paraId="57B0EA23" w14:textId="1E4B3202" w:rsidR="00630371" w:rsidRDefault="00557949" w:rsidP="00957688">
      <w:pPr>
        <w:pStyle w:val="ListParagraph"/>
        <w:numPr>
          <w:ilvl w:val="0"/>
          <w:numId w:val="34"/>
        </w:numPr>
      </w:pPr>
      <w:r>
        <w:t xml:space="preserve">Navigate to: </w:t>
      </w:r>
      <w:r w:rsidRPr="006921F3">
        <w:t>https://</w:t>
      </w:r>
      <w:r w:rsidR="006921F3" w:rsidRPr="006921F3">
        <w:t>ap-northeast-1</w:t>
      </w:r>
      <w:r w:rsidRPr="006921F3">
        <w:t>.console.aws.amazon.com/dms/home?region=</w:t>
      </w:r>
      <w:r w:rsidR="006921F3" w:rsidRPr="006921F3">
        <w:t>ap-northeast-1</w:t>
      </w:r>
      <w:r w:rsidRPr="006921F3">
        <w:t>#replication-instances:</w:t>
      </w:r>
    </w:p>
    <w:p w14:paraId="48201FCC" w14:textId="412C2D63" w:rsidR="00557949" w:rsidRDefault="007C364C" w:rsidP="00957688">
      <w:pPr>
        <w:pStyle w:val="ListParagraph"/>
        <w:numPr>
          <w:ilvl w:val="0"/>
          <w:numId w:val="34"/>
        </w:numPr>
      </w:pPr>
      <w:r>
        <w:t>Click on ‘</w:t>
      </w:r>
      <w:r w:rsidRPr="0018203B">
        <w:rPr>
          <w:b/>
        </w:rPr>
        <w:t xml:space="preserve">Create </w:t>
      </w:r>
      <w:r w:rsidR="0018203B" w:rsidRPr="0018203B">
        <w:rPr>
          <w:b/>
        </w:rPr>
        <w:t>Replication Instance</w:t>
      </w:r>
      <w:r>
        <w:t>’</w:t>
      </w:r>
    </w:p>
    <w:p w14:paraId="39132306" w14:textId="21F8B7FA" w:rsidR="00630371" w:rsidRDefault="0018203B" w:rsidP="00957688">
      <w:pPr>
        <w:pStyle w:val="ListParagraph"/>
        <w:numPr>
          <w:ilvl w:val="0"/>
          <w:numId w:val="34"/>
        </w:numPr>
      </w:pPr>
      <w:r>
        <w:t>Populate the following values on this page</w:t>
      </w:r>
    </w:p>
    <w:p w14:paraId="0CE1C3A2" w14:textId="2B48FEFA" w:rsidR="0018203B" w:rsidRDefault="0018203B" w:rsidP="00B52A32"/>
    <w:tbl>
      <w:tblPr>
        <w:tblStyle w:val="TableGrid"/>
        <w:tblW w:w="4216" w:type="dxa"/>
        <w:tblInd w:w="-113" w:type="dxa"/>
        <w:tblLook w:val="04A0" w:firstRow="1" w:lastRow="0" w:firstColumn="1" w:lastColumn="0" w:noHBand="0" w:noVBand="1"/>
      </w:tblPr>
      <w:tblGrid>
        <w:gridCol w:w="1738"/>
        <w:gridCol w:w="2478"/>
      </w:tblGrid>
      <w:tr w:rsidR="009616FD" w14:paraId="4714350A" w14:textId="77777777" w:rsidTr="00BF46C3">
        <w:trPr>
          <w:trHeight w:val="247"/>
        </w:trPr>
        <w:tc>
          <w:tcPr>
            <w:tcW w:w="1738" w:type="dxa"/>
          </w:tcPr>
          <w:p w14:paraId="29B3103F" w14:textId="78FDBD09" w:rsidR="00B52A32" w:rsidRDefault="00B52A32" w:rsidP="00BE6654">
            <w:r>
              <w:t>Name</w:t>
            </w:r>
          </w:p>
        </w:tc>
        <w:tc>
          <w:tcPr>
            <w:tcW w:w="2478" w:type="dxa"/>
          </w:tcPr>
          <w:p w14:paraId="2EDBF35E" w14:textId="753F9B08" w:rsidR="00B52A32" w:rsidRDefault="00B52A32" w:rsidP="00BE6654">
            <w:r w:rsidRPr="0018203B">
              <w:t>dms-workshop-instance</w:t>
            </w:r>
          </w:p>
        </w:tc>
      </w:tr>
      <w:tr w:rsidR="009616FD" w14:paraId="2B468822" w14:textId="77777777" w:rsidTr="00BF46C3">
        <w:trPr>
          <w:trHeight w:val="247"/>
        </w:trPr>
        <w:tc>
          <w:tcPr>
            <w:tcW w:w="1738" w:type="dxa"/>
          </w:tcPr>
          <w:p w14:paraId="4DC36698" w14:textId="36A0F099" w:rsidR="00B52A32" w:rsidRDefault="00B52A32" w:rsidP="00B52A32">
            <w:r>
              <w:t>Description</w:t>
            </w:r>
          </w:p>
        </w:tc>
        <w:tc>
          <w:tcPr>
            <w:tcW w:w="2478" w:type="dxa"/>
          </w:tcPr>
          <w:p w14:paraId="5C43ACBC" w14:textId="708E1D01" w:rsidR="00B52A32" w:rsidRDefault="00B52A32" w:rsidP="00BE6654">
            <w:r w:rsidRPr="0018203B">
              <w:t>dms instance for workshop</w:t>
            </w:r>
          </w:p>
        </w:tc>
      </w:tr>
      <w:tr w:rsidR="009616FD" w14:paraId="2BF30BEC" w14:textId="77777777" w:rsidTr="00BF46C3">
        <w:trPr>
          <w:trHeight w:val="256"/>
        </w:trPr>
        <w:tc>
          <w:tcPr>
            <w:tcW w:w="1738" w:type="dxa"/>
          </w:tcPr>
          <w:p w14:paraId="32EB2E82" w14:textId="609A5507" w:rsidR="00B52A32" w:rsidRDefault="00B52A32" w:rsidP="00B52A32">
            <w:r>
              <w:t>Instance Class</w:t>
            </w:r>
          </w:p>
        </w:tc>
        <w:tc>
          <w:tcPr>
            <w:tcW w:w="2478" w:type="dxa"/>
          </w:tcPr>
          <w:p w14:paraId="0363EFCC" w14:textId="387475DC" w:rsidR="00B52A32" w:rsidRDefault="00B52A32" w:rsidP="00BE6654">
            <w:r>
              <w:t>dms.t2.medium</w:t>
            </w:r>
          </w:p>
        </w:tc>
      </w:tr>
      <w:tr w:rsidR="009616FD" w14:paraId="13E9B4B0" w14:textId="77777777" w:rsidTr="00BF46C3">
        <w:trPr>
          <w:trHeight w:val="247"/>
        </w:trPr>
        <w:tc>
          <w:tcPr>
            <w:tcW w:w="1738" w:type="dxa"/>
          </w:tcPr>
          <w:p w14:paraId="3B62F443" w14:textId="71AA366B" w:rsidR="00B52A32" w:rsidRDefault="00B52A32" w:rsidP="00B52A32">
            <w:r>
              <w:t>VPC</w:t>
            </w:r>
          </w:p>
        </w:tc>
        <w:tc>
          <w:tcPr>
            <w:tcW w:w="2478" w:type="dxa"/>
          </w:tcPr>
          <w:p w14:paraId="5E418DCC" w14:textId="29F6A49A" w:rsidR="00B52A32" w:rsidRDefault="00B52A32" w:rsidP="00BE6654">
            <w:r>
              <w:t>apac-techsummit-dms-lab</w:t>
            </w:r>
          </w:p>
        </w:tc>
      </w:tr>
      <w:tr w:rsidR="009616FD" w14:paraId="5CFED9F5" w14:textId="77777777" w:rsidTr="00BF46C3">
        <w:trPr>
          <w:trHeight w:val="247"/>
        </w:trPr>
        <w:tc>
          <w:tcPr>
            <w:tcW w:w="1738" w:type="dxa"/>
          </w:tcPr>
          <w:p w14:paraId="0775446A" w14:textId="11FC6EFF" w:rsidR="00B52A32" w:rsidRDefault="00B52A32" w:rsidP="00B52A32">
            <w:r>
              <w:t>Multi-AZ</w:t>
            </w:r>
          </w:p>
        </w:tc>
        <w:tc>
          <w:tcPr>
            <w:tcW w:w="2478" w:type="dxa"/>
          </w:tcPr>
          <w:p w14:paraId="38CE4A22" w14:textId="4CBCA826" w:rsidR="00B52A32" w:rsidRDefault="00B52A32" w:rsidP="00BE6654">
            <w:r>
              <w:t>No</w:t>
            </w:r>
          </w:p>
        </w:tc>
      </w:tr>
      <w:tr w:rsidR="006C44C4" w14:paraId="15D90053" w14:textId="77777777" w:rsidTr="00BF46C3">
        <w:trPr>
          <w:trHeight w:val="247"/>
        </w:trPr>
        <w:tc>
          <w:tcPr>
            <w:tcW w:w="1738" w:type="dxa"/>
          </w:tcPr>
          <w:p w14:paraId="4F7E16ED" w14:textId="3B9F1D2A" w:rsidR="00B52A32" w:rsidRDefault="00B52A32" w:rsidP="00B52A32">
            <w:r>
              <w:t>Publicly accessible</w:t>
            </w:r>
          </w:p>
        </w:tc>
        <w:tc>
          <w:tcPr>
            <w:tcW w:w="2478" w:type="dxa"/>
          </w:tcPr>
          <w:p w14:paraId="33426993" w14:textId="622E9FDC" w:rsidR="00B52A32" w:rsidRDefault="00B52A32" w:rsidP="00BE6654">
            <w:r>
              <w:t>Checked</w:t>
            </w:r>
          </w:p>
        </w:tc>
      </w:tr>
    </w:tbl>
    <w:p w14:paraId="64E5C199" w14:textId="77777777" w:rsidR="00BE6654" w:rsidRDefault="00BE6654" w:rsidP="00BE6654"/>
    <w:p w14:paraId="75D894B0" w14:textId="40F6348F" w:rsidR="0018203B" w:rsidRDefault="0018203B" w:rsidP="0018203B">
      <w:pPr>
        <w:pStyle w:val="ListParagraph"/>
        <w:numPr>
          <w:ilvl w:val="1"/>
          <w:numId w:val="34"/>
        </w:numPr>
      </w:pPr>
      <w:r>
        <w:t>Click ‘</w:t>
      </w:r>
      <w:r w:rsidRPr="0018203B">
        <w:rPr>
          <w:b/>
        </w:rPr>
        <w:t>Create Replication Instance</w:t>
      </w:r>
      <w:r>
        <w:t>’ to proceed</w:t>
      </w:r>
    </w:p>
    <w:p w14:paraId="2B149719" w14:textId="6B4C48DE" w:rsidR="00B764D8" w:rsidRDefault="0018203B" w:rsidP="0018203B">
      <w:r w:rsidRPr="0018203B">
        <w:rPr>
          <w:noProof/>
          <w:lang w:eastAsia="en-US"/>
        </w:rPr>
        <w:drawing>
          <wp:inline distT="0" distB="0" distL="0" distR="0" wp14:anchorId="68946EF2" wp14:editId="0FD8ACF8">
            <wp:extent cx="5248898" cy="3200400"/>
            <wp:effectExtent l="25400" t="25400" r="34925"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898" cy="3200400"/>
                    </a:xfrm>
                    <a:prstGeom prst="rect">
                      <a:avLst/>
                    </a:prstGeom>
                    <a:ln>
                      <a:solidFill>
                        <a:schemeClr val="accent2"/>
                      </a:solidFill>
                    </a:ln>
                  </pic:spPr>
                </pic:pic>
              </a:graphicData>
            </a:graphic>
          </wp:inline>
        </w:drawing>
      </w:r>
    </w:p>
    <w:p w14:paraId="12FCDC61" w14:textId="41FEEB62" w:rsidR="00B764D8" w:rsidRDefault="00D57398" w:rsidP="00BE6CEF">
      <w:pPr>
        <w:rPr>
          <w:b/>
        </w:rPr>
      </w:pPr>
      <w:r>
        <w:t>Wait for a couple of minutes for the migration</w:t>
      </w:r>
      <w:r w:rsidR="00381D30">
        <w:t xml:space="preserve"> instance to start</w:t>
      </w:r>
      <w:r w:rsidR="0088097A">
        <w:t xml:space="preserve"> and change the status to ‘</w:t>
      </w:r>
      <w:r w:rsidR="0088097A" w:rsidRPr="0088097A">
        <w:rPr>
          <w:b/>
        </w:rPr>
        <w:t>available’</w:t>
      </w:r>
    </w:p>
    <w:p w14:paraId="6B98DDA6" w14:textId="7718CB2C" w:rsidR="0088097A" w:rsidRDefault="00BA1515" w:rsidP="00BE6CEF">
      <w:r w:rsidRPr="00BA1515">
        <w:rPr>
          <w:noProof/>
          <w:lang w:eastAsia="en-US"/>
        </w:rPr>
        <w:lastRenderedPageBreak/>
        <w:drawing>
          <wp:inline distT="0" distB="0" distL="0" distR="0" wp14:anchorId="0D375637" wp14:editId="4F0C0549">
            <wp:extent cx="6070600" cy="2389505"/>
            <wp:effectExtent l="25400" t="25400" r="25400"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0600" cy="2389505"/>
                    </a:xfrm>
                    <a:prstGeom prst="rect">
                      <a:avLst/>
                    </a:prstGeom>
                    <a:ln>
                      <a:solidFill>
                        <a:schemeClr val="accent2"/>
                      </a:solidFill>
                    </a:ln>
                  </pic:spPr>
                </pic:pic>
              </a:graphicData>
            </a:graphic>
          </wp:inline>
        </w:drawing>
      </w:r>
    </w:p>
    <w:p w14:paraId="6F78C4EC" w14:textId="037B0081" w:rsidR="00B764D8" w:rsidRDefault="00AD42AC" w:rsidP="00411766">
      <w:pPr>
        <w:pStyle w:val="Heading1"/>
      </w:pPr>
      <w:r>
        <w:t>Create Source / Target Endpoints</w:t>
      </w:r>
    </w:p>
    <w:p w14:paraId="7E13B1D4" w14:textId="68602CAF" w:rsidR="00D05E3E" w:rsidRDefault="00D05E3E" w:rsidP="00411766">
      <w:pPr>
        <w:pStyle w:val="Heading2"/>
      </w:pPr>
      <w:r>
        <w:t>Create Source Endpoint</w:t>
      </w:r>
    </w:p>
    <w:p w14:paraId="49A80192" w14:textId="1C960955" w:rsidR="006E109D" w:rsidRDefault="006E109D" w:rsidP="006E109D">
      <w:pPr>
        <w:pStyle w:val="ListParagraph"/>
        <w:numPr>
          <w:ilvl w:val="0"/>
          <w:numId w:val="34"/>
        </w:numPr>
      </w:pPr>
      <w:r>
        <w:t xml:space="preserve">Navigate </w:t>
      </w:r>
      <w:r w:rsidR="006F6D3A">
        <w:t>to:</w:t>
      </w:r>
      <w:r>
        <w:t xml:space="preserve"> </w:t>
      </w:r>
      <w:r w:rsidR="006921F3" w:rsidRPr="006921F3">
        <w:t>https://ap-northeast-1.console.aws.amazon.com/dms/home?region=ap-northeast-1#endpoints</w:t>
      </w:r>
      <w:r w:rsidR="00004E34">
        <w:t>:</w:t>
      </w:r>
    </w:p>
    <w:p w14:paraId="3F03E018" w14:textId="3DCF8BCD" w:rsidR="00B764D8" w:rsidRDefault="00D05E3E" w:rsidP="00B764D8">
      <w:pPr>
        <w:pStyle w:val="ListParagraph"/>
        <w:numPr>
          <w:ilvl w:val="0"/>
          <w:numId w:val="34"/>
        </w:numPr>
      </w:pPr>
      <w:r>
        <w:t>Click on ‘</w:t>
      </w:r>
      <w:r w:rsidRPr="00D05E3E">
        <w:rPr>
          <w:b/>
        </w:rPr>
        <w:t>Create Endpoint</w:t>
      </w:r>
      <w:r>
        <w:t>’</w:t>
      </w:r>
    </w:p>
    <w:p w14:paraId="5CEF65CD" w14:textId="79F11D45" w:rsidR="007D16D4" w:rsidRDefault="00D05E3E" w:rsidP="00063955">
      <w:pPr>
        <w:pStyle w:val="ListParagraph"/>
        <w:numPr>
          <w:ilvl w:val="0"/>
          <w:numId w:val="34"/>
        </w:numPr>
      </w:pPr>
      <w:r>
        <w:t>Enter these Details</w:t>
      </w:r>
    </w:p>
    <w:tbl>
      <w:tblPr>
        <w:tblStyle w:val="TableGrid"/>
        <w:tblW w:w="0" w:type="auto"/>
        <w:tblLook w:val="04A0" w:firstRow="1" w:lastRow="0" w:firstColumn="1" w:lastColumn="0" w:noHBand="0" w:noVBand="1"/>
      </w:tblPr>
      <w:tblGrid>
        <w:gridCol w:w="2960"/>
        <w:gridCol w:w="5670"/>
      </w:tblGrid>
      <w:tr w:rsidR="00063955" w14:paraId="4D4348AD" w14:textId="77777777" w:rsidTr="00265BDA">
        <w:tc>
          <w:tcPr>
            <w:tcW w:w="2960" w:type="dxa"/>
          </w:tcPr>
          <w:p w14:paraId="33AD244C" w14:textId="342F0B52" w:rsidR="00063955" w:rsidRDefault="00063955" w:rsidP="00063955">
            <w:r>
              <w:t>Endpoint Type</w:t>
            </w:r>
          </w:p>
        </w:tc>
        <w:tc>
          <w:tcPr>
            <w:tcW w:w="5670" w:type="dxa"/>
          </w:tcPr>
          <w:p w14:paraId="14564936" w14:textId="14CDD9A3" w:rsidR="00063955" w:rsidRDefault="00063955" w:rsidP="00074BE3">
            <w:r>
              <w:t>Source</w:t>
            </w:r>
          </w:p>
        </w:tc>
      </w:tr>
      <w:tr w:rsidR="00063955" w14:paraId="4DF92A22" w14:textId="77777777" w:rsidTr="00265BDA">
        <w:tc>
          <w:tcPr>
            <w:tcW w:w="2960" w:type="dxa"/>
          </w:tcPr>
          <w:p w14:paraId="525001C9" w14:textId="776ECD0D" w:rsidR="00063955" w:rsidRDefault="00063955" w:rsidP="00063955">
            <w:r>
              <w:t>Endpoint identifier</w:t>
            </w:r>
          </w:p>
        </w:tc>
        <w:tc>
          <w:tcPr>
            <w:tcW w:w="5670" w:type="dxa"/>
          </w:tcPr>
          <w:p w14:paraId="626168AA" w14:textId="2CF67F73" w:rsidR="00063955" w:rsidRDefault="00063955" w:rsidP="00074BE3">
            <w:r>
              <w:t>dms-workshop-oracle</w:t>
            </w:r>
          </w:p>
        </w:tc>
      </w:tr>
      <w:tr w:rsidR="00063955" w14:paraId="30DE13E1" w14:textId="77777777" w:rsidTr="00265BDA">
        <w:tc>
          <w:tcPr>
            <w:tcW w:w="2960" w:type="dxa"/>
          </w:tcPr>
          <w:p w14:paraId="1ECEC66D" w14:textId="7660185C" w:rsidR="00063955" w:rsidRDefault="00063955" w:rsidP="00063955">
            <w:r>
              <w:t xml:space="preserve">Source engine: </w:t>
            </w:r>
          </w:p>
          <w:p w14:paraId="5E279117" w14:textId="77777777" w:rsidR="00063955" w:rsidRDefault="00063955" w:rsidP="00074BE3"/>
        </w:tc>
        <w:tc>
          <w:tcPr>
            <w:tcW w:w="5670" w:type="dxa"/>
          </w:tcPr>
          <w:p w14:paraId="2EF6105A" w14:textId="5F938405" w:rsidR="00063955" w:rsidRDefault="00063955" w:rsidP="00074BE3">
            <w:r>
              <w:t>oracle</w:t>
            </w:r>
          </w:p>
        </w:tc>
      </w:tr>
      <w:tr w:rsidR="00063955" w14:paraId="28F500A2" w14:textId="77777777" w:rsidTr="00265BDA">
        <w:tc>
          <w:tcPr>
            <w:tcW w:w="2960" w:type="dxa"/>
          </w:tcPr>
          <w:p w14:paraId="2CB336A2" w14:textId="5CB7F353" w:rsidR="00063955" w:rsidRDefault="00EB07F3" w:rsidP="00074BE3">
            <w:r>
              <w:t>Server name</w:t>
            </w:r>
          </w:p>
        </w:tc>
        <w:tc>
          <w:tcPr>
            <w:tcW w:w="5670" w:type="dxa"/>
          </w:tcPr>
          <w:p w14:paraId="5DAAF8B8" w14:textId="77777777" w:rsidR="00063955" w:rsidRDefault="00063955" w:rsidP="00074BE3">
            <w:r>
              <w:t>&lt;oralce-rds-dns-endpoint&gt;</w:t>
            </w:r>
          </w:p>
          <w:p w14:paraId="7243AA9B" w14:textId="7A45AA80" w:rsidR="00063955" w:rsidRDefault="00063955" w:rsidP="00DD72F7">
            <w:pPr>
              <w:jc w:val="left"/>
            </w:pPr>
            <w:r>
              <w:t>get this from here https://ap-northeast-1.console.aws.amazon.com/rds/home?region=ap-northeast-1#dbinstances</w:t>
            </w:r>
          </w:p>
        </w:tc>
      </w:tr>
      <w:tr w:rsidR="00063955" w14:paraId="4C5587FF" w14:textId="77777777" w:rsidTr="00265BDA">
        <w:tc>
          <w:tcPr>
            <w:tcW w:w="2960" w:type="dxa"/>
          </w:tcPr>
          <w:p w14:paraId="2947E732" w14:textId="04AC3F1B" w:rsidR="00063955" w:rsidRDefault="00EB07F3" w:rsidP="00074BE3">
            <w:r>
              <w:t>Port</w:t>
            </w:r>
          </w:p>
        </w:tc>
        <w:tc>
          <w:tcPr>
            <w:tcW w:w="5670" w:type="dxa"/>
          </w:tcPr>
          <w:p w14:paraId="467D348B" w14:textId="6042ECC0" w:rsidR="00063955" w:rsidRDefault="00EB07F3" w:rsidP="00074BE3">
            <w:r>
              <w:t>1521</w:t>
            </w:r>
          </w:p>
        </w:tc>
      </w:tr>
      <w:tr w:rsidR="00674955" w14:paraId="69AE340A" w14:textId="77777777" w:rsidTr="00265BDA">
        <w:tc>
          <w:tcPr>
            <w:tcW w:w="2960" w:type="dxa"/>
          </w:tcPr>
          <w:p w14:paraId="0B4C60FE" w14:textId="5B0F4051" w:rsidR="00674955" w:rsidRDefault="00674955" w:rsidP="00074BE3">
            <w:r>
              <w:t>SSL Mode</w:t>
            </w:r>
          </w:p>
        </w:tc>
        <w:tc>
          <w:tcPr>
            <w:tcW w:w="5670" w:type="dxa"/>
          </w:tcPr>
          <w:p w14:paraId="0C31B30A" w14:textId="50A523A0" w:rsidR="00674955" w:rsidRDefault="0091560F" w:rsidP="00074BE3">
            <w:r>
              <w:t>n</w:t>
            </w:r>
            <w:r w:rsidR="00674955">
              <w:t>one</w:t>
            </w:r>
          </w:p>
        </w:tc>
      </w:tr>
      <w:tr w:rsidR="00063955" w14:paraId="0BEB0B4D" w14:textId="77777777" w:rsidTr="00265BDA">
        <w:tc>
          <w:tcPr>
            <w:tcW w:w="2960" w:type="dxa"/>
          </w:tcPr>
          <w:p w14:paraId="084F10C4" w14:textId="2285DE42" w:rsidR="00063955" w:rsidRDefault="00EB07F3" w:rsidP="00074BE3">
            <w:r>
              <w:t>User name</w:t>
            </w:r>
          </w:p>
        </w:tc>
        <w:tc>
          <w:tcPr>
            <w:tcW w:w="5670" w:type="dxa"/>
          </w:tcPr>
          <w:p w14:paraId="5C42DB7C" w14:textId="44A533A9" w:rsidR="00063955" w:rsidRDefault="00EB07F3" w:rsidP="00074BE3">
            <w:r>
              <w:t>dbmaster</w:t>
            </w:r>
          </w:p>
        </w:tc>
      </w:tr>
      <w:tr w:rsidR="00063955" w14:paraId="5C929D54" w14:textId="77777777" w:rsidTr="00265BDA">
        <w:tc>
          <w:tcPr>
            <w:tcW w:w="2960" w:type="dxa"/>
          </w:tcPr>
          <w:p w14:paraId="531D47FD" w14:textId="127B3F82" w:rsidR="00063955" w:rsidRDefault="00EB07F3" w:rsidP="00074BE3">
            <w:r>
              <w:t>Password</w:t>
            </w:r>
          </w:p>
        </w:tc>
        <w:tc>
          <w:tcPr>
            <w:tcW w:w="5670" w:type="dxa"/>
          </w:tcPr>
          <w:p w14:paraId="255F8589" w14:textId="77559D86" w:rsidR="00063955" w:rsidRDefault="00EB07F3" w:rsidP="00074BE3">
            <w:r>
              <w:t>oraadmin123</w:t>
            </w:r>
          </w:p>
        </w:tc>
      </w:tr>
      <w:tr w:rsidR="00063955" w14:paraId="1E7F9F23" w14:textId="77777777" w:rsidTr="00265BDA">
        <w:tc>
          <w:tcPr>
            <w:tcW w:w="2960" w:type="dxa"/>
          </w:tcPr>
          <w:p w14:paraId="7FAA8112" w14:textId="17B10D45" w:rsidR="00063955" w:rsidRDefault="00EB07F3" w:rsidP="00074BE3">
            <w:r>
              <w:t>SID</w:t>
            </w:r>
          </w:p>
        </w:tc>
        <w:tc>
          <w:tcPr>
            <w:tcW w:w="5670" w:type="dxa"/>
          </w:tcPr>
          <w:p w14:paraId="4B267C69" w14:textId="5E94C8C6" w:rsidR="00063955" w:rsidRDefault="00EB07F3" w:rsidP="00074BE3">
            <w:r>
              <w:t>ORCL</w:t>
            </w:r>
          </w:p>
        </w:tc>
      </w:tr>
      <w:tr w:rsidR="00063955" w14:paraId="7A985DD0" w14:textId="77777777" w:rsidTr="00265BDA">
        <w:tc>
          <w:tcPr>
            <w:tcW w:w="2960" w:type="dxa"/>
          </w:tcPr>
          <w:p w14:paraId="2108D723" w14:textId="5F58FFAF" w:rsidR="00063955" w:rsidRDefault="00EB07F3" w:rsidP="00074BE3">
            <w:r>
              <w:t>VPC</w:t>
            </w:r>
          </w:p>
        </w:tc>
        <w:tc>
          <w:tcPr>
            <w:tcW w:w="5670" w:type="dxa"/>
          </w:tcPr>
          <w:p w14:paraId="6B320FE3" w14:textId="7455B942" w:rsidR="00063955" w:rsidRDefault="00EB07F3" w:rsidP="00074BE3">
            <w:r>
              <w:t>apac-techsummit-dms-lab</w:t>
            </w:r>
          </w:p>
        </w:tc>
      </w:tr>
      <w:tr w:rsidR="00063955" w14:paraId="694DC7A3" w14:textId="77777777" w:rsidTr="00265BDA">
        <w:tc>
          <w:tcPr>
            <w:tcW w:w="2960" w:type="dxa"/>
          </w:tcPr>
          <w:p w14:paraId="4253F98F" w14:textId="55C1B825" w:rsidR="00063955" w:rsidRDefault="00063955" w:rsidP="00EB07F3">
            <w:r>
              <w:t>Replication instance</w:t>
            </w:r>
          </w:p>
        </w:tc>
        <w:tc>
          <w:tcPr>
            <w:tcW w:w="5670" w:type="dxa"/>
          </w:tcPr>
          <w:p w14:paraId="2A99CCAD" w14:textId="0B1B5240" w:rsidR="00063955" w:rsidRDefault="00EB07F3" w:rsidP="00074BE3">
            <w:r>
              <w:t>dms-workshop-instance</w:t>
            </w:r>
          </w:p>
        </w:tc>
      </w:tr>
      <w:tr w:rsidR="00063955" w14:paraId="2E3F0FD7" w14:textId="77777777" w:rsidTr="00DF2072">
        <w:trPr>
          <w:trHeight w:val="485"/>
        </w:trPr>
        <w:tc>
          <w:tcPr>
            <w:tcW w:w="2960" w:type="dxa"/>
          </w:tcPr>
          <w:p w14:paraId="67F09A4B" w14:textId="74701EDE" w:rsidR="00063955" w:rsidRDefault="00EB07F3" w:rsidP="00074BE3">
            <w:r>
              <w:t>Refresh schemas after successful connection</w:t>
            </w:r>
            <w:r w:rsidR="00BF4E99">
              <w:t xml:space="preserve"> test</w:t>
            </w:r>
          </w:p>
        </w:tc>
        <w:tc>
          <w:tcPr>
            <w:tcW w:w="5670" w:type="dxa"/>
          </w:tcPr>
          <w:p w14:paraId="145C2689" w14:textId="7D221129" w:rsidR="00063955" w:rsidRDefault="00EB07F3" w:rsidP="00074BE3">
            <w:r>
              <w:t>Checked</w:t>
            </w:r>
          </w:p>
        </w:tc>
      </w:tr>
    </w:tbl>
    <w:p w14:paraId="13F68A9A" w14:textId="77777777" w:rsidR="00074BE3" w:rsidRDefault="00074BE3" w:rsidP="00074BE3"/>
    <w:p w14:paraId="2E31B07C" w14:textId="703FB67C" w:rsidR="007D16D4" w:rsidRDefault="007D16D4" w:rsidP="007D16D4">
      <w:r w:rsidRPr="007D16D4">
        <w:rPr>
          <w:noProof/>
          <w:lang w:eastAsia="en-US"/>
        </w:rPr>
        <w:lastRenderedPageBreak/>
        <w:drawing>
          <wp:inline distT="0" distB="0" distL="0" distR="0" wp14:anchorId="5748B2F3" wp14:editId="3F9DE4F8">
            <wp:extent cx="2216050" cy="3200400"/>
            <wp:effectExtent l="25400" t="25400" r="1968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16050" cy="3200400"/>
                    </a:xfrm>
                    <a:prstGeom prst="rect">
                      <a:avLst/>
                    </a:prstGeom>
                    <a:ln>
                      <a:solidFill>
                        <a:schemeClr val="accent2"/>
                      </a:solidFill>
                    </a:ln>
                  </pic:spPr>
                </pic:pic>
              </a:graphicData>
            </a:graphic>
          </wp:inline>
        </w:drawing>
      </w:r>
    </w:p>
    <w:p w14:paraId="264C1501" w14:textId="254BD21C" w:rsidR="007D16D4" w:rsidRDefault="007D16D4" w:rsidP="007D16D4">
      <w:pPr>
        <w:pStyle w:val="ListParagraph"/>
        <w:numPr>
          <w:ilvl w:val="1"/>
          <w:numId w:val="34"/>
        </w:numPr>
      </w:pPr>
      <w:r>
        <w:t xml:space="preserve">Click 'Run Test' -&gt; ensure you get the </w:t>
      </w:r>
      <w:r w:rsidR="007762C4">
        <w:t>‘</w:t>
      </w:r>
      <w:r w:rsidR="007762C4" w:rsidRPr="007762C4">
        <w:t>Connection tested successfully</w:t>
      </w:r>
      <w:r w:rsidR="007762C4">
        <w:t>’ message</w:t>
      </w:r>
    </w:p>
    <w:p w14:paraId="406A52F6" w14:textId="22AB326A" w:rsidR="00712E59" w:rsidRDefault="004E3682" w:rsidP="007D16D4">
      <w:pPr>
        <w:pStyle w:val="ListParagraph"/>
        <w:numPr>
          <w:ilvl w:val="1"/>
          <w:numId w:val="34"/>
        </w:numPr>
      </w:pPr>
      <w:r>
        <w:t>Click on ‘Save’ to proceed</w:t>
      </w:r>
    </w:p>
    <w:p w14:paraId="69879A3C" w14:textId="7FDC7B74" w:rsidR="007762C4" w:rsidRDefault="004E3682" w:rsidP="00714145">
      <w:r w:rsidRPr="004E3682">
        <w:rPr>
          <w:noProof/>
          <w:lang w:eastAsia="en-US"/>
        </w:rPr>
        <w:drawing>
          <wp:inline distT="0" distB="0" distL="0" distR="0" wp14:anchorId="4878FD90" wp14:editId="3188A1C8">
            <wp:extent cx="6070600" cy="2472690"/>
            <wp:effectExtent l="25400" t="25400" r="2540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0600" cy="2472690"/>
                    </a:xfrm>
                    <a:prstGeom prst="rect">
                      <a:avLst/>
                    </a:prstGeom>
                    <a:ln>
                      <a:solidFill>
                        <a:schemeClr val="accent2"/>
                      </a:solidFill>
                    </a:ln>
                  </pic:spPr>
                </pic:pic>
              </a:graphicData>
            </a:graphic>
          </wp:inline>
        </w:drawing>
      </w:r>
    </w:p>
    <w:p w14:paraId="5259D614" w14:textId="41F33D9C" w:rsidR="00B05406" w:rsidRDefault="00B05406" w:rsidP="00191496">
      <w:pPr>
        <w:pStyle w:val="Heading2"/>
      </w:pPr>
      <w:r>
        <w:t xml:space="preserve">Create </w:t>
      </w:r>
      <w:r w:rsidR="00487415">
        <w:t>Target</w:t>
      </w:r>
      <w:r>
        <w:t xml:space="preserve"> Endpoint</w:t>
      </w:r>
    </w:p>
    <w:p w14:paraId="39C92AA2" w14:textId="67C7BB7A" w:rsidR="00BF501B" w:rsidRDefault="00BF501B" w:rsidP="00BF501B">
      <w:pPr>
        <w:pStyle w:val="ListParagraph"/>
        <w:numPr>
          <w:ilvl w:val="0"/>
          <w:numId w:val="36"/>
        </w:numPr>
      </w:pPr>
      <w:r>
        <w:t xml:space="preserve">Navigate </w:t>
      </w:r>
      <w:r w:rsidR="00BF4E99">
        <w:t>to:</w:t>
      </w:r>
      <w:r>
        <w:t xml:space="preserve"> </w:t>
      </w:r>
      <w:r w:rsidR="006921F3" w:rsidRPr="006921F3">
        <w:t>https://ap-northeast-1.console.aws.amazon.com/dms/home?region=ap-northeast-1#endpoints</w:t>
      </w:r>
      <w:r w:rsidR="006921F3">
        <w:t xml:space="preserve"> </w:t>
      </w:r>
    </w:p>
    <w:p w14:paraId="75755E44" w14:textId="77777777" w:rsidR="00BF501B" w:rsidRDefault="00BF501B" w:rsidP="00BF501B">
      <w:pPr>
        <w:pStyle w:val="ListParagraph"/>
        <w:numPr>
          <w:ilvl w:val="0"/>
          <w:numId w:val="36"/>
        </w:numPr>
      </w:pPr>
      <w:r>
        <w:t>Click on ‘</w:t>
      </w:r>
      <w:r w:rsidRPr="00D05E3E">
        <w:rPr>
          <w:b/>
        </w:rPr>
        <w:t>Create Endpoint</w:t>
      </w:r>
      <w:r>
        <w:t>’</w:t>
      </w:r>
    </w:p>
    <w:p w14:paraId="32AE599B" w14:textId="77777777" w:rsidR="00BF501B" w:rsidRDefault="00BF501B" w:rsidP="00BF501B">
      <w:pPr>
        <w:pStyle w:val="ListParagraph"/>
        <w:numPr>
          <w:ilvl w:val="0"/>
          <w:numId w:val="36"/>
        </w:numPr>
      </w:pPr>
      <w:r>
        <w:t>Enter these Details</w:t>
      </w:r>
    </w:p>
    <w:tbl>
      <w:tblPr>
        <w:tblStyle w:val="TableGrid"/>
        <w:tblW w:w="0" w:type="auto"/>
        <w:tblLook w:val="04A0" w:firstRow="1" w:lastRow="0" w:firstColumn="1" w:lastColumn="0" w:noHBand="0" w:noVBand="1"/>
      </w:tblPr>
      <w:tblGrid>
        <w:gridCol w:w="2960"/>
        <w:gridCol w:w="5670"/>
      </w:tblGrid>
      <w:tr w:rsidR="00DD72F7" w14:paraId="33FBDE18" w14:textId="77777777" w:rsidTr="00964F7B">
        <w:tc>
          <w:tcPr>
            <w:tcW w:w="2960" w:type="dxa"/>
          </w:tcPr>
          <w:p w14:paraId="504FABDA" w14:textId="77777777" w:rsidR="00DD72F7" w:rsidRDefault="00DD72F7" w:rsidP="00964F7B">
            <w:r>
              <w:t>Endpoint Type</w:t>
            </w:r>
          </w:p>
        </w:tc>
        <w:tc>
          <w:tcPr>
            <w:tcW w:w="5670" w:type="dxa"/>
          </w:tcPr>
          <w:p w14:paraId="1B80B712" w14:textId="18E8F716" w:rsidR="00DD72F7" w:rsidRDefault="00585428" w:rsidP="00964F7B">
            <w:r>
              <w:t>Target</w:t>
            </w:r>
          </w:p>
        </w:tc>
      </w:tr>
      <w:tr w:rsidR="00DD72F7" w14:paraId="478F88C5" w14:textId="77777777" w:rsidTr="00964F7B">
        <w:tc>
          <w:tcPr>
            <w:tcW w:w="2960" w:type="dxa"/>
          </w:tcPr>
          <w:p w14:paraId="60840D2B" w14:textId="77777777" w:rsidR="00DD72F7" w:rsidRDefault="00DD72F7" w:rsidP="00964F7B">
            <w:r>
              <w:t>Endpoint identifier</w:t>
            </w:r>
          </w:p>
        </w:tc>
        <w:tc>
          <w:tcPr>
            <w:tcW w:w="5670" w:type="dxa"/>
          </w:tcPr>
          <w:p w14:paraId="44FA0B47" w14:textId="37DF6335" w:rsidR="00DD72F7" w:rsidRDefault="00DD72F7" w:rsidP="00964F7B">
            <w:r>
              <w:t>dms-workshop-</w:t>
            </w:r>
            <w:r w:rsidR="00585428">
              <w:t xml:space="preserve"> postgres</w:t>
            </w:r>
          </w:p>
        </w:tc>
      </w:tr>
      <w:tr w:rsidR="00DD72F7" w14:paraId="0EA686BC" w14:textId="77777777" w:rsidTr="00964F7B">
        <w:tc>
          <w:tcPr>
            <w:tcW w:w="2960" w:type="dxa"/>
          </w:tcPr>
          <w:p w14:paraId="687ECF92" w14:textId="77777777" w:rsidR="00DD72F7" w:rsidRDefault="00DD72F7" w:rsidP="00964F7B">
            <w:r>
              <w:lastRenderedPageBreak/>
              <w:t xml:space="preserve">Source engine: </w:t>
            </w:r>
          </w:p>
          <w:p w14:paraId="63EE045B" w14:textId="77777777" w:rsidR="00DD72F7" w:rsidRDefault="00DD72F7" w:rsidP="00964F7B"/>
        </w:tc>
        <w:tc>
          <w:tcPr>
            <w:tcW w:w="5670" w:type="dxa"/>
          </w:tcPr>
          <w:p w14:paraId="3D29FB9D" w14:textId="6AD2ACF1" w:rsidR="00DD72F7" w:rsidRDefault="00585428" w:rsidP="00964F7B">
            <w:r>
              <w:t>postgres</w:t>
            </w:r>
          </w:p>
        </w:tc>
      </w:tr>
      <w:tr w:rsidR="00DD72F7" w14:paraId="5D8C41B4" w14:textId="77777777" w:rsidTr="00964F7B">
        <w:tc>
          <w:tcPr>
            <w:tcW w:w="2960" w:type="dxa"/>
          </w:tcPr>
          <w:p w14:paraId="258BA5D4" w14:textId="77777777" w:rsidR="00DD72F7" w:rsidRDefault="00DD72F7" w:rsidP="00964F7B">
            <w:r>
              <w:t>Server name</w:t>
            </w:r>
          </w:p>
        </w:tc>
        <w:tc>
          <w:tcPr>
            <w:tcW w:w="5670" w:type="dxa"/>
          </w:tcPr>
          <w:p w14:paraId="79656D16" w14:textId="2EF25C7D" w:rsidR="00DD72F7" w:rsidRDefault="00DD72F7" w:rsidP="00964F7B">
            <w:r>
              <w:t>&lt;</w:t>
            </w:r>
            <w:r w:rsidR="00585428">
              <w:t xml:space="preserve"> postgres</w:t>
            </w:r>
            <w:r>
              <w:t>-rds-dns-endpoint&gt;</w:t>
            </w:r>
          </w:p>
          <w:p w14:paraId="4316D23D" w14:textId="77777777" w:rsidR="00DD72F7" w:rsidRDefault="00DD72F7" w:rsidP="00964F7B">
            <w:pPr>
              <w:jc w:val="left"/>
            </w:pPr>
            <w:r>
              <w:t>get this from here https://ap-northeast-1.console.aws.amazon.com/rds/home?region=ap-northeast-1#dbinstances</w:t>
            </w:r>
          </w:p>
        </w:tc>
      </w:tr>
      <w:tr w:rsidR="00DD72F7" w14:paraId="05205292" w14:textId="77777777" w:rsidTr="00964F7B">
        <w:tc>
          <w:tcPr>
            <w:tcW w:w="2960" w:type="dxa"/>
          </w:tcPr>
          <w:p w14:paraId="68C18488" w14:textId="77777777" w:rsidR="00DD72F7" w:rsidRDefault="00DD72F7" w:rsidP="00964F7B">
            <w:r>
              <w:t>Port</w:t>
            </w:r>
          </w:p>
        </w:tc>
        <w:tc>
          <w:tcPr>
            <w:tcW w:w="5670" w:type="dxa"/>
          </w:tcPr>
          <w:p w14:paraId="6306560E" w14:textId="05D43AC9" w:rsidR="00DD72F7" w:rsidRDefault="00A2164D" w:rsidP="00964F7B">
            <w:r>
              <w:t>5432</w:t>
            </w:r>
          </w:p>
        </w:tc>
      </w:tr>
      <w:tr w:rsidR="00A2164D" w14:paraId="313F105F" w14:textId="77777777" w:rsidTr="00964F7B">
        <w:tc>
          <w:tcPr>
            <w:tcW w:w="2960" w:type="dxa"/>
          </w:tcPr>
          <w:p w14:paraId="5A860095" w14:textId="5B63CCE0" w:rsidR="00A2164D" w:rsidRDefault="00A2164D" w:rsidP="00964F7B">
            <w:r>
              <w:t>SSL Mode</w:t>
            </w:r>
          </w:p>
        </w:tc>
        <w:tc>
          <w:tcPr>
            <w:tcW w:w="5670" w:type="dxa"/>
          </w:tcPr>
          <w:p w14:paraId="61D13084" w14:textId="1EB78857" w:rsidR="00A2164D" w:rsidRDefault="00A2164D" w:rsidP="00964F7B">
            <w:r>
              <w:t>none</w:t>
            </w:r>
          </w:p>
        </w:tc>
      </w:tr>
      <w:tr w:rsidR="00DD72F7" w14:paraId="4E370345" w14:textId="77777777" w:rsidTr="00964F7B">
        <w:tc>
          <w:tcPr>
            <w:tcW w:w="2960" w:type="dxa"/>
          </w:tcPr>
          <w:p w14:paraId="440C6BB4" w14:textId="77777777" w:rsidR="00DD72F7" w:rsidRDefault="00DD72F7" w:rsidP="00964F7B">
            <w:r>
              <w:t>User name</w:t>
            </w:r>
          </w:p>
        </w:tc>
        <w:tc>
          <w:tcPr>
            <w:tcW w:w="5670" w:type="dxa"/>
          </w:tcPr>
          <w:p w14:paraId="2B8CA8DD" w14:textId="799CE673" w:rsidR="00DD72F7" w:rsidRDefault="00A2164D" w:rsidP="00964F7B">
            <w:r>
              <w:t>postadmin</w:t>
            </w:r>
          </w:p>
        </w:tc>
      </w:tr>
      <w:tr w:rsidR="00DD72F7" w14:paraId="7A3E64BD" w14:textId="77777777" w:rsidTr="00964F7B">
        <w:tc>
          <w:tcPr>
            <w:tcW w:w="2960" w:type="dxa"/>
          </w:tcPr>
          <w:p w14:paraId="2F8557DE" w14:textId="77777777" w:rsidR="00DD72F7" w:rsidRDefault="00DD72F7" w:rsidP="00964F7B">
            <w:r>
              <w:t>Password</w:t>
            </w:r>
          </w:p>
        </w:tc>
        <w:tc>
          <w:tcPr>
            <w:tcW w:w="5670" w:type="dxa"/>
          </w:tcPr>
          <w:p w14:paraId="2988A569" w14:textId="4894E80E" w:rsidR="00DD72F7" w:rsidRDefault="00A2164D" w:rsidP="00964F7B">
            <w:r>
              <w:t>postadmin123</w:t>
            </w:r>
          </w:p>
        </w:tc>
      </w:tr>
      <w:tr w:rsidR="00DD72F7" w14:paraId="415671BB" w14:textId="77777777" w:rsidTr="00964F7B">
        <w:tc>
          <w:tcPr>
            <w:tcW w:w="2960" w:type="dxa"/>
          </w:tcPr>
          <w:p w14:paraId="46AB9E52" w14:textId="1E02CDAD" w:rsidR="00DD72F7" w:rsidRDefault="00A2164D" w:rsidP="00964F7B">
            <w:r>
              <w:t>Database Name</w:t>
            </w:r>
          </w:p>
        </w:tc>
        <w:tc>
          <w:tcPr>
            <w:tcW w:w="5670" w:type="dxa"/>
          </w:tcPr>
          <w:p w14:paraId="40E58CC6" w14:textId="055DE912" w:rsidR="00DD72F7" w:rsidRDefault="00A2164D" w:rsidP="00964F7B">
            <w:r>
              <w:t>postgres</w:t>
            </w:r>
          </w:p>
        </w:tc>
      </w:tr>
      <w:tr w:rsidR="00DD72F7" w14:paraId="291CC7A4" w14:textId="77777777" w:rsidTr="00964F7B">
        <w:tc>
          <w:tcPr>
            <w:tcW w:w="2960" w:type="dxa"/>
          </w:tcPr>
          <w:p w14:paraId="2C55D8B2" w14:textId="77777777" w:rsidR="00DD72F7" w:rsidRDefault="00DD72F7" w:rsidP="00964F7B">
            <w:r>
              <w:t>VPC</w:t>
            </w:r>
          </w:p>
        </w:tc>
        <w:tc>
          <w:tcPr>
            <w:tcW w:w="5670" w:type="dxa"/>
          </w:tcPr>
          <w:p w14:paraId="7466DC42" w14:textId="77777777" w:rsidR="00DD72F7" w:rsidRDefault="00DD72F7" w:rsidP="00964F7B">
            <w:r>
              <w:t>apac-techsummit-dms-lab</w:t>
            </w:r>
          </w:p>
        </w:tc>
      </w:tr>
      <w:tr w:rsidR="00DD72F7" w14:paraId="5A95EF46" w14:textId="77777777" w:rsidTr="00964F7B">
        <w:tc>
          <w:tcPr>
            <w:tcW w:w="2960" w:type="dxa"/>
          </w:tcPr>
          <w:p w14:paraId="50239533" w14:textId="77777777" w:rsidR="00DD72F7" w:rsidRDefault="00DD72F7" w:rsidP="00964F7B">
            <w:r>
              <w:t>Replication instance</w:t>
            </w:r>
          </w:p>
        </w:tc>
        <w:tc>
          <w:tcPr>
            <w:tcW w:w="5670" w:type="dxa"/>
          </w:tcPr>
          <w:p w14:paraId="001FAF55" w14:textId="77777777" w:rsidR="00DD72F7" w:rsidRDefault="00DD72F7" w:rsidP="00964F7B">
            <w:r>
              <w:t>dms-workshop-instance</w:t>
            </w:r>
          </w:p>
        </w:tc>
      </w:tr>
      <w:tr w:rsidR="00DD72F7" w14:paraId="63FF5534" w14:textId="77777777" w:rsidTr="00964F7B">
        <w:tc>
          <w:tcPr>
            <w:tcW w:w="2960" w:type="dxa"/>
          </w:tcPr>
          <w:p w14:paraId="45092E64" w14:textId="4FFBC4E6" w:rsidR="00DD72F7" w:rsidRDefault="00DD72F7" w:rsidP="00964F7B">
            <w:r>
              <w:t>Refresh schemas after successful connection</w:t>
            </w:r>
            <w:r w:rsidR="00BF4E99">
              <w:t xml:space="preserve"> test</w:t>
            </w:r>
          </w:p>
        </w:tc>
        <w:tc>
          <w:tcPr>
            <w:tcW w:w="5670" w:type="dxa"/>
          </w:tcPr>
          <w:p w14:paraId="0C459204" w14:textId="77777777" w:rsidR="00DD72F7" w:rsidRDefault="00DD72F7" w:rsidP="00964F7B">
            <w:r>
              <w:t>Checked</w:t>
            </w:r>
          </w:p>
        </w:tc>
      </w:tr>
    </w:tbl>
    <w:p w14:paraId="28312574" w14:textId="3F72A180" w:rsidR="002A3EBF" w:rsidRDefault="002A3EBF" w:rsidP="002A3EBF">
      <w:r w:rsidRPr="002A3EBF">
        <w:rPr>
          <w:noProof/>
          <w:lang w:eastAsia="en-US"/>
        </w:rPr>
        <w:drawing>
          <wp:inline distT="0" distB="0" distL="0" distR="0" wp14:anchorId="2BAA7070" wp14:editId="349F49C8">
            <wp:extent cx="2282377" cy="3200400"/>
            <wp:effectExtent l="25400" t="25400" r="2921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2377" cy="3200400"/>
                    </a:xfrm>
                    <a:prstGeom prst="rect">
                      <a:avLst/>
                    </a:prstGeom>
                    <a:ln>
                      <a:solidFill>
                        <a:schemeClr val="accent2"/>
                      </a:solidFill>
                    </a:ln>
                  </pic:spPr>
                </pic:pic>
              </a:graphicData>
            </a:graphic>
          </wp:inline>
        </w:drawing>
      </w:r>
    </w:p>
    <w:p w14:paraId="0076A87D" w14:textId="77777777" w:rsidR="002A3EBF" w:rsidRDefault="002A3EBF" w:rsidP="002A3EBF">
      <w:pPr>
        <w:pStyle w:val="ListParagraph"/>
        <w:numPr>
          <w:ilvl w:val="1"/>
          <w:numId w:val="34"/>
        </w:numPr>
      </w:pPr>
      <w:r>
        <w:t>Click 'Run Test' -&gt; ensure you get the ‘</w:t>
      </w:r>
      <w:r w:rsidRPr="007762C4">
        <w:t>Connection tested successfully</w:t>
      </w:r>
      <w:r>
        <w:t>’ message</w:t>
      </w:r>
    </w:p>
    <w:p w14:paraId="632A8040" w14:textId="77777777" w:rsidR="002A3EBF" w:rsidRDefault="002A3EBF" w:rsidP="002A3EBF">
      <w:pPr>
        <w:pStyle w:val="ListParagraph"/>
        <w:numPr>
          <w:ilvl w:val="1"/>
          <w:numId w:val="34"/>
        </w:numPr>
      </w:pPr>
      <w:r>
        <w:t>Click on ‘Save’ to proceed</w:t>
      </w:r>
    </w:p>
    <w:p w14:paraId="5B2F45B3" w14:textId="3A391EAA" w:rsidR="00BF501B" w:rsidRDefault="002A3EBF" w:rsidP="00B92A75">
      <w:r w:rsidRPr="004E3682">
        <w:rPr>
          <w:noProof/>
          <w:lang w:eastAsia="en-US"/>
        </w:rPr>
        <w:lastRenderedPageBreak/>
        <w:drawing>
          <wp:inline distT="0" distB="0" distL="0" distR="0" wp14:anchorId="66560549" wp14:editId="4368098F">
            <wp:extent cx="6070600" cy="2472690"/>
            <wp:effectExtent l="25400" t="25400" r="25400"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0600" cy="2472690"/>
                    </a:xfrm>
                    <a:prstGeom prst="rect">
                      <a:avLst/>
                    </a:prstGeom>
                    <a:ln>
                      <a:solidFill>
                        <a:schemeClr val="accent2"/>
                      </a:solidFill>
                    </a:ln>
                  </pic:spPr>
                </pic:pic>
              </a:graphicData>
            </a:graphic>
          </wp:inline>
        </w:drawing>
      </w:r>
    </w:p>
    <w:p w14:paraId="6BFFA11A" w14:textId="1045F862" w:rsidR="00D4144D" w:rsidRDefault="00201DB8" w:rsidP="001F77B4">
      <w:pPr>
        <w:pStyle w:val="ListParagraph"/>
        <w:numPr>
          <w:ilvl w:val="0"/>
          <w:numId w:val="36"/>
        </w:numPr>
      </w:pPr>
      <w:r>
        <w:t xml:space="preserve">Once all both source and </w:t>
      </w:r>
      <w:r w:rsidR="00E26C12">
        <w:t>target database endpoints have been created and successfully tested, you can proceed to the next step.</w:t>
      </w:r>
    </w:p>
    <w:p w14:paraId="184AFFD9" w14:textId="52F60F57" w:rsidR="00E26C12" w:rsidRDefault="00673882" w:rsidP="00E26C12">
      <w:r>
        <w:t>Create DMS Migration Task</w:t>
      </w:r>
    </w:p>
    <w:p w14:paraId="64740BD0" w14:textId="6B05CBF6" w:rsidR="00673882" w:rsidRDefault="0098472E" w:rsidP="0098472E">
      <w:pPr>
        <w:pStyle w:val="ListParagraph"/>
        <w:numPr>
          <w:ilvl w:val="0"/>
          <w:numId w:val="36"/>
        </w:numPr>
      </w:pPr>
      <w:r>
        <w:t xml:space="preserve">Navigate to </w:t>
      </w:r>
      <w:r w:rsidRPr="006921F3">
        <w:t>https://</w:t>
      </w:r>
      <w:r w:rsidR="006921F3" w:rsidRPr="006921F3">
        <w:t>ap-northeast-1</w:t>
      </w:r>
      <w:r w:rsidRPr="006921F3">
        <w:t>.console.aws.amazon.com/dms/home?region=</w:t>
      </w:r>
      <w:r w:rsidR="006921F3" w:rsidRPr="006921F3">
        <w:t>ap-northeast-1</w:t>
      </w:r>
      <w:r w:rsidRPr="006921F3">
        <w:t>#tasks</w:t>
      </w:r>
      <w:r w:rsidR="00374233">
        <w:t>:</w:t>
      </w:r>
    </w:p>
    <w:p w14:paraId="3BE9C429" w14:textId="32C33A83" w:rsidR="0098472E" w:rsidRDefault="0098472E" w:rsidP="0098472E">
      <w:pPr>
        <w:pStyle w:val="ListParagraph"/>
        <w:numPr>
          <w:ilvl w:val="0"/>
          <w:numId w:val="36"/>
        </w:numPr>
      </w:pPr>
      <w:r>
        <w:t>Click on ‘</w:t>
      </w:r>
      <w:r w:rsidRPr="0098472E">
        <w:rPr>
          <w:b/>
        </w:rPr>
        <w:t>Create Task</w:t>
      </w:r>
      <w:r>
        <w:t>’</w:t>
      </w:r>
    </w:p>
    <w:p w14:paraId="22E40FBE" w14:textId="77777777" w:rsidR="0098472E" w:rsidRDefault="0098472E" w:rsidP="0026531B">
      <w:r>
        <w:t>Enter these Details</w:t>
      </w:r>
    </w:p>
    <w:p w14:paraId="3335A5E7" w14:textId="4DE58DC9" w:rsidR="0026531B" w:rsidRDefault="0026531B" w:rsidP="0026531B">
      <w:pPr>
        <w:pStyle w:val="ListParagraph"/>
        <w:numPr>
          <w:ilvl w:val="0"/>
          <w:numId w:val="36"/>
        </w:numPr>
      </w:pPr>
      <w:r>
        <w:t>Basic Info</w:t>
      </w:r>
    </w:p>
    <w:p w14:paraId="33AD3121" w14:textId="76E5F652" w:rsidR="0026531B" w:rsidRDefault="0026531B" w:rsidP="00607698"/>
    <w:p w14:paraId="16429023" w14:textId="77777777" w:rsidR="0026531B" w:rsidRDefault="0026531B" w:rsidP="00607698">
      <w:r>
        <w:t>Make sure your configuration looks like the image below</w:t>
      </w:r>
    </w:p>
    <w:p w14:paraId="21300953" w14:textId="77777777" w:rsidR="00607698" w:rsidRDefault="00607698" w:rsidP="00607698"/>
    <w:tbl>
      <w:tblPr>
        <w:tblStyle w:val="TableGrid"/>
        <w:tblW w:w="0" w:type="auto"/>
        <w:tblLook w:val="04A0" w:firstRow="1" w:lastRow="0" w:firstColumn="1" w:lastColumn="0" w:noHBand="0" w:noVBand="1"/>
      </w:tblPr>
      <w:tblGrid>
        <w:gridCol w:w="4315"/>
        <w:gridCol w:w="4315"/>
      </w:tblGrid>
      <w:tr w:rsidR="00607698" w14:paraId="3ADC3971" w14:textId="77777777" w:rsidTr="00607698">
        <w:tc>
          <w:tcPr>
            <w:tcW w:w="4315" w:type="dxa"/>
          </w:tcPr>
          <w:p w14:paraId="499A69BE" w14:textId="26083DA9" w:rsidR="00607698" w:rsidRDefault="00607698" w:rsidP="00607698">
            <w:r>
              <w:t>Replication instance</w:t>
            </w:r>
          </w:p>
        </w:tc>
        <w:tc>
          <w:tcPr>
            <w:tcW w:w="4315" w:type="dxa"/>
          </w:tcPr>
          <w:p w14:paraId="43D76F78" w14:textId="25323DF5" w:rsidR="00607698" w:rsidRDefault="00607698" w:rsidP="00607698">
            <w:r>
              <w:t>dms-workshop-instance</w:t>
            </w:r>
          </w:p>
        </w:tc>
      </w:tr>
      <w:tr w:rsidR="00607698" w14:paraId="7038DBCB" w14:textId="77777777" w:rsidTr="00607698">
        <w:tc>
          <w:tcPr>
            <w:tcW w:w="4315" w:type="dxa"/>
          </w:tcPr>
          <w:p w14:paraId="2D947EA4" w14:textId="7BA52CDD" w:rsidR="00607698" w:rsidRDefault="00607698" w:rsidP="00607698">
            <w:r>
              <w:t>Source endpoint</w:t>
            </w:r>
          </w:p>
        </w:tc>
        <w:tc>
          <w:tcPr>
            <w:tcW w:w="4315" w:type="dxa"/>
          </w:tcPr>
          <w:p w14:paraId="34CB2435" w14:textId="0AB70210" w:rsidR="00607698" w:rsidRDefault="00607698" w:rsidP="00607698">
            <w:r>
              <w:t>dms-workshop-oracle</w:t>
            </w:r>
          </w:p>
        </w:tc>
      </w:tr>
      <w:tr w:rsidR="00607698" w14:paraId="65444DE3" w14:textId="77777777" w:rsidTr="00607698">
        <w:tc>
          <w:tcPr>
            <w:tcW w:w="4315" w:type="dxa"/>
          </w:tcPr>
          <w:p w14:paraId="5054F315" w14:textId="52B0EA99" w:rsidR="00607698" w:rsidRDefault="00607698" w:rsidP="00607698">
            <w:r>
              <w:t>Target endpoint</w:t>
            </w:r>
          </w:p>
        </w:tc>
        <w:tc>
          <w:tcPr>
            <w:tcW w:w="4315" w:type="dxa"/>
          </w:tcPr>
          <w:p w14:paraId="65FE3BAD" w14:textId="6824BF01" w:rsidR="00607698" w:rsidRDefault="00607698" w:rsidP="00607698">
            <w:r>
              <w:t>dms-workshop-postgres</w:t>
            </w:r>
          </w:p>
        </w:tc>
      </w:tr>
      <w:tr w:rsidR="00607698" w14:paraId="43CCF988" w14:textId="77777777" w:rsidTr="00607698">
        <w:tc>
          <w:tcPr>
            <w:tcW w:w="4315" w:type="dxa"/>
          </w:tcPr>
          <w:p w14:paraId="086CE8D7" w14:textId="3F58F39A" w:rsidR="00607698" w:rsidRDefault="00607698" w:rsidP="000F033C">
            <w:r>
              <w:t>Migration type</w:t>
            </w:r>
          </w:p>
        </w:tc>
        <w:tc>
          <w:tcPr>
            <w:tcW w:w="4315" w:type="dxa"/>
          </w:tcPr>
          <w:p w14:paraId="552D3EBF" w14:textId="07809714" w:rsidR="00607698" w:rsidRDefault="000F033C" w:rsidP="00607698">
            <w:r>
              <w:t>Migrate existing data and replicate ongoing changes</w:t>
            </w:r>
          </w:p>
        </w:tc>
      </w:tr>
      <w:tr w:rsidR="00607698" w14:paraId="6AB9B852" w14:textId="77777777" w:rsidTr="00607698">
        <w:tc>
          <w:tcPr>
            <w:tcW w:w="4315" w:type="dxa"/>
          </w:tcPr>
          <w:p w14:paraId="298DAF93" w14:textId="28FA15A8" w:rsidR="00607698" w:rsidRDefault="00607698" w:rsidP="000F033C">
            <w:r>
              <w:t>Start task on create</w:t>
            </w:r>
          </w:p>
        </w:tc>
        <w:tc>
          <w:tcPr>
            <w:tcW w:w="4315" w:type="dxa"/>
          </w:tcPr>
          <w:p w14:paraId="3B9553B9" w14:textId="10B4E09F" w:rsidR="00607698" w:rsidRDefault="000F033C" w:rsidP="00607698">
            <w:r>
              <w:t>Checked</w:t>
            </w:r>
          </w:p>
        </w:tc>
      </w:tr>
    </w:tbl>
    <w:p w14:paraId="0418E0DB" w14:textId="77777777" w:rsidR="00607698" w:rsidRDefault="00607698" w:rsidP="00607698"/>
    <w:p w14:paraId="12A05DB1" w14:textId="21374A59" w:rsidR="0026531B" w:rsidRDefault="0037113B" w:rsidP="0037113B">
      <w:r w:rsidRPr="002708CB">
        <w:rPr>
          <w:noProof/>
          <w:lang w:eastAsia="en-US"/>
        </w:rPr>
        <w:lastRenderedPageBreak/>
        <w:drawing>
          <wp:inline distT="0" distB="0" distL="0" distR="0" wp14:anchorId="612BEBCE" wp14:editId="6A72FB90">
            <wp:extent cx="6070600" cy="3645535"/>
            <wp:effectExtent l="0" t="0" r="0"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0600" cy="3645535"/>
                    </a:xfrm>
                    <a:prstGeom prst="rect">
                      <a:avLst/>
                    </a:prstGeom>
                  </pic:spPr>
                </pic:pic>
              </a:graphicData>
            </a:graphic>
          </wp:inline>
        </w:drawing>
      </w:r>
    </w:p>
    <w:p w14:paraId="2D371403" w14:textId="75703DC1" w:rsidR="0026531B" w:rsidRDefault="0037113B" w:rsidP="0026531B">
      <w:pPr>
        <w:pStyle w:val="ListParagraph"/>
        <w:numPr>
          <w:ilvl w:val="0"/>
          <w:numId w:val="36"/>
        </w:numPr>
      </w:pPr>
      <w:r>
        <w:t>Task Settings</w:t>
      </w:r>
    </w:p>
    <w:p w14:paraId="3F0874FC" w14:textId="7D4C705A" w:rsidR="0026531B" w:rsidRDefault="0026531B" w:rsidP="00D96DDA"/>
    <w:tbl>
      <w:tblPr>
        <w:tblStyle w:val="TableGrid"/>
        <w:tblW w:w="0" w:type="auto"/>
        <w:tblLook w:val="04A0" w:firstRow="1" w:lastRow="0" w:firstColumn="1" w:lastColumn="0" w:noHBand="0" w:noVBand="1"/>
      </w:tblPr>
      <w:tblGrid>
        <w:gridCol w:w="4315"/>
        <w:gridCol w:w="4315"/>
      </w:tblGrid>
      <w:tr w:rsidR="00D96DDA" w14:paraId="1CF3594E" w14:textId="77777777" w:rsidTr="00613AB1">
        <w:tc>
          <w:tcPr>
            <w:tcW w:w="4315" w:type="dxa"/>
          </w:tcPr>
          <w:p w14:paraId="33061188" w14:textId="6A48F8D8" w:rsidR="00D96DDA" w:rsidRDefault="00613AB1" w:rsidP="00613AB1">
            <w:r>
              <w:t>Target table preparation mode</w:t>
            </w:r>
          </w:p>
        </w:tc>
        <w:tc>
          <w:tcPr>
            <w:tcW w:w="4315" w:type="dxa"/>
          </w:tcPr>
          <w:p w14:paraId="0ADB5FB5" w14:textId="0C7F5A0D" w:rsidR="00D96DDA" w:rsidRDefault="00613AB1" w:rsidP="00D96DDA">
            <w:r>
              <w:t>Truncate</w:t>
            </w:r>
          </w:p>
        </w:tc>
      </w:tr>
      <w:tr w:rsidR="00D96DDA" w14:paraId="6025DB10" w14:textId="77777777" w:rsidTr="00613AB1">
        <w:tc>
          <w:tcPr>
            <w:tcW w:w="4315" w:type="dxa"/>
          </w:tcPr>
          <w:p w14:paraId="3EB5C1CE" w14:textId="11829FD5" w:rsidR="00D96DDA" w:rsidRDefault="00613AB1" w:rsidP="00613AB1">
            <w:r>
              <w:t>Stop task after full load completes</w:t>
            </w:r>
          </w:p>
        </w:tc>
        <w:tc>
          <w:tcPr>
            <w:tcW w:w="4315" w:type="dxa"/>
          </w:tcPr>
          <w:p w14:paraId="5DD8C5B7" w14:textId="5B3A600E" w:rsidR="00D96DDA" w:rsidRDefault="00613AB1" w:rsidP="00D96DDA">
            <w:r>
              <w:t>Don't Stop</w:t>
            </w:r>
          </w:p>
        </w:tc>
      </w:tr>
      <w:tr w:rsidR="00D96DDA" w14:paraId="3CA02A57" w14:textId="77777777" w:rsidTr="00613AB1">
        <w:tc>
          <w:tcPr>
            <w:tcW w:w="4315" w:type="dxa"/>
          </w:tcPr>
          <w:p w14:paraId="2751EFFF" w14:textId="2CAFF684" w:rsidR="00D96DDA" w:rsidRDefault="00613AB1" w:rsidP="00613AB1">
            <w:r>
              <w:t>Include LOB columns in replication</w:t>
            </w:r>
          </w:p>
        </w:tc>
        <w:tc>
          <w:tcPr>
            <w:tcW w:w="4315" w:type="dxa"/>
          </w:tcPr>
          <w:p w14:paraId="0D70D4CB" w14:textId="7590E963" w:rsidR="00D96DDA" w:rsidRDefault="00613AB1" w:rsidP="00D96DDA">
            <w:r>
              <w:t>Limited LOB Mode</w:t>
            </w:r>
          </w:p>
        </w:tc>
      </w:tr>
      <w:tr w:rsidR="00D96DDA" w14:paraId="0E1F36FB" w14:textId="77777777" w:rsidTr="00613AB1">
        <w:tc>
          <w:tcPr>
            <w:tcW w:w="4315" w:type="dxa"/>
          </w:tcPr>
          <w:p w14:paraId="67852717" w14:textId="3F3645B2" w:rsidR="00D96DDA" w:rsidRDefault="00613AB1" w:rsidP="00613AB1">
            <w:r>
              <w:t>Max LOB size (kb)</w:t>
            </w:r>
          </w:p>
        </w:tc>
        <w:tc>
          <w:tcPr>
            <w:tcW w:w="4315" w:type="dxa"/>
          </w:tcPr>
          <w:p w14:paraId="7A39953D" w14:textId="201C9D93" w:rsidR="00D96DDA" w:rsidRDefault="00613AB1" w:rsidP="00D96DDA">
            <w:r>
              <w:t>32KB</w:t>
            </w:r>
          </w:p>
        </w:tc>
      </w:tr>
      <w:tr w:rsidR="002260EA" w14:paraId="07AB8161" w14:textId="77777777" w:rsidTr="00613AB1">
        <w:tc>
          <w:tcPr>
            <w:tcW w:w="4315" w:type="dxa"/>
          </w:tcPr>
          <w:p w14:paraId="5E8CEB5C" w14:textId="0115E7EF" w:rsidR="002260EA" w:rsidRDefault="002260EA" w:rsidP="00D96DDA">
            <w:r>
              <w:t>Enable logging</w:t>
            </w:r>
          </w:p>
        </w:tc>
        <w:tc>
          <w:tcPr>
            <w:tcW w:w="4315" w:type="dxa"/>
          </w:tcPr>
          <w:p w14:paraId="5F2E20C1" w14:textId="406F64CF" w:rsidR="002260EA" w:rsidRDefault="002260EA" w:rsidP="00D96DDA">
            <w:r>
              <w:t>Checked</w:t>
            </w:r>
          </w:p>
        </w:tc>
      </w:tr>
    </w:tbl>
    <w:p w14:paraId="40189A41" w14:textId="77777777" w:rsidR="00613AB1" w:rsidRDefault="00613AB1" w:rsidP="00D96DDA"/>
    <w:p w14:paraId="1252AB14" w14:textId="787F20C2" w:rsidR="00D96DDA" w:rsidRDefault="00613AB1" w:rsidP="00D96DDA">
      <w:r>
        <w:t>Make sure your configuration looks like the image below</w:t>
      </w:r>
    </w:p>
    <w:p w14:paraId="427CCD73" w14:textId="4705B2F6" w:rsidR="0026531B" w:rsidRDefault="0037113B" w:rsidP="0037113B">
      <w:r w:rsidRPr="002708CB">
        <w:rPr>
          <w:noProof/>
          <w:lang w:eastAsia="en-US"/>
        </w:rPr>
        <w:lastRenderedPageBreak/>
        <w:drawing>
          <wp:inline distT="0" distB="0" distL="0" distR="0" wp14:anchorId="2F278921" wp14:editId="2CFF0005">
            <wp:extent cx="6070600" cy="43764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0600" cy="4376420"/>
                    </a:xfrm>
                    <a:prstGeom prst="rect">
                      <a:avLst/>
                    </a:prstGeom>
                  </pic:spPr>
                </pic:pic>
              </a:graphicData>
            </a:graphic>
          </wp:inline>
        </w:drawing>
      </w:r>
    </w:p>
    <w:p w14:paraId="6B0477EE" w14:textId="7B47B502" w:rsidR="0026531B" w:rsidRDefault="0037113B" w:rsidP="00D45392">
      <w:pPr>
        <w:pStyle w:val="ListParagraph"/>
        <w:numPr>
          <w:ilvl w:val="0"/>
          <w:numId w:val="36"/>
        </w:numPr>
      </w:pPr>
      <w:r>
        <w:t>Table Mappings</w:t>
      </w:r>
    </w:p>
    <w:tbl>
      <w:tblPr>
        <w:tblStyle w:val="TableGrid"/>
        <w:tblW w:w="0" w:type="auto"/>
        <w:tblLook w:val="04A0" w:firstRow="1" w:lastRow="0" w:firstColumn="1" w:lastColumn="0" w:noHBand="0" w:noVBand="1"/>
      </w:tblPr>
      <w:tblGrid>
        <w:gridCol w:w="4315"/>
        <w:gridCol w:w="4315"/>
      </w:tblGrid>
      <w:tr w:rsidR="00D45392" w14:paraId="06509914" w14:textId="77777777" w:rsidTr="00D45392">
        <w:tc>
          <w:tcPr>
            <w:tcW w:w="4320" w:type="dxa"/>
          </w:tcPr>
          <w:p w14:paraId="71E51B9A" w14:textId="3105F01E" w:rsidR="00D45392" w:rsidRDefault="00D45392" w:rsidP="00D45392">
            <w:r>
              <w:t>Schema Name is</w:t>
            </w:r>
          </w:p>
        </w:tc>
        <w:tc>
          <w:tcPr>
            <w:tcW w:w="4320" w:type="dxa"/>
          </w:tcPr>
          <w:p w14:paraId="7D60D176" w14:textId="4BD97D0C" w:rsidR="00D45392" w:rsidRDefault="00D45392" w:rsidP="00D45392">
            <w:r>
              <w:t>DMS_SAMPLE</w:t>
            </w:r>
          </w:p>
        </w:tc>
      </w:tr>
      <w:tr w:rsidR="00D45392" w14:paraId="54DE39BB" w14:textId="77777777" w:rsidTr="00D45392">
        <w:tc>
          <w:tcPr>
            <w:tcW w:w="4320" w:type="dxa"/>
          </w:tcPr>
          <w:p w14:paraId="5D0D3575" w14:textId="37109E4F" w:rsidR="00D45392" w:rsidRDefault="00D45392" w:rsidP="00D45392">
            <w:r>
              <w:t>Table name is like</w:t>
            </w:r>
          </w:p>
        </w:tc>
        <w:tc>
          <w:tcPr>
            <w:tcW w:w="4320" w:type="dxa"/>
          </w:tcPr>
          <w:p w14:paraId="5EC8B540" w14:textId="719F2081" w:rsidR="00D45392" w:rsidRDefault="00D45392" w:rsidP="00D45392">
            <w:r>
              <w:t>%</w:t>
            </w:r>
          </w:p>
        </w:tc>
      </w:tr>
      <w:tr w:rsidR="00D45392" w14:paraId="430322CE" w14:textId="77777777" w:rsidTr="00D45392">
        <w:tc>
          <w:tcPr>
            <w:tcW w:w="4320" w:type="dxa"/>
          </w:tcPr>
          <w:p w14:paraId="6C59A0D5" w14:textId="5186AFBC" w:rsidR="00D45392" w:rsidRDefault="00D45392" w:rsidP="00D45392">
            <w:r>
              <w:t>Action</w:t>
            </w:r>
          </w:p>
        </w:tc>
        <w:tc>
          <w:tcPr>
            <w:tcW w:w="4320" w:type="dxa"/>
          </w:tcPr>
          <w:p w14:paraId="457C0CC8" w14:textId="00AEEB54" w:rsidR="00D45392" w:rsidRDefault="00D45392" w:rsidP="00D45392">
            <w:r>
              <w:t>Include</w:t>
            </w:r>
          </w:p>
        </w:tc>
      </w:tr>
    </w:tbl>
    <w:p w14:paraId="4644FAE7" w14:textId="77777777" w:rsidR="00D45392" w:rsidRDefault="00D45392" w:rsidP="00D45392"/>
    <w:p w14:paraId="2579C599" w14:textId="77777777" w:rsidR="0026531B" w:rsidRDefault="0026531B" w:rsidP="0037113B">
      <w:pPr>
        <w:pStyle w:val="ListParagraph"/>
        <w:numPr>
          <w:ilvl w:val="1"/>
          <w:numId w:val="36"/>
        </w:numPr>
      </w:pPr>
      <w:r>
        <w:t>Click '</w:t>
      </w:r>
      <w:r w:rsidRPr="007D45B7">
        <w:rPr>
          <w:b/>
        </w:rPr>
        <w:t>Add Selection Rule</w:t>
      </w:r>
      <w:r>
        <w:t>'</w:t>
      </w:r>
    </w:p>
    <w:p w14:paraId="4B9E33DB" w14:textId="52A03A68" w:rsidR="0026531B" w:rsidRDefault="0037113B" w:rsidP="0037113B">
      <w:r w:rsidRPr="000C48F6">
        <w:rPr>
          <w:noProof/>
          <w:lang w:eastAsia="en-US"/>
        </w:rPr>
        <w:lastRenderedPageBreak/>
        <w:drawing>
          <wp:inline distT="0" distB="0" distL="0" distR="0" wp14:anchorId="2409620B" wp14:editId="007FDD51">
            <wp:extent cx="6070600" cy="3973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70600" cy="3973195"/>
                    </a:xfrm>
                    <a:prstGeom prst="rect">
                      <a:avLst/>
                    </a:prstGeom>
                  </pic:spPr>
                </pic:pic>
              </a:graphicData>
            </a:graphic>
          </wp:inline>
        </w:drawing>
      </w:r>
    </w:p>
    <w:p w14:paraId="0F383805" w14:textId="77777777" w:rsidR="0026531B" w:rsidRDefault="0026531B" w:rsidP="0026531B">
      <w:pPr>
        <w:pStyle w:val="ListParagraph"/>
        <w:numPr>
          <w:ilvl w:val="0"/>
          <w:numId w:val="36"/>
        </w:numPr>
      </w:pPr>
      <w:r>
        <w:t>Under 'Transformation rules' section click on 'add transformation rule' (we will be creating 3 rules here)</w:t>
      </w:r>
    </w:p>
    <w:p w14:paraId="0E72F391" w14:textId="7AFE6A0D" w:rsidR="0037113B" w:rsidRDefault="0037113B" w:rsidP="0037113B">
      <w:r w:rsidRPr="000C48F6">
        <w:rPr>
          <w:noProof/>
          <w:lang w:eastAsia="en-US"/>
        </w:rPr>
        <w:drawing>
          <wp:inline distT="0" distB="0" distL="0" distR="0" wp14:anchorId="0D376C3D" wp14:editId="0930D897">
            <wp:extent cx="6070600" cy="20281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70600" cy="2028190"/>
                    </a:xfrm>
                    <a:prstGeom prst="rect">
                      <a:avLst/>
                    </a:prstGeom>
                  </pic:spPr>
                </pic:pic>
              </a:graphicData>
            </a:graphic>
          </wp:inline>
        </w:drawing>
      </w:r>
    </w:p>
    <w:p w14:paraId="482952C4" w14:textId="77777777" w:rsidR="0037113B" w:rsidRDefault="0026531B" w:rsidP="0037113B">
      <w:pPr>
        <w:pStyle w:val="ListParagraph"/>
        <w:numPr>
          <w:ilvl w:val="1"/>
          <w:numId w:val="36"/>
        </w:numPr>
      </w:pPr>
      <w:r>
        <w:t xml:space="preserve">Rule 1: </w:t>
      </w:r>
    </w:p>
    <w:p w14:paraId="2CE472C3" w14:textId="745914F2" w:rsidR="0026531B" w:rsidRDefault="0026531B" w:rsidP="0037113B">
      <w:pPr>
        <w:pStyle w:val="ListParagraph"/>
        <w:numPr>
          <w:ilvl w:val="2"/>
          <w:numId w:val="36"/>
        </w:numPr>
      </w:pPr>
      <w:r>
        <w:t>Target: 'Schema'</w:t>
      </w:r>
    </w:p>
    <w:p w14:paraId="531366CD" w14:textId="77777777" w:rsidR="0026531B" w:rsidRDefault="0026531B" w:rsidP="0037113B">
      <w:pPr>
        <w:pStyle w:val="ListParagraph"/>
        <w:numPr>
          <w:ilvl w:val="2"/>
          <w:numId w:val="36"/>
        </w:numPr>
      </w:pPr>
      <w:r>
        <w:t>Schema name is: 'DMS_SAMPLE'</w:t>
      </w:r>
    </w:p>
    <w:p w14:paraId="2A5B96A6" w14:textId="77777777" w:rsidR="0026531B" w:rsidRDefault="0026531B" w:rsidP="0037113B">
      <w:pPr>
        <w:pStyle w:val="ListParagraph"/>
        <w:numPr>
          <w:ilvl w:val="2"/>
          <w:numId w:val="36"/>
        </w:numPr>
      </w:pPr>
      <w:r>
        <w:t>Action: 'make lower case'</w:t>
      </w:r>
    </w:p>
    <w:tbl>
      <w:tblPr>
        <w:tblStyle w:val="TableGrid"/>
        <w:tblW w:w="0" w:type="auto"/>
        <w:tblLook w:val="04A0" w:firstRow="1" w:lastRow="0" w:firstColumn="1" w:lastColumn="0" w:noHBand="0" w:noVBand="1"/>
      </w:tblPr>
      <w:tblGrid>
        <w:gridCol w:w="4315"/>
        <w:gridCol w:w="4315"/>
      </w:tblGrid>
      <w:tr w:rsidR="007D45B7" w14:paraId="7A24BDC7" w14:textId="77777777" w:rsidTr="007D45B7">
        <w:tc>
          <w:tcPr>
            <w:tcW w:w="4315" w:type="dxa"/>
          </w:tcPr>
          <w:p w14:paraId="7F9C363A" w14:textId="470C1BAB" w:rsidR="007D45B7" w:rsidRDefault="007D45B7" w:rsidP="00964F7B">
            <w:r>
              <w:t>Target</w:t>
            </w:r>
          </w:p>
        </w:tc>
        <w:tc>
          <w:tcPr>
            <w:tcW w:w="4315" w:type="dxa"/>
          </w:tcPr>
          <w:p w14:paraId="26D951D2" w14:textId="368E5ADE" w:rsidR="007D45B7" w:rsidRDefault="007D45B7" w:rsidP="00964F7B">
            <w:r>
              <w:t>Schema</w:t>
            </w:r>
          </w:p>
        </w:tc>
      </w:tr>
      <w:tr w:rsidR="007D45B7" w14:paraId="45C29399" w14:textId="77777777" w:rsidTr="007D45B7">
        <w:tc>
          <w:tcPr>
            <w:tcW w:w="4315" w:type="dxa"/>
          </w:tcPr>
          <w:p w14:paraId="657DD4D0" w14:textId="77777777" w:rsidR="007D45B7" w:rsidRDefault="007D45B7" w:rsidP="00964F7B">
            <w:r>
              <w:t>Schema Name is</w:t>
            </w:r>
          </w:p>
        </w:tc>
        <w:tc>
          <w:tcPr>
            <w:tcW w:w="4315" w:type="dxa"/>
          </w:tcPr>
          <w:p w14:paraId="275A141E" w14:textId="77777777" w:rsidR="007D45B7" w:rsidRDefault="007D45B7" w:rsidP="00964F7B">
            <w:r>
              <w:t>DMS_SAMPLE</w:t>
            </w:r>
          </w:p>
        </w:tc>
      </w:tr>
      <w:tr w:rsidR="007D45B7" w14:paraId="7D7B53DB" w14:textId="77777777" w:rsidTr="007D45B7">
        <w:tc>
          <w:tcPr>
            <w:tcW w:w="4315" w:type="dxa"/>
          </w:tcPr>
          <w:p w14:paraId="66BFACFB" w14:textId="77777777" w:rsidR="007D45B7" w:rsidRDefault="007D45B7" w:rsidP="00964F7B">
            <w:r>
              <w:lastRenderedPageBreak/>
              <w:t>Action</w:t>
            </w:r>
          </w:p>
        </w:tc>
        <w:tc>
          <w:tcPr>
            <w:tcW w:w="4315" w:type="dxa"/>
          </w:tcPr>
          <w:p w14:paraId="625BF964" w14:textId="68B04FE3" w:rsidR="007D45B7" w:rsidRDefault="007D45B7" w:rsidP="00964F7B">
            <w:r>
              <w:t>Make lowercase</w:t>
            </w:r>
          </w:p>
        </w:tc>
      </w:tr>
    </w:tbl>
    <w:p w14:paraId="33EB508C" w14:textId="77777777" w:rsidR="007D45B7" w:rsidRDefault="007D45B7" w:rsidP="007D45B7"/>
    <w:p w14:paraId="16AF1F6C" w14:textId="77777777" w:rsidR="0026531B" w:rsidRDefault="0026531B" w:rsidP="0037113B">
      <w:pPr>
        <w:pStyle w:val="ListParagraph"/>
        <w:numPr>
          <w:ilvl w:val="2"/>
          <w:numId w:val="36"/>
        </w:numPr>
      </w:pPr>
      <w:r>
        <w:t>Click '</w:t>
      </w:r>
      <w:r w:rsidRPr="00101C6F">
        <w:rPr>
          <w:b/>
        </w:rPr>
        <w:t>Add transformation rule</w:t>
      </w:r>
      <w:r>
        <w:t>'.</w:t>
      </w:r>
    </w:p>
    <w:p w14:paraId="57551FCA" w14:textId="7A5FA66E" w:rsidR="0026531B" w:rsidRDefault="0037113B" w:rsidP="0037113B">
      <w:r w:rsidRPr="000C48F6">
        <w:rPr>
          <w:noProof/>
          <w:lang w:eastAsia="en-US"/>
        </w:rPr>
        <w:drawing>
          <wp:inline distT="0" distB="0" distL="0" distR="0" wp14:anchorId="0FACD53A" wp14:editId="6C2AF656">
            <wp:extent cx="6070600" cy="2693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70600" cy="2693670"/>
                    </a:xfrm>
                    <a:prstGeom prst="rect">
                      <a:avLst/>
                    </a:prstGeom>
                  </pic:spPr>
                </pic:pic>
              </a:graphicData>
            </a:graphic>
          </wp:inline>
        </w:drawing>
      </w:r>
    </w:p>
    <w:p w14:paraId="1B96948B" w14:textId="360D7CE2" w:rsidR="0026531B" w:rsidRDefault="0026531B" w:rsidP="00302A60">
      <w:pPr>
        <w:pStyle w:val="ListParagraph"/>
        <w:numPr>
          <w:ilvl w:val="1"/>
          <w:numId w:val="36"/>
        </w:numPr>
      </w:pPr>
      <w:r>
        <w:t>Rule 2:</w:t>
      </w:r>
    </w:p>
    <w:tbl>
      <w:tblPr>
        <w:tblStyle w:val="TableGrid"/>
        <w:tblW w:w="0" w:type="auto"/>
        <w:tblLook w:val="04A0" w:firstRow="1" w:lastRow="0" w:firstColumn="1" w:lastColumn="0" w:noHBand="0" w:noVBand="1"/>
      </w:tblPr>
      <w:tblGrid>
        <w:gridCol w:w="4315"/>
        <w:gridCol w:w="4315"/>
      </w:tblGrid>
      <w:tr w:rsidR="00302A60" w14:paraId="32DF0AE8" w14:textId="77777777" w:rsidTr="00964F7B">
        <w:tc>
          <w:tcPr>
            <w:tcW w:w="4315" w:type="dxa"/>
          </w:tcPr>
          <w:p w14:paraId="552DFFEA" w14:textId="77777777" w:rsidR="00302A60" w:rsidRDefault="00302A60" w:rsidP="00964F7B">
            <w:r>
              <w:t>Target</w:t>
            </w:r>
          </w:p>
        </w:tc>
        <w:tc>
          <w:tcPr>
            <w:tcW w:w="4315" w:type="dxa"/>
          </w:tcPr>
          <w:p w14:paraId="60BFA30D" w14:textId="56643659" w:rsidR="00302A60" w:rsidRDefault="00302A60" w:rsidP="00964F7B">
            <w:r>
              <w:t>Table</w:t>
            </w:r>
          </w:p>
        </w:tc>
      </w:tr>
      <w:tr w:rsidR="00302A60" w14:paraId="0237814A" w14:textId="77777777" w:rsidTr="00964F7B">
        <w:tc>
          <w:tcPr>
            <w:tcW w:w="4315" w:type="dxa"/>
          </w:tcPr>
          <w:p w14:paraId="31B23050" w14:textId="77777777" w:rsidR="00302A60" w:rsidRDefault="00302A60" w:rsidP="00964F7B">
            <w:r>
              <w:t>Schema Name is</w:t>
            </w:r>
          </w:p>
        </w:tc>
        <w:tc>
          <w:tcPr>
            <w:tcW w:w="4315" w:type="dxa"/>
          </w:tcPr>
          <w:p w14:paraId="1BF43239" w14:textId="77777777" w:rsidR="00302A60" w:rsidRDefault="00302A60" w:rsidP="00964F7B">
            <w:r>
              <w:t>DMS_SAMPLE</w:t>
            </w:r>
          </w:p>
        </w:tc>
      </w:tr>
      <w:tr w:rsidR="00302A60" w14:paraId="25958A7C" w14:textId="77777777" w:rsidTr="00964F7B">
        <w:tc>
          <w:tcPr>
            <w:tcW w:w="4315" w:type="dxa"/>
          </w:tcPr>
          <w:p w14:paraId="1A23670E" w14:textId="3B73FD9E" w:rsidR="00302A60" w:rsidRDefault="00302A60" w:rsidP="00964F7B">
            <w:r>
              <w:t>Table Name is like</w:t>
            </w:r>
          </w:p>
        </w:tc>
        <w:tc>
          <w:tcPr>
            <w:tcW w:w="4315" w:type="dxa"/>
          </w:tcPr>
          <w:p w14:paraId="5B354499" w14:textId="6BD55EDA" w:rsidR="00302A60" w:rsidRDefault="00302A60" w:rsidP="00964F7B">
            <w:r>
              <w:t>%</w:t>
            </w:r>
          </w:p>
        </w:tc>
      </w:tr>
      <w:tr w:rsidR="00302A60" w14:paraId="0E410774" w14:textId="77777777" w:rsidTr="00964F7B">
        <w:tc>
          <w:tcPr>
            <w:tcW w:w="4315" w:type="dxa"/>
          </w:tcPr>
          <w:p w14:paraId="2667996C" w14:textId="77777777" w:rsidR="00302A60" w:rsidRDefault="00302A60" w:rsidP="00964F7B">
            <w:r>
              <w:t>Action</w:t>
            </w:r>
          </w:p>
        </w:tc>
        <w:tc>
          <w:tcPr>
            <w:tcW w:w="4315" w:type="dxa"/>
          </w:tcPr>
          <w:p w14:paraId="6F759E26" w14:textId="77777777" w:rsidR="00302A60" w:rsidRDefault="00302A60" w:rsidP="00964F7B">
            <w:r>
              <w:t>Make lowercase</w:t>
            </w:r>
          </w:p>
        </w:tc>
      </w:tr>
    </w:tbl>
    <w:p w14:paraId="3783C51F" w14:textId="77777777" w:rsidR="00302A60" w:rsidRDefault="00302A60" w:rsidP="00302A60"/>
    <w:p w14:paraId="7ACD551C" w14:textId="77777777" w:rsidR="0026531B" w:rsidRDefault="0026531B" w:rsidP="0037113B">
      <w:pPr>
        <w:pStyle w:val="ListParagraph"/>
        <w:numPr>
          <w:ilvl w:val="2"/>
          <w:numId w:val="36"/>
        </w:numPr>
      </w:pPr>
      <w:r>
        <w:t>Click 'Add transformation rule'.</w:t>
      </w:r>
    </w:p>
    <w:p w14:paraId="3247115A" w14:textId="4B05D584" w:rsidR="0026531B" w:rsidRDefault="0037113B" w:rsidP="0037113B">
      <w:r w:rsidRPr="007243A0">
        <w:rPr>
          <w:noProof/>
          <w:lang w:eastAsia="en-US"/>
        </w:rPr>
        <w:drawing>
          <wp:inline distT="0" distB="0" distL="0" distR="0" wp14:anchorId="03EC015F" wp14:editId="07E3903C">
            <wp:extent cx="6070600" cy="28492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0600" cy="2849245"/>
                    </a:xfrm>
                    <a:prstGeom prst="rect">
                      <a:avLst/>
                    </a:prstGeom>
                  </pic:spPr>
                </pic:pic>
              </a:graphicData>
            </a:graphic>
          </wp:inline>
        </w:drawing>
      </w:r>
    </w:p>
    <w:p w14:paraId="5F13929E" w14:textId="5ECD7926" w:rsidR="0026531B" w:rsidRDefault="0026531B" w:rsidP="00E209D8">
      <w:pPr>
        <w:pStyle w:val="ListParagraph"/>
        <w:numPr>
          <w:ilvl w:val="1"/>
          <w:numId w:val="36"/>
        </w:numPr>
      </w:pPr>
      <w:r>
        <w:lastRenderedPageBreak/>
        <w:t>Rule 3:</w:t>
      </w:r>
    </w:p>
    <w:tbl>
      <w:tblPr>
        <w:tblStyle w:val="TableGrid"/>
        <w:tblW w:w="0" w:type="auto"/>
        <w:tblLook w:val="04A0" w:firstRow="1" w:lastRow="0" w:firstColumn="1" w:lastColumn="0" w:noHBand="0" w:noVBand="1"/>
      </w:tblPr>
      <w:tblGrid>
        <w:gridCol w:w="4315"/>
        <w:gridCol w:w="4315"/>
      </w:tblGrid>
      <w:tr w:rsidR="006E1E98" w14:paraId="219980BB" w14:textId="77777777" w:rsidTr="00964F7B">
        <w:tc>
          <w:tcPr>
            <w:tcW w:w="4315" w:type="dxa"/>
          </w:tcPr>
          <w:p w14:paraId="73F9E780" w14:textId="77777777" w:rsidR="006E1E98" w:rsidRDefault="006E1E98" w:rsidP="00964F7B">
            <w:r>
              <w:t>Target</w:t>
            </w:r>
          </w:p>
        </w:tc>
        <w:tc>
          <w:tcPr>
            <w:tcW w:w="4315" w:type="dxa"/>
          </w:tcPr>
          <w:p w14:paraId="553306D2" w14:textId="40088326" w:rsidR="006E1E98" w:rsidRDefault="006E1E98" w:rsidP="00964F7B">
            <w:r>
              <w:t>Column</w:t>
            </w:r>
          </w:p>
        </w:tc>
      </w:tr>
      <w:tr w:rsidR="006E1E98" w14:paraId="7833C4B5" w14:textId="77777777" w:rsidTr="00964F7B">
        <w:tc>
          <w:tcPr>
            <w:tcW w:w="4315" w:type="dxa"/>
          </w:tcPr>
          <w:p w14:paraId="06286F76" w14:textId="17525CFE" w:rsidR="006E1E98" w:rsidRDefault="006E1E98" w:rsidP="00964F7B">
            <w:r>
              <w:t>Schema Name is</w:t>
            </w:r>
          </w:p>
        </w:tc>
        <w:tc>
          <w:tcPr>
            <w:tcW w:w="4315" w:type="dxa"/>
          </w:tcPr>
          <w:p w14:paraId="5848B425" w14:textId="4DC6355E" w:rsidR="006E1E98" w:rsidRDefault="006E1E98" w:rsidP="00964F7B">
            <w:r>
              <w:t>DMS_SAMPLE</w:t>
            </w:r>
          </w:p>
        </w:tc>
      </w:tr>
      <w:tr w:rsidR="006E1E98" w14:paraId="2BDC05DE" w14:textId="77777777" w:rsidTr="00964F7B">
        <w:tc>
          <w:tcPr>
            <w:tcW w:w="4315" w:type="dxa"/>
          </w:tcPr>
          <w:p w14:paraId="18EC42A1" w14:textId="47FA40B9" w:rsidR="006E1E98" w:rsidRDefault="006E1E98" w:rsidP="00964F7B">
            <w:r>
              <w:t>Table Name is like</w:t>
            </w:r>
          </w:p>
        </w:tc>
        <w:tc>
          <w:tcPr>
            <w:tcW w:w="4315" w:type="dxa"/>
          </w:tcPr>
          <w:p w14:paraId="3AC4D2E9" w14:textId="6691D06C" w:rsidR="006E1E98" w:rsidRDefault="006E1E98" w:rsidP="00964F7B">
            <w:r>
              <w:t>%</w:t>
            </w:r>
          </w:p>
        </w:tc>
      </w:tr>
      <w:tr w:rsidR="006E1E98" w14:paraId="61B65CB4" w14:textId="77777777" w:rsidTr="00964F7B">
        <w:tc>
          <w:tcPr>
            <w:tcW w:w="4315" w:type="dxa"/>
          </w:tcPr>
          <w:p w14:paraId="32D9EB98" w14:textId="535CC3BD" w:rsidR="006E1E98" w:rsidRDefault="006E1E98" w:rsidP="00964F7B">
            <w:r>
              <w:t>Column name is like</w:t>
            </w:r>
          </w:p>
        </w:tc>
        <w:tc>
          <w:tcPr>
            <w:tcW w:w="4315" w:type="dxa"/>
          </w:tcPr>
          <w:p w14:paraId="6D2FE6CE" w14:textId="28CE1496" w:rsidR="006E1E98" w:rsidRDefault="006E1E98" w:rsidP="00964F7B">
            <w:r>
              <w:t>%</w:t>
            </w:r>
          </w:p>
        </w:tc>
      </w:tr>
      <w:tr w:rsidR="006E1E98" w14:paraId="3A754A7C" w14:textId="77777777" w:rsidTr="00964F7B">
        <w:tc>
          <w:tcPr>
            <w:tcW w:w="4315" w:type="dxa"/>
          </w:tcPr>
          <w:p w14:paraId="2C0F4693" w14:textId="77777777" w:rsidR="006E1E98" w:rsidRDefault="006E1E98" w:rsidP="00964F7B">
            <w:r>
              <w:t>Action</w:t>
            </w:r>
          </w:p>
        </w:tc>
        <w:tc>
          <w:tcPr>
            <w:tcW w:w="4315" w:type="dxa"/>
          </w:tcPr>
          <w:p w14:paraId="61133F6E" w14:textId="77777777" w:rsidR="006E1E98" w:rsidRDefault="006E1E98" w:rsidP="00964F7B">
            <w:r>
              <w:t>Make lowercase</w:t>
            </w:r>
          </w:p>
        </w:tc>
      </w:tr>
    </w:tbl>
    <w:p w14:paraId="76E95EB0" w14:textId="77777777" w:rsidR="006E1E98" w:rsidRDefault="006E1E98" w:rsidP="006E1E98"/>
    <w:p w14:paraId="0CEC9031" w14:textId="77777777" w:rsidR="0026531B" w:rsidRDefault="0026531B" w:rsidP="0037113B">
      <w:pPr>
        <w:pStyle w:val="ListParagraph"/>
        <w:numPr>
          <w:ilvl w:val="2"/>
          <w:numId w:val="36"/>
        </w:numPr>
      </w:pPr>
      <w:r>
        <w:t>Click 'Add transformation rule'.</w:t>
      </w:r>
    </w:p>
    <w:p w14:paraId="45FCDA81" w14:textId="678D89D8" w:rsidR="0037113B" w:rsidRDefault="007A6CE4" w:rsidP="0037113B">
      <w:r w:rsidRPr="00417D1F">
        <w:rPr>
          <w:noProof/>
          <w:lang w:eastAsia="en-US"/>
        </w:rPr>
        <w:drawing>
          <wp:inline distT="0" distB="0" distL="0" distR="0" wp14:anchorId="4F60C124" wp14:editId="041A4142">
            <wp:extent cx="6070600" cy="31032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0600" cy="3103245"/>
                    </a:xfrm>
                    <a:prstGeom prst="rect">
                      <a:avLst/>
                    </a:prstGeom>
                  </pic:spPr>
                </pic:pic>
              </a:graphicData>
            </a:graphic>
          </wp:inline>
        </w:drawing>
      </w:r>
    </w:p>
    <w:p w14:paraId="06F6A0F5" w14:textId="77777777" w:rsidR="00AE1AFC" w:rsidRDefault="0026531B" w:rsidP="0037113B">
      <w:pPr>
        <w:pStyle w:val="ListParagraph"/>
        <w:numPr>
          <w:ilvl w:val="0"/>
          <w:numId w:val="36"/>
        </w:numPr>
      </w:pPr>
      <w:r>
        <w:t>Make sure your configuration looks like the image below</w:t>
      </w:r>
      <w:r w:rsidR="00AE1AFC">
        <w:t>.</w:t>
      </w:r>
    </w:p>
    <w:p w14:paraId="6A6464A4" w14:textId="3D4A8597" w:rsidR="0026531B" w:rsidRDefault="00AE1AFC" w:rsidP="0037113B">
      <w:pPr>
        <w:pStyle w:val="ListParagraph"/>
        <w:numPr>
          <w:ilvl w:val="0"/>
          <w:numId w:val="36"/>
        </w:numPr>
      </w:pPr>
      <w:r>
        <w:t xml:space="preserve">Take few minutes to review the JSON text generated </w:t>
      </w:r>
    </w:p>
    <w:p w14:paraId="33E82880" w14:textId="625E37E5" w:rsidR="00C22373" w:rsidRDefault="00C22373" w:rsidP="00C22373">
      <w:r w:rsidRPr="00417D1F">
        <w:rPr>
          <w:noProof/>
          <w:lang w:eastAsia="en-US"/>
        </w:rPr>
        <w:lastRenderedPageBreak/>
        <w:drawing>
          <wp:inline distT="0" distB="0" distL="0" distR="0" wp14:anchorId="0A4B5C67" wp14:editId="0BC284D3">
            <wp:extent cx="6070600" cy="2774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70600" cy="2774315"/>
                    </a:xfrm>
                    <a:prstGeom prst="rect">
                      <a:avLst/>
                    </a:prstGeom>
                  </pic:spPr>
                </pic:pic>
              </a:graphicData>
            </a:graphic>
          </wp:inline>
        </w:drawing>
      </w:r>
    </w:p>
    <w:p w14:paraId="2875D44D" w14:textId="77777777" w:rsidR="0026531B" w:rsidRDefault="0026531B" w:rsidP="0026531B">
      <w:pPr>
        <w:pStyle w:val="ListParagraph"/>
        <w:numPr>
          <w:ilvl w:val="0"/>
          <w:numId w:val="36"/>
        </w:numPr>
      </w:pPr>
      <w:r>
        <w:t>Click on 'Create Task'</w:t>
      </w:r>
    </w:p>
    <w:p w14:paraId="55890C20" w14:textId="507C071A" w:rsidR="0075445B" w:rsidRDefault="00F53CFC" w:rsidP="00F53CFC">
      <w:r>
        <w:t xml:space="preserve">Wait for the task </w:t>
      </w:r>
      <w:r w:rsidR="0075445B">
        <w:t>to get created</w:t>
      </w:r>
      <w:r>
        <w:t xml:space="preserve"> and start running.</w:t>
      </w:r>
    </w:p>
    <w:p w14:paraId="666FE2FB" w14:textId="1F4C43E8" w:rsidR="00294B4A" w:rsidRDefault="007A31E2" w:rsidP="00F53CFC">
      <w:r>
        <w:t>Shorty y</w:t>
      </w:r>
      <w:r w:rsidR="00F53CFC">
        <w:t xml:space="preserve">ou will notice that the </w:t>
      </w:r>
      <w:r>
        <w:t xml:space="preserve">is still </w:t>
      </w:r>
      <w:r w:rsidR="00803DD4">
        <w:t>running with status ‘Error’.</w:t>
      </w:r>
    </w:p>
    <w:p w14:paraId="6B055C1A" w14:textId="32AA1900" w:rsidR="00294B4A" w:rsidRDefault="00294B4A" w:rsidP="007C40D9">
      <w:pPr>
        <w:pStyle w:val="Title"/>
      </w:pPr>
      <w:r>
        <w:t xml:space="preserve">Troubleshooting </w:t>
      </w:r>
      <w:r w:rsidR="007C40D9">
        <w:t>Initial Load</w:t>
      </w:r>
    </w:p>
    <w:p w14:paraId="67B13803" w14:textId="77777777" w:rsidR="004148D5" w:rsidRDefault="00294B4A" w:rsidP="00F53CFC">
      <w:r>
        <w:t xml:space="preserve">Now, let’s see what happened here </w:t>
      </w:r>
      <w:r w:rsidR="004148D5">
        <w:t>why this task failed.</w:t>
      </w:r>
    </w:p>
    <w:p w14:paraId="58E52619" w14:textId="6CA7D152" w:rsidR="00EF14C1" w:rsidRDefault="004E4806" w:rsidP="00F53CFC">
      <w:r>
        <w:t>Stop the task.</w:t>
      </w:r>
    </w:p>
    <w:p w14:paraId="11001AF2" w14:textId="0CA9A1D3" w:rsidR="0047191D" w:rsidRDefault="00294B4A" w:rsidP="00F53CFC">
      <w:r>
        <w:t>Go</w:t>
      </w:r>
      <w:r w:rsidR="00CC36F5">
        <w:t xml:space="preserve">To the </w:t>
      </w:r>
      <w:r w:rsidR="004148D5">
        <w:t xml:space="preserve">DMS </w:t>
      </w:r>
      <w:r w:rsidR="00CC36F5">
        <w:t xml:space="preserve">task’s logs tab and </w:t>
      </w:r>
      <w:r w:rsidR="004148D5">
        <w:t>click on the task name. This will open a new window with cloud watch entries for this DMS task.</w:t>
      </w:r>
    </w:p>
    <w:p w14:paraId="31243DFE" w14:textId="0AFBC702" w:rsidR="009D429D" w:rsidRDefault="00CC36F5" w:rsidP="00F53CFC">
      <w:r w:rsidRPr="00CC36F5">
        <w:rPr>
          <w:noProof/>
          <w:lang w:eastAsia="en-US"/>
        </w:rPr>
        <w:lastRenderedPageBreak/>
        <w:drawing>
          <wp:inline distT="0" distB="0" distL="0" distR="0" wp14:anchorId="780E5A1C" wp14:editId="5A0F7478">
            <wp:extent cx="6070600" cy="2950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0600" cy="2950845"/>
                    </a:xfrm>
                    <a:prstGeom prst="rect">
                      <a:avLst/>
                    </a:prstGeom>
                  </pic:spPr>
                </pic:pic>
              </a:graphicData>
            </a:graphic>
          </wp:inline>
        </w:drawing>
      </w:r>
    </w:p>
    <w:p w14:paraId="20C81E1C" w14:textId="77777777" w:rsidR="0095569E" w:rsidRDefault="002C64A4" w:rsidP="00F53CFC">
      <w:r>
        <w:t xml:space="preserve">In cloud watch </w:t>
      </w:r>
      <w:r w:rsidR="0095569E">
        <w:t>logs:</w:t>
      </w:r>
    </w:p>
    <w:p w14:paraId="305FEC15" w14:textId="548557AB" w:rsidR="0095569E" w:rsidRDefault="0095569E" w:rsidP="0095569E">
      <w:pPr>
        <w:pStyle w:val="ListParagraph"/>
        <w:numPr>
          <w:ilvl w:val="0"/>
          <w:numId w:val="36"/>
        </w:numPr>
      </w:pPr>
      <w:r>
        <w:t>F</w:t>
      </w:r>
      <w:r w:rsidR="00A64683">
        <w:t>ilter all logs for last 1 week ‘</w:t>
      </w:r>
      <w:r w:rsidR="00A64683" w:rsidRPr="0095569E">
        <w:rPr>
          <w:b/>
        </w:rPr>
        <w:t>1w</w:t>
      </w:r>
      <w:r w:rsidR="00A64683">
        <w:t>’</w:t>
      </w:r>
    </w:p>
    <w:p w14:paraId="22A14CE9" w14:textId="5E033C17" w:rsidR="0095569E" w:rsidRDefault="0095569E" w:rsidP="0095569E">
      <w:pPr>
        <w:pStyle w:val="ListParagraph"/>
        <w:numPr>
          <w:ilvl w:val="0"/>
          <w:numId w:val="36"/>
        </w:numPr>
      </w:pPr>
      <w:r>
        <w:t>D</w:t>
      </w:r>
      <w:r w:rsidR="00A64683">
        <w:t>isplay all log entries in ‘</w:t>
      </w:r>
      <w:r w:rsidR="00A64683" w:rsidRPr="0095569E">
        <w:rPr>
          <w:b/>
        </w:rPr>
        <w:t>Text</w:t>
      </w:r>
      <w:r w:rsidR="00A64683">
        <w:t>’</w:t>
      </w:r>
      <w:r w:rsidR="00F5550F">
        <w:t xml:space="preserve"> (this makes it easily readable)</w:t>
      </w:r>
    </w:p>
    <w:p w14:paraId="304BCD4E" w14:textId="17C7B4EB" w:rsidR="009D429D" w:rsidRDefault="002E481D" w:rsidP="0095569E">
      <w:pPr>
        <w:pStyle w:val="ListParagraph"/>
        <w:numPr>
          <w:ilvl w:val="0"/>
          <w:numId w:val="36"/>
        </w:numPr>
      </w:pPr>
      <w:r>
        <w:t xml:space="preserve">Filter text </w:t>
      </w:r>
      <w:r w:rsidRPr="002E481D">
        <w:t xml:space="preserve">with </w:t>
      </w:r>
      <w:r w:rsidRPr="0095569E">
        <w:rPr>
          <w:b/>
        </w:rPr>
        <w:t>"E:"</w:t>
      </w:r>
      <w:r w:rsidRPr="002E481D">
        <w:t xml:space="preserve"> (with </w:t>
      </w:r>
      <w:r>
        <w:t xml:space="preserve">double </w:t>
      </w:r>
      <w:r w:rsidRPr="002E481D">
        <w:t>quotes)</w:t>
      </w:r>
      <w:r w:rsidR="00B26B6F">
        <w:t xml:space="preserve"> – this </w:t>
      </w:r>
      <w:r w:rsidR="008A661E">
        <w:t>will filter &amp; show messages with log level Error</w:t>
      </w:r>
    </w:p>
    <w:p w14:paraId="4927D29D" w14:textId="7035E73A" w:rsidR="008A661E" w:rsidRDefault="003F4C7F" w:rsidP="008A661E">
      <w:r w:rsidRPr="003F4C7F">
        <w:rPr>
          <w:noProof/>
          <w:lang w:eastAsia="en-US"/>
        </w:rPr>
        <w:drawing>
          <wp:inline distT="0" distB="0" distL="0" distR="0" wp14:anchorId="5EF489FD" wp14:editId="7EA71803">
            <wp:extent cx="6070600" cy="7321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0600" cy="732155"/>
                    </a:xfrm>
                    <a:prstGeom prst="rect">
                      <a:avLst/>
                    </a:prstGeom>
                  </pic:spPr>
                </pic:pic>
              </a:graphicData>
            </a:graphic>
          </wp:inline>
        </w:drawing>
      </w:r>
    </w:p>
    <w:p w14:paraId="79E45523" w14:textId="7688E174" w:rsidR="00D5036C" w:rsidRDefault="003F4C7F" w:rsidP="00F53CFC">
      <w:r>
        <w:t xml:space="preserve">Now look through the error messages and </w:t>
      </w:r>
      <w:r w:rsidR="005978E0">
        <w:t>find error messages that are causing the database migration task to fail.</w:t>
      </w:r>
      <w:r w:rsidR="00201043">
        <w:t xml:space="preserve"> </w:t>
      </w:r>
      <w:r w:rsidR="00A625DA">
        <w:t xml:space="preserve">You will notice that </w:t>
      </w:r>
      <w:r w:rsidR="005D4FB4">
        <w:t>there are 2</w:t>
      </w:r>
      <w:r w:rsidR="00F14004">
        <w:t xml:space="preserve"> types of error messages that </w:t>
      </w:r>
      <w:r w:rsidR="00D5036C">
        <w:t>appear in Coudwatch Logs</w:t>
      </w:r>
    </w:p>
    <w:p w14:paraId="6889EBB1" w14:textId="66056514" w:rsidR="0075445B" w:rsidRDefault="00954DBE" w:rsidP="0075445B">
      <w:r w:rsidRPr="00954DBE">
        <w:rPr>
          <w:noProof/>
          <w:lang w:eastAsia="en-US"/>
        </w:rPr>
        <w:drawing>
          <wp:inline distT="0" distB="0" distL="0" distR="0" wp14:anchorId="7803AA3F" wp14:editId="51AD4FAA">
            <wp:extent cx="5420360" cy="25468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0966" cy="2561209"/>
                    </a:xfrm>
                    <a:prstGeom prst="rect">
                      <a:avLst/>
                    </a:prstGeom>
                  </pic:spPr>
                </pic:pic>
              </a:graphicData>
            </a:graphic>
          </wp:inline>
        </w:drawing>
      </w:r>
    </w:p>
    <w:p w14:paraId="22131312" w14:textId="745FA463" w:rsidR="00954DBE" w:rsidRDefault="00446712" w:rsidP="0075445B">
      <w:r>
        <w:lastRenderedPageBreak/>
        <w:t>Let’s address them one by one.</w:t>
      </w:r>
    </w:p>
    <w:p w14:paraId="6648802B" w14:textId="77777777" w:rsidR="00DD12B9" w:rsidRDefault="00DD12B9" w:rsidP="0075445B"/>
    <w:p w14:paraId="13FE3538" w14:textId="5252ACF7" w:rsidR="002708CB" w:rsidRDefault="00764FF8" w:rsidP="0098738B">
      <w:pPr>
        <w:pStyle w:val="Title"/>
      </w:pPr>
      <w:r>
        <w:t>ERROR:</w:t>
      </w:r>
      <w:r w:rsidR="0098738B">
        <w:t xml:space="preserve"> </w:t>
      </w:r>
      <w:r w:rsidR="00446712">
        <w:t>“</w:t>
      </w:r>
      <w:r w:rsidR="00446712" w:rsidRPr="00446712">
        <w:t>cannot truncate a table referenced in a foreign key constraint</w:t>
      </w:r>
      <w:r w:rsidR="00446712">
        <w:t>”</w:t>
      </w:r>
    </w:p>
    <w:p w14:paraId="3ABA20AD" w14:textId="77777777" w:rsidR="004428D2" w:rsidRDefault="00567F45" w:rsidP="004428D2">
      <w:pPr>
        <w:pStyle w:val="ListParagraph"/>
        <w:numPr>
          <w:ilvl w:val="0"/>
          <w:numId w:val="36"/>
        </w:numPr>
      </w:pPr>
      <w:r>
        <w:t>Why am I seeing this error?</w:t>
      </w:r>
    </w:p>
    <w:p w14:paraId="5F0EB5FB" w14:textId="77777777" w:rsidR="004428D2" w:rsidRDefault="004B686F" w:rsidP="004428D2">
      <w:pPr>
        <w:pStyle w:val="ListParagraph"/>
        <w:numPr>
          <w:ilvl w:val="1"/>
          <w:numId w:val="36"/>
        </w:numPr>
      </w:pPr>
      <w:r>
        <w:t>The initial load in DMS is done table by table which means that the target tables cannot have active foreign key constraints. As we are using SCT to convert Oracle source objects into PostgreSQL target objects, all secondary objects were created as part of the process. This means that we would need to disable all foreign key constraints on the target for the initial full load to be successful. Foreign keys or referential integrity constraints in PostgreSQL are implemented using triggers. One way to disable foreign keys is to disable all triggers temporarily from the instance and do the loads.</w:t>
      </w:r>
    </w:p>
    <w:p w14:paraId="28F9576F" w14:textId="77777777" w:rsidR="006C03CE" w:rsidRDefault="004B686F" w:rsidP="006C03CE">
      <w:pPr>
        <w:pStyle w:val="ListParagraph"/>
        <w:numPr>
          <w:ilvl w:val="1"/>
          <w:numId w:val="36"/>
        </w:numPr>
      </w:pPr>
      <w:r>
        <w:t xml:space="preserve">One of the ways to do this is to use the session_replication_role parameter in PostgreSQL. Triggers also have a state in PostgreSQL (Origin, replica, always or disabled). When the session_replication_role parameter is set to replica, only triggers of the state replica will be active and are fired when called. If not, the triggers remain inactive. We have already setup the parameter group on the target to set this role to replica which means all foreign key constraints (innately triggers in the origin state) will not be active. However, PostgreSQL has a failsafe mechanism of not letting a table truncate even with this role set. As we are using prepopulated tables on the target and cannot truncate the table, we need to use do_nothing for the target table prep mode. More details in this awesome blog post: </w:t>
      </w:r>
      <w:hyperlink r:id="rId52" w:history="1">
        <w:r w:rsidR="00C81AC3" w:rsidRPr="00826D6B">
          <w:rPr>
            <w:rStyle w:val="Hyperlink"/>
          </w:rPr>
          <w:t>http://blog.endpoint.com/2015/01/postgressessionreplication-role.html</w:t>
        </w:r>
      </w:hyperlink>
      <w:r w:rsidR="00C81AC3">
        <w:t xml:space="preserve"> </w:t>
      </w:r>
    </w:p>
    <w:p w14:paraId="488E0052" w14:textId="77777777" w:rsidR="006C03CE" w:rsidRDefault="00567F45" w:rsidP="0081201F">
      <w:pPr>
        <w:pStyle w:val="ListParagraph"/>
        <w:numPr>
          <w:ilvl w:val="0"/>
          <w:numId w:val="36"/>
        </w:numPr>
      </w:pPr>
      <w:r>
        <w:t xml:space="preserve">How do I solve this? </w:t>
      </w:r>
    </w:p>
    <w:p w14:paraId="68460DE9" w14:textId="52CBC128" w:rsidR="006C03CE" w:rsidRDefault="00E24DDB" w:rsidP="006C03CE">
      <w:pPr>
        <w:pStyle w:val="ListParagraph"/>
        <w:numPr>
          <w:ilvl w:val="1"/>
          <w:numId w:val="36"/>
        </w:numPr>
      </w:pPr>
      <w:r>
        <w:t>Delete the cloudwatch log stream for dms-task – this will give you a clean environment to work with</w:t>
      </w:r>
      <w:r w:rsidR="006C03CE">
        <w:t xml:space="preserve"> - </w:t>
      </w:r>
      <w:r>
        <w:t xml:space="preserve"> </w:t>
      </w:r>
      <w:r w:rsidRPr="006921F3">
        <w:t>https://</w:t>
      </w:r>
      <w:r w:rsidR="006921F3" w:rsidRPr="006921F3">
        <w:t>ap-northeast-1</w:t>
      </w:r>
      <w:r w:rsidRPr="006921F3">
        <w:t>.console.aws.amazon.com/cloudwatch/home?region=</w:t>
      </w:r>
      <w:r w:rsidR="006921F3" w:rsidRPr="006921F3">
        <w:t>ap-northeast-1</w:t>
      </w:r>
      <w:r w:rsidRPr="006921F3">
        <w:t>#logStream:group=dms-tasks-dms-workshop-instance;streamFilter=typeLogStreamPrefix</w:t>
      </w:r>
      <w:r>
        <w:t xml:space="preserve"> </w:t>
      </w:r>
    </w:p>
    <w:p w14:paraId="760A949B" w14:textId="2E8EABC0" w:rsidR="006C03CE" w:rsidRDefault="00584184" w:rsidP="006C03CE">
      <w:pPr>
        <w:pStyle w:val="ListParagraph"/>
        <w:numPr>
          <w:ilvl w:val="1"/>
          <w:numId w:val="36"/>
        </w:numPr>
      </w:pPr>
      <w:r>
        <w:t xml:space="preserve">Go back to DMS tasks page: </w:t>
      </w:r>
      <w:r w:rsidR="00CE7B5B" w:rsidRPr="006921F3">
        <w:t>https://</w:t>
      </w:r>
      <w:r w:rsidR="006921F3" w:rsidRPr="006921F3">
        <w:t>ap-northeast-1</w:t>
      </w:r>
      <w:r w:rsidR="00CE7B5B" w:rsidRPr="006921F3">
        <w:t>.console.aws.amazon.com/dms/home?region=</w:t>
      </w:r>
      <w:r w:rsidR="006921F3" w:rsidRPr="006921F3">
        <w:t>ap-northeast-1</w:t>
      </w:r>
      <w:r w:rsidR="00CE7B5B" w:rsidRPr="006921F3">
        <w:t xml:space="preserve"> - tasks:</w:t>
      </w:r>
      <w:r>
        <w:t xml:space="preserve"> </w:t>
      </w:r>
    </w:p>
    <w:p w14:paraId="766C1EFD" w14:textId="77777777" w:rsidR="006C03CE" w:rsidRDefault="00CE7B5B" w:rsidP="006C03CE">
      <w:pPr>
        <w:pStyle w:val="ListParagraph"/>
        <w:numPr>
          <w:ilvl w:val="1"/>
          <w:numId w:val="36"/>
        </w:numPr>
      </w:pPr>
      <w:r w:rsidRPr="00284C0A">
        <w:rPr>
          <w:b/>
        </w:rPr>
        <w:t>Stop</w:t>
      </w:r>
      <w:r>
        <w:t xml:space="preserve"> the database migration task</w:t>
      </w:r>
    </w:p>
    <w:p w14:paraId="68B2E760" w14:textId="77777777" w:rsidR="006C03CE" w:rsidRDefault="00CE7B5B" w:rsidP="006C03CE">
      <w:pPr>
        <w:pStyle w:val="ListParagraph"/>
        <w:numPr>
          <w:ilvl w:val="1"/>
          <w:numId w:val="36"/>
        </w:numPr>
      </w:pPr>
      <w:r w:rsidRPr="00284C0A">
        <w:rPr>
          <w:b/>
        </w:rPr>
        <w:t>M</w:t>
      </w:r>
      <w:r w:rsidR="004B686F" w:rsidRPr="00284C0A">
        <w:rPr>
          <w:b/>
        </w:rPr>
        <w:t>odify</w:t>
      </w:r>
      <w:r w:rsidR="004B686F">
        <w:t xml:space="preserve"> </w:t>
      </w:r>
      <w:r>
        <w:t>the task</w:t>
      </w:r>
    </w:p>
    <w:p w14:paraId="735D057A" w14:textId="34E36EE1" w:rsidR="004B686F" w:rsidRDefault="006C03CE" w:rsidP="006C03CE">
      <w:pPr>
        <w:pStyle w:val="ListParagraph"/>
        <w:numPr>
          <w:ilvl w:val="2"/>
          <w:numId w:val="36"/>
        </w:numPr>
      </w:pPr>
      <w:r>
        <w:t>Under task setting &gt; c</w:t>
      </w:r>
      <w:r w:rsidR="00CE7B5B">
        <w:t>hange ‘</w:t>
      </w:r>
      <w:r w:rsidR="00CE7B5B" w:rsidRPr="006C03CE">
        <w:rPr>
          <w:b/>
        </w:rPr>
        <w:t>Target table preparation mode</w:t>
      </w:r>
      <w:r>
        <w:t>’</w:t>
      </w:r>
      <w:r w:rsidR="00CE7B5B">
        <w:t xml:space="preserve"> to ‘</w:t>
      </w:r>
      <w:r w:rsidR="00CE7B5B" w:rsidRPr="006C03CE">
        <w:rPr>
          <w:b/>
        </w:rPr>
        <w:t>Do Nothing</w:t>
      </w:r>
      <w:r w:rsidR="00CE7B5B">
        <w:t>’</w:t>
      </w:r>
    </w:p>
    <w:p w14:paraId="22C2FB16" w14:textId="34351FAA" w:rsidR="00E24DDB" w:rsidRDefault="001873A0" w:rsidP="00567F45">
      <w:pPr>
        <w:pStyle w:val="ListParagraph"/>
        <w:numPr>
          <w:ilvl w:val="2"/>
          <w:numId w:val="38"/>
        </w:numPr>
        <w:jc w:val="left"/>
      </w:pPr>
      <w:r w:rsidRPr="00284C0A">
        <w:rPr>
          <w:b/>
        </w:rPr>
        <w:t>Save</w:t>
      </w:r>
      <w:r>
        <w:t xml:space="preserve"> the task settings</w:t>
      </w:r>
      <w:r w:rsidR="00214EB1">
        <w:t xml:space="preserve"> &gt; </w:t>
      </w:r>
      <w:r w:rsidR="00214EB1" w:rsidRPr="00284C0A">
        <w:rPr>
          <w:b/>
        </w:rPr>
        <w:t>Restart</w:t>
      </w:r>
      <w:r w:rsidR="00214EB1">
        <w:t xml:space="preserve"> the task. This will try to perform an initial load from </w:t>
      </w:r>
      <w:r w:rsidR="00CA0211">
        <w:t>the beginning.</w:t>
      </w:r>
    </w:p>
    <w:p w14:paraId="58B7A95B" w14:textId="6A31AFF1" w:rsidR="009B1DDD" w:rsidRDefault="009B1DDD" w:rsidP="00C10DB8">
      <w:pPr>
        <w:jc w:val="left"/>
      </w:pPr>
      <w:r>
        <w:t xml:space="preserve">Give it few minutes to complete the load. </w:t>
      </w:r>
    </w:p>
    <w:p w14:paraId="2F7D289E" w14:textId="18E8DE74" w:rsidR="00E24DDB" w:rsidRDefault="0081201F" w:rsidP="00C10DB8">
      <w:pPr>
        <w:jc w:val="left"/>
      </w:pPr>
      <w:r>
        <w:t>You can check the migration progress for each table.</w:t>
      </w:r>
    </w:p>
    <w:p w14:paraId="468288C6" w14:textId="58C3B1F5" w:rsidR="0081201F" w:rsidRDefault="0081201F" w:rsidP="00C10DB8">
      <w:pPr>
        <w:jc w:val="left"/>
      </w:pPr>
      <w:r>
        <w:t>For example, let’s check status for ‘PERSON’ table</w:t>
      </w:r>
    </w:p>
    <w:p w14:paraId="55F7C412" w14:textId="0D5EC838" w:rsidR="0081201F" w:rsidRDefault="0081201F" w:rsidP="0081201F">
      <w:pPr>
        <w:pStyle w:val="ListParagraph"/>
        <w:numPr>
          <w:ilvl w:val="0"/>
          <w:numId w:val="40"/>
        </w:numPr>
        <w:jc w:val="left"/>
      </w:pPr>
      <w:r>
        <w:t>Go to cloud watch logs for dms-task &amp; search for "PERSON" (including double quotes)</w:t>
      </w:r>
    </w:p>
    <w:p w14:paraId="0A7A4487" w14:textId="6F917108" w:rsidR="00FF444D" w:rsidRDefault="00FF444D" w:rsidP="00FF444D">
      <w:pPr>
        <w:pStyle w:val="ListParagraph"/>
        <w:numPr>
          <w:ilvl w:val="0"/>
          <w:numId w:val="40"/>
        </w:numPr>
        <w:jc w:val="left"/>
      </w:pPr>
      <w:r>
        <w:lastRenderedPageBreak/>
        <w:t>You can see 3 set of messages for each table:</w:t>
      </w:r>
    </w:p>
    <w:p w14:paraId="39AA353F" w14:textId="010ED0E2" w:rsidR="00FF444D" w:rsidRDefault="00492113" w:rsidP="00FF444D">
      <w:pPr>
        <w:pStyle w:val="ListParagraph"/>
        <w:numPr>
          <w:ilvl w:val="1"/>
          <w:numId w:val="40"/>
        </w:numPr>
        <w:jc w:val="left"/>
      </w:pPr>
      <w:r>
        <w:t xml:space="preserve">Scan </w:t>
      </w:r>
      <w:r w:rsidR="00E94BAC">
        <w:t xml:space="preserve">and unloading of </w:t>
      </w:r>
      <w:r w:rsidR="0018756A">
        <w:t xml:space="preserve">records </w:t>
      </w:r>
      <w:r w:rsidR="00E94BAC">
        <w:t xml:space="preserve">by </w:t>
      </w:r>
      <w:r w:rsidR="00FF444D">
        <w:t>DMS</w:t>
      </w:r>
      <w:r w:rsidR="0029438B">
        <w:t xml:space="preserve"> from Oracle </w:t>
      </w:r>
    </w:p>
    <w:p w14:paraId="70EB8851" w14:textId="58690093" w:rsidR="00FF444D" w:rsidRDefault="008453B6" w:rsidP="00FF444D">
      <w:pPr>
        <w:pStyle w:val="ListParagraph"/>
        <w:numPr>
          <w:ilvl w:val="1"/>
          <w:numId w:val="40"/>
        </w:numPr>
        <w:jc w:val="left"/>
      </w:pPr>
      <w:r>
        <w:t xml:space="preserve">Records being loaded to </w:t>
      </w:r>
      <w:r w:rsidR="0029438B">
        <w:t>Postgres</w:t>
      </w:r>
    </w:p>
    <w:p w14:paraId="2F4AB9CA" w14:textId="4F47FD14" w:rsidR="00FF444D" w:rsidRDefault="00FF444D" w:rsidP="00FF444D">
      <w:pPr>
        <w:pStyle w:val="ListParagraph"/>
        <w:numPr>
          <w:ilvl w:val="1"/>
          <w:numId w:val="40"/>
        </w:numPr>
        <w:jc w:val="left"/>
      </w:pPr>
      <w:r>
        <w:t>Confirmation of records loaded</w:t>
      </w:r>
      <w:r w:rsidR="0029438B">
        <w:t xml:space="preserve"> into Postgres</w:t>
      </w:r>
    </w:p>
    <w:p w14:paraId="3F99E123" w14:textId="0255B9E7" w:rsidR="0081201F" w:rsidRDefault="00FF444D" w:rsidP="00503847">
      <w:pPr>
        <w:jc w:val="left"/>
      </w:pPr>
      <w:r w:rsidRPr="00FF444D">
        <w:rPr>
          <w:noProof/>
          <w:lang w:eastAsia="en-US"/>
        </w:rPr>
        <w:drawing>
          <wp:inline distT="0" distB="0" distL="0" distR="0" wp14:anchorId="2DC99588" wp14:editId="07689721">
            <wp:extent cx="6070600" cy="24580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70600" cy="2458085"/>
                    </a:xfrm>
                    <a:prstGeom prst="rect">
                      <a:avLst/>
                    </a:prstGeom>
                  </pic:spPr>
                </pic:pic>
              </a:graphicData>
            </a:graphic>
          </wp:inline>
        </w:drawing>
      </w:r>
    </w:p>
    <w:p w14:paraId="00F2CAED" w14:textId="58C3B1F5" w:rsidR="00446712" w:rsidRDefault="00446712" w:rsidP="00503847"/>
    <w:p w14:paraId="3DF6F187" w14:textId="57E8CBAD" w:rsidR="000125C9" w:rsidRDefault="000125C9" w:rsidP="00503847">
      <w:r>
        <w:t>After fixing this issue, you will still see errors in the logs for the supplemental logging issue.</w:t>
      </w:r>
    </w:p>
    <w:p w14:paraId="18DA883D" w14:textId="366D13FC" w:rsidR="000125C9" w:rsidRDefault="000125C9" w:rsidP="00503847">
      <w:r>
        <w:t>Let’s take a look at why we are facing this issue and fix it.</w:t>
      </w:r>
      <w:bookmarkStart w:id="0" w:name="_GoBack"/>
      <w:bookmarkEnd w:id="0"/>
    </w:p>
    <w:p w14:paraId="6FF7B349" w14:textId="30801D6C" w:rsidR="000C48F6" w:rsidRDefault="004A0F26" w:rsidP="00503847">
      <w:pPr>
        <w:pStyle w:val="Title"/>
        <w:rPr>
          <w:rFonts w:eastAsia="Times New Roman"/>
        </w:rPr>
      </w:pPr>
      <w:r>
        <w:rPr>
          <w:rFonts w:eastAsia="Times New Roman"/>
        </w:rPr>
        <w:t>Error: “</w:t>
      </w:r>
      <w:r w:rsidRPr="004A0F26">
        <w:rPr>
          <w:rFonts w:eastAsia="Times New Roman"/>
        </w:rPr>
        <w:t>Supplemental logging for table 'DMS_SAMPLE.MLB_DATA' is not enabled properly</w:t>
      </w:r>
      <w:r>
        <w:rPr>
          <w:rFonts w:eastAsia="Times New Roman"/>
        </w:rPr>
        <w:t>”</w:t>
      </w:r>
    </w:p>
    <w:p w14:paraId="1A299C18" w14:textId="6D7CE4F1" w:rsidR="006E73C6" w:rsidRDefault="006E73C6" w:rsidP="00503847">
      <w:pPr>
        <w:pStyle w:val="ListParagraph"/>
        <w:numPr>
          <w:ilvl w:val="0"/>
          <w:numId w:val="42"/>
        </w:numPr>
      </w:pPr>
      <w:r>
        <w:t>What am I dealing with?</w:t>
      </w:r>
    </w:p>
    <w:p w14:paraId="21023A22" w14:textId="6C0D642A" w:rsidR="006E73C6" w:rsidRPr="008F27E5" w:rsidRDefault="006E73C6" w:rsidP="006E73C6">
      <w:pPr>
        <w:pStyle w:val="ListParagraph"/>
        <w:widowControl w:val="0"/>
        <w:numPr>
          <w:ilvl w:val="1"/>
          <w:numId w:val="42"/>
        </w:numPr>
        <w:tabs>
          <w:tab w:val="left" w:pos="821"/>
        </w:tabs>
        <w:spacing w:after="0" w:line="240" w:lineRule="auto"/>
        <w:ind w:right="278"/>
        <w:contextualSpacing w:val="0"/>
        <w:jc w:val="left"/>
      </w:pPr>
      <w:r>
        <w:rPr>
          <w:sz w:val="22"/>
        </w:rPr>
        <w:t xml:space="preserve">Filter cloud watch logs with for </w:t>
      </w:r>
      <w:r w:rsidRPr="00113F4B">
        <w:rPr>
          <w:b/>
          <w:sz w:val="22"/>
        </w:rPr>
        <w:t>"Supplemental logging"</w:t>
      </w:r>
      <w:r>
        <w:rPr>
          <w:sz w:val="22"/>
        </w:rPr>
        <w:t xml:space="preserve"> (with double quotes)</w:t>
      </w:r>
    </w:p>
    <w:p w14:paraId="2D68B614" w14:textId="77777777" w:rsidR="008F27E5" w:rsidRDefault="008F27E5" w:rsidP="008F27E5">
      <w:pPr>
        <w:widowControl w:val="0"/>
        <w:tabs>
          <w:tab w:val="left" w:pos="821"/>
        </w:tabs>
        <w:spacing w:after="0" w:line="240" w:lineRule="auto"/>
        <w:ind w:right="278"/>
        <w:jc w:val="left"/>
      </w:pPr>
    </w:p>
    <w:p w14:paraId="3F0E13FF" w14:textId="29B46D40" w:rsidR="00503847" w:rsidRDefault="00503847" w:rsidP="00503847">
      <w:pPr>
        <w:pStyle w:val="ListParagraph"/>
        <w:numPr>
          <w:ilvl w:val="0"/>
          <w:numId w:val="42"/>
        </w:numPr>
      </w:pPr>
      <w:r>
        <w:t>Why am I seeing this error?</w:t>
      </w:r>
    </w:p>
    <w:p w14:paraId="175DA752" w14:textId="77777777" w:rsidR="00503847" w:rsidRPr="00113F4B" w:rsidRDefault="00503847" w:rsidP="00503847">
      <w:pPr>
        <w:pStyle w:val="ListParagraph"/>
        <w:widowControl w:val="0"/>
        <w:numPr>
          <w:ilvl w:val="1"/>
          <w:numId w:val="42"/>
        </w:numPr>
        <w:tabs>
          <w:tab w:val="left" w:pos="821"/>
        </w:tabs>
        <w:spacing w:after="0" w:line="240" w:lineRule="auto"/>
        <w:ind w:right="278"/>
        <w:contextualSpacing w:val="0"/>
        <w:jc w:val="left"/>
      </w:pPr>
      <w:r>
        <w:rPr>
          <w:sz w:val="22"/>
        </w:rPr>
        <w:t>The 3 tables which failed full load had supplemental logging configurational issues.</w:t>
      </w:r>
    </w:p>
    <w:p w14:paraId="3471E628" w14:textId="215E3D47" w:rsidR="006E73C6" w:rsidRDefault="006E73C6" w:rsidP="006E73C6">
      <w:pPr>
        <w:pStyle w:val="ListParagraph"/>
        <w:widowControl w:val="0"/>
        <w:numPr>
          <w:ilvl w:val="2"/>
          <w:numId w:val="42"/>
        </w:numPr>
        <w:tabs>
          <w:tab w:val="left" w:pos="821"/>
        </w:tabs>
        <w:spacing w:after="0" w:line="240" w:lineRule="auto"/>
        <w:ind w:right="278"/>
        <w:contextualSpacing w:val="0"/>
        <w:jc w:val="left"/>
      </w:pPr>
      <w:r>
        <w:t>MLB_DATA</w:t>
      </w:r>
    </w:p>
    <w:p w14:paraId="58C8908C" w14:textId="74E83ADD" w:rsidR="006E73C6" w:rsidRDefault="006E73C6" w:rsidP="006E73C6">
      <w:pPr>
        <w:pStyle w:val="ListParagraph"/>
        <w:widowControl w:val="0"/>
        <w:numPr>
          <w:ilvl w:val="2"/>
          <w:numId w:val="42"/>
        </w:numPr>
        <w:tabs>
          <w:tab w:val="left" w:pos="821"/>
        </w:tabs>
        <w:spacing w:after="0" w:line="240" w:lineRule="auto"/>
        <w:ind w:right="278"/>
        <w:contextualSpacing w:val="0"/>
        <w:jc w:val="left"/>
      </w:pPr>
      <w:r>
        <w:t>NFL_STADIUM_DATA</w:t>
      </w:r>
    </w:p>
    <w:p w14:paraId="66FF8D9A" w14:textId="0C271C09" w:rsidR="006E73C6" w:rsidRDefault="006E73C6" w:rsidP="006E73C6">
      <w:pPr>
        <w:pStyle w:val="ListParagraph"/>
        <w:widowControl w:val="0"/>
        <w:numPr>
          <w:ilvl w:val="2"/>
          <w:numId w:val="42"/>
        </w:numPr>
        <w:tabs>
          <w:tab w:val="left" w:pos="821"/>
        </w:tabs>
        <w:spacing w:after="0" w:line="240" w:lineRule="auto"/>
        <w:ind w:right="278"/>
        <w:contextualSpacing w:val="0"/>
        <w:jc w:val="left"/>
      </w:pPr>
      <w:r>
        <w:t>NFL_DATA</w:t>
      </w:r>
    </w:p>
    <w:p w14:paraId="24083091" w14:textId="77777777" w:rsidR="008F27E5" w:rsidRPr="00503847" w:rsidRDefault="008F27E5" w:rsidP="008F27E5">
      <w:pPr>
        <w:widowControl w:val="0"/>
        <w:tabs>
          <w:tab w:val="left" w:pos="821"/>
        </w:tabs>
        <w:spacing w:after="0" w:line="240" w:lineRule="auto"/>
        <w:ind w:right="278"/>
        <w:jc w:val="left"/>
      </w:pPr>
    </w:p>
    <w:p w14:paraId="7DAA141E" w14:textId="1869B0AD" w:rsidR="00503847" w:rsidRPr="00503847" w:rsidRDefault="00503847" w:rsidP="00503847">
      <w:pPr>
        <w:pStyle w:val="ListParagraph"/>
        <w:widowControl w:val="0"/>
        <w:numPr>
          <w:ilvl w:val="0"/>
          <w:numId w:val="42"/>
        </w:numPr>
        <w:tabs>
          <w:tab w:val="left" w:pos="821"/>
        </w:tabs>
        <w:spacing w:after="0" w:line="240" w:lineRule="auto"/>
        <w:ind w:right="278"/>
        <w:contextualSpacing w:val="0"/>
        <w:jc w:val="left"/>
      </w:pPr>
      <w:r>
        <w:rPr>
          <w:sz w:val="22"/>
        </w:rPr>
        <w:t xml:space="preserve">How do I solve this? </w:t>
      </w:r>
    </w:p>
    <w:p w14:paraId="7821EBE7" w14:textId="12ED42E4" w:rsidR="00D11565" w:rsidRPr="00D11565" w:rsidRDefault="00D11565" w:rsidP="00D11565">
      <w:pPr>
        <w:pStyle w:val="ListParagraph"/>
        <w:widowControl w:val="0"/>
        <w:numPr>
          <w:ilvl w:val="1"/>
          <w:numId w:val="42"/>
        </w:numPr>
        <w:tabs>
          <w:tab w:val="left" w:pos="821"/>
        </w:tabs>
        <w:spacing w:after="0" w:line="240" w:lineRule="auto"/>
        <w:ind w:right="278"/>
        <w:contextualSpacing w:val="0"/>
        <w:jc w:val="left"/>
      </w:pPr>
      <w:r w:rsidRPr="009568F6">
        <w:rPr>
          <w:b/>
        </w:rPr>
        <w:t>Stop</w:t>
      </w:r>
      <w:r>
        <w:t xml:space="preserve"> the DMS migration task</w:t>
      </w:r>
    </w:p>
    <w:p w14:paraId="76988B93" w14:textId="4338B5D4" w:rsidR="00503847" w:rsidRPr="00503847" w:rsidRDefault="00503847" w:rsidP="00503847">
      <w:pPr>
        <w:pStyle w:val="ListParagraph"/>
        <w:widowControl w:val="0"/>
        <w:numPr>
          <w:ilvl w:val="1"/>
          <w:numId w:val="42"/>
        </w:numPr>
        <w:tabs>
          <w:tab w:val="left" w:pos="821"/>
        </w:tabs>
        <w:spacing w:after="0" w:line="240" w:lineRule="auto"/>
        <w:ind w:right="278"/>
        <w:contextualSpacing w:val="0"/>
        <w:jc w:val="left"/>
      </w:pPr>
      <w:r>
        <w:rPr>
          <w:sz w:val="22"/>
        </w:rPr>
        <w:t>By a rule of thumb, if a table does not have primary key or unique index on any column, you will need to enable supplemental logging on all columns in the table.</w:t>
      </w:r>
    </w:p>
    <w:p w14:paraId="66E46873" w14:textId="77777777" w:rsidR="000A2461" w:rsidRPr="007A15FA" w:rsidRDefault="00503847" w:rsidP="008E607C">
      <w:pPr>
        <w:pStyle w:val="ListParagraph"/>
        <w:widowControl w:val="0"/>
        <w:numPr>
          <w:ilvl w:val="1"/>
          <w:numId w:val="42"/>
        </w:numPr>
        <w:tabs>
          <w:tab w:val="left" w:pos="821"/>
        </w:tabs>
        <w:spacing w:after="0" w:line="240" w:lineRule="auto"/>
        <w:ind w:right="278"/>
        <w:contextualSpacing w:val="0"/>
        <w:jc w:val="left"/>
      </w:pPr>
      <w:r>
        <w:rPr>
          <w:sz w:val="22"/>
        </w:rPr>
        <w:t xml:space="preserve">Login to your SQL Client of choice &gt; connect </w:t>
      </w:r>
      <w:r w:rsidR="008E607C">
        <w:rPr>
          <w:sz w:val="22"/>
        </w:rPr>
        <w:t xml:space="preserve">to </w:t>
      </w:r>
      <w:r>
        <w:rPr>
          <w:sz w:val="22"/>
        </w:rPr>
        <w:t xml:space="preserve">your </w:t>
      </w:r>
      <w:r w:rsidR="008E607C" w:rsidRPr="00463CB7">
        <w:rPr>
          <w:b/>
          <w:sz w:val="22"/>
        </w:rPr>
        <w:t>source Oracle RDS</w:t>
      </w:r>
      <w:r w:rsidR="008E607C">
        <w:rPr>
          <w:sz w:val="22"/>
        </w:rPr>
        <w:t xml:space="preserve"> database and </w:t>
      </w:r>
      <w:r w:rsidR="008E607C">
        <w:rPr>
          <w:sz w:val="22"/>
        </w:rPr>
        <w:lastRenderedPageBreak/>
        <w:t>run these SQL statements to enable supplemental logging on all columns</w:t>
      </w:r>
    </w:p>
    <w:p w14:paraId="486E2BF0" w14:textId="77777777" w:rsidR="007A15FA" w:rsidRPr="00453533" w:rsidRDefault="007A15FA" w:rsidP="007A15FA">
      <w:pPr>
        <w:widowControl w:val="0"/>
        <w:tabs>
          <w:tab w:val="left" w:pos="821"/>
        </w:tabs>
        <w:spacing w:after="0" w:line="240" w:lineRule="auto"/>
        <w:ind w:right="278"/>
        <w:jc w:val="left"/>
      </w:pPr>
    </w:p>
    <w:tbl>
      <w:tblPr>
        <w:tblStyle w:val="TableGrid"/>
        <w:tblW w:w="0" w:type="auto"/>
        <w:tblLook w:val="04A0" w:firstRow="1" w:lastRow="0" w:firstColumn="1" w:lastColumn="0" w:noHBand="0" w:noVBand="1"/>
      </w:tblPr>
      <w:tblGrid>
        <w:gridCol w:w="8630"/>
      </w:tblGrid>
      <w:tr w:rsidR="00453533" w14:paraId="272B5192" w14:textId="77777777" w:rsidTr="00453533">
        <w:tc>
          <w:tcPr>
            <w:tcW w:w="9560" w:type="dxa"/>
          </w:tcPr>
          <w:p w14:paraId="43E51EF6" w14:textId="77777777" w:rsidR="00453533" w:rsidRDefault="00453533" w:rsidP="00453533">
            <w:pPr>
              <w:widowControl w:val="0"/>
              <w:tabs>
                <w:tab w:val="left" w:pos="821"/>
              </w:tabs>
              <w:ind w:right="278"/>
              <w:jc w:val="left"/>
            </w:pPr>
            <w:r w:rsidRPr="008E607C">
              <w:t>ALTER TABLE DMS_SAMPLE.MLB_DATA ADD SUPPLEMENTAL LOG DATA (ALL) COLUMNS;</w:t>
            </w:r>
          </w:p>
          <w:p w14:paraId="47E1A3CD" w14:textId="77777777" w:rsidR="00453533" w:rsidRDefault="00453533" w:rsidP="00453533">
            <w:pPr>
              <w:widowControl w:val="0"/>
              <w:tabs>
                <w:tab w:val="left" w:pos="821"/>
              </w:tabs>
              <w:ind w:right="278"/>
              <w:jc w:val="left"/>
            </w:pPr>
            <w:r w:rsidRPr="008E607C">
              <w:t>ALTER TABLE DMS_SAMPLE.NFL_STADIUM_DATA ADD SUPPLEMENTAL LOG DATA (ALL) COLUMNS;</w:t>
            </w:r>
          </w:p>
          <w:p w14:paraId="633C9BA1" w14:textId="43D8DEFD" w:rsidR="00453533" w:rsidRDefault="00453533" w:rsidP="00453533">
            <w:pPr>
              <w:widowControl w:val="0"/>
              <w:tabs>
                <w:tab w:val="left" w:pos="821"/>
              </w:tabs>
              <w:ind w:right="278"/>
              <w:jc w:val="left"/>
            </w:pPr>
            <w:r w:rsidRPr="008E607C">
              <w:t>ALTER TABLE DMS_SAMPLE.NFL_DATA ADD SUPPLEMENTAL LOG DATA (ALL) COLUMNS;</w:t>
            </w:r>
          </w:p>
        </w:tc>
      </w:tr>
    </w:tbl>
    <w:p w14:paraId="183C0276" w14:textId="77777777" w:rsidR="00B44DB7" w:rsidRDefault="00B44DB7" w:rsidP="00B44DB7">
      <w:pPr>
        <w:widowControl w:val="0"/>
        <w:tabs>
          <w:tab w:val="left" w:pos="821"/>
        </w:tabs>
        <w:spacing w:after="0" w:line="240" w:lineRule="auto"/>
        <w:ind w:right="278"/>
        <w:jc w:val="left"/>
      </w:pPr>
    </w:p>
    <w:p w14:paraId="58CA581C" w14:textId="2676A280" w:rsidR="00B44DB7" w:rsidRDefault="00B44DB7" w:rsidP="00B44DB7">
      <w:pPr>
        <w:widowControl w:val="0"/>
        <w:tabs>
          <w:tab w:val="left" w:pos="821"/>
        </w:tabs>
        <w:spacing w:after="0" w:line="240" w:lineRule="auto"/>
        <w:ind w:right="278"/>
        <w:jc w:val="left"/>
      </w:pPr>
      <w:r>
        <w:t xml:space="preserve">At this </w:t>
      </w:r>
      <w:r w:rsidR="008B51B1">
        <w:t>stage,</w:t>
      </w:r>
      <w:r w:rsidR="00A61606">
        <w:t xml:space="preserve"> we have fixed the issues in our </w:t>
      </w:r>
      <w:r>
        <w:t>source</w:t>
      </w:r>
      <w:r w:rsidR="00A61606">
        <w:t xml:space="preserve"> database</w:t>
      </w:r>
      <w:r>
        <w:t>, next we will recreate the schema in Postgres target.</w:t>
      </w:r>
    </w:p>
    <w:p w14:paraId="7EC4A3BC" w14:textId="77777777" w:rsidR="00B44DB7" w:rsidRDefault="00B44DB7" w:rsidP="00B44DB7">
      <w:pPr>
        <w:widowControl w:val="0"/>
        <w:tabs>
          <w:tab w:val="left" w:pos="821"/>
        </w:tabs>
        <w:spacing w:after="0" w:line="240" w:lineRule="auto"/>
        <w:ind w:right="278"/>
        <w:jc w:val="left"/>
      </w:pPr>
    </w:p>
    <w:p w14:paraId="251C26D6" w14:textId="4D2B06ED" w:rsidR="00420C11" w:rsidRDefault="00420C11" w:rsidP="00D11565">
      <w:pPr>
        <w:pStyle w:val="ListParagraph"/>
        <w:widowControl w:val="0"/>
        <w:numPr>
          <w:ilvl w:val="0"/>
          <w:numId w:val="42"/>
        </w:numPr>
        <w:tabs>
          <w:tab w:val="left" w:pos="821"/>
        </w:tabs>
        <w:spacing w:after="0" w:line="240" w:lineRule="auto"/>
        <w:ind w:right="278"/>
        <w:contextualSpacing w:val="0"/>
        <w:jc w:val="left"/>
      </w:pPr>
      <w:r>
        <w:t>Go to Schema Conversion Tool</w:t>
      </w:r>
    </w:p>
    <w:p w14:paraId="19C439C1" w14:textId="5D9A987D" w:rsidR="00420C11" w:rsidRDefault="00420C11" w:rsidP="00BB7184">
      <w:pPr>
        <w:pStyle w:val="ListParagraph"/>
        <w:widowControl w:val="0"/>
        <w:numPr>
          <w:ilvl w:val="1"/>
          <w:numId w:val="42"/>
        </w:numPr>
        <w:tabs>
          <w:tab w:val="left" w:pos="821"/>
        </w:tabs>
        <w:spacing w:after="0" w:line="240" w:lineRule="auto"/>
        <w:ind w:right="278"/>
        <w:contextualSpacing w:val="0"/>
        <w:jc w:val="left"/>
      </w:pPr>
      <w:r>
        <w:t xml:space="preserve">On </w:t>
      </w:r>
      <w:r w:rsidRPr="00D11565">
        <w:rPr>
          <w:b/>
        </w:rPr>
        <w:t>left</w:t>
      </w:r>
      <w:r>
        <w:t xml:space="preserve"> panel, right click on </w:t>
      </w:r>
      <w:r w:rsidRPr="00961805">
        <w:rPr>
          <w:b/>
        </w:rPr>
        <w:t>DMS_SAMPLE</w:t>
      </w:r>
      <w:r>
        <w:t xml:space="preserve"> &gt; </w:t>
      </w:r>
      <w:r w:rsidRPr="00961805">
        <w:rPr>
          <w:b/>
        </w:rPr>
        <w:t>Refresh from Database</w:t>
      </w:r>
    </w:p>
    <w:p w14:paraId="4C40661F" w14:textId="4A06D703" w:rsidR="00420C11" w:rsidRDefault="00420C11" w:rsidP="00BB7184">
      <w:pPr>
        <w:pStyle w:val="ListParagraph"/>
        <w:widowControl w:val="0"/>
        <w:numPr>
          <w:ilvl w:val="1"/>
          <w:numId w:val="42"/>
        </w:numPr>
        <w:tabs>
          <w:tab w:val="left" w:pos="821"/>
        </w:tabs>
        <w:spacing w:after="0" w:line="240" w:lineRule="auto"/>
        <w:ind w:right="278"/>
        <w:contextualSpacing w:val="0"/>
        <w:jc w:val="left"/>
      </w:pPr>
      <w:r>
        <w:t xml:space="preserve">On </w:t>
      </w:r>
      <w:r w:rsidRPr="00D11565">
        <w:rPr>
          <w:b/>
        </w:rPr>
        <w:t>left</w:t>
      </w:r>
      <w:r>
        <w:t xml:space="preserve"> panel, right click on </w:t>
      </w:r>
      <w:r w:rsidRPr="00961805">
        <w:rPr>
          <w:b/>
        </w:rPr>
        <w:t>DMS_SAMPLE</w:t>
      </w:r>
      <w:r>
        <w:t xml:space="preserve"> &gt; </w:t>
      </w:r>
      <w:r w:rsidRPr="00961805">
        <w:rPr>
          <w:b/>
        </w:rPr>
        <w:t>Convert Schema</w:t>
      </w:r>
    </w:p>
    <w:p w14:paraId="622BEBED" w14:textId="1A4B6E94" w:rsidR="00420C11" w:rsidRDefault="00D11565" w:rsidP="00BB7184">
      <w:pPr>
        <w:pStyle w:val="ListParagraph"/>
        <w:widowControl w:val="0"/>
        <w:numPr>
          <w:ilvl w:val="1"/>
          <w:numId w:val="42"/>
        </w:numPr>
        <w:tabs>
          <w:tab w:val="left" w:pos="821"/>
        </w:tabs>
        <w:spacing w:after="0" w:line="240" w:lineRule="auto"/>
        <w:ind w:right="278"/>
        <w:contextualSpacing w:val="0"/>
        <w:jc w:val="left"/>
      </w:pPr>
      <w:r>
        <w:t xml:space="preserve">On </w:t>
      </w:r>
      <w:r w:rsidRPr="00D11565">
        <w:rPr>
          <w:b/>
        </w:rPr>
        <w:t>right</w:t>
      </w:r>
      <w:r>
        <w:t xml:space="preserve"> panel, right click on </w:t>
      </w:r>
      <w:r w:rsidRPr="00D11565">
        <w:rPr>
          <w:b/>
        </w:rPr>
        <w:t>dms_sample</w:t>
      </w:r>
      <w:r>
        <w:t xml:space="preserve"> &gt; </w:t>
      </w:r>
      <w:r w:rsidRPr="00D11565">
        <w:rPr>
          <w:b/>
        </w:rPr>
        <w:t>Apply to database</w:t>
      </w:r>
    </w:p>
    <w:p w14:paraId="02A65724" w14:textId="77777777" w:rsidR="00A535B4" w:rsidRDefault="00A535B4" w:rsidP="00D11565">
      <w:pPr>
        <w:widowControl w:val="0"/>
        <w:tabs>
          <w:tab w:val="left" w:pos="821"/>
        </w:tabs>
        <w:spacing w:after="0" w:line="240" w:lineRule="auto"/>
        <w:ind w:right="278"/>
        <w:jc w:val="left"/>
      </w:pPr>
    </w:p>
    <w:p w14:paraId="0AA4C927" w14:textId="51464385" w:rsidR="00420C11" w:rsidRDefault="00A535B4" w:rsidP="00D11565">
      <w:pPr>
        <w:widowControl w:val="0"/>
        <w:tabs>
          <w:tab w:val="left" w:pos="821"/>
        </w:tabs>
        <w:spacing w:after="0" w:line="240" w:lineRule="auto"/>
        <w:ind w:right="278"/>
        <w:jc w:val="left"/>
      </w:pPr>
      <w:r>
        <w:t>Now, y</w:t>
      </w:r>
      <w:r w:rsidR="00D11565">
        <w:t>ou now have a clean database in Postgres target.</w:t>
      </w:r>
    </w:p>
    <w:p w14:paraId="2D5D9028" w14:textId="77777777" w:rsidR="00D11565" w:rsidRDefault="00D11565" w:rsidP="00D11565">
      <w:pPr>
        <w:widowControl w:val="0"/>
        <w:tabs>
          <w:tab w:val="left" w:pos="821"/>
        </w:tabs>
        <w:spacing w:after="0" w:line="240" w:lineRule="auto"/>
        <w:ind w:right="278"/>
        <w:jc w:val="left"/>
      </w:pPr>
    </w:p>
    <w:p w14:paraId="5EB57716" w14:textId="594B6B1C" w:rsidR="00D11565" w:rsidRDefault="00BB7184" w:rsidP="00BB7184">
      <w:pPr>
        <w:pStyle w:val="ListParagraph"/>
        <w:widowControl w:val="0"/>
        <w:numPr>
          <w:ilvl w:val="0"/>
          <w:numId w:val="42"/>
        </w:numPr>
        <w:tabs>
          <w:tab w:val="left" w:pos="821"/>
        </w:tabs>
        <w:spacing w:after="0" w:line="240" w:lineRule="auto"/>
        <w:ind w:right="278"/>
        <w:jc w:val="left"/>
      </w:pPr>
      <w:r>
        <w:t xml:space="preserve">Let’s create a </w:t>
      </w:r>
      <w:r w:rsidRPr="00BB7184">
        <w:rPr>
          <w:b/>
        </w:rPr>
        <w:t>new database migration task</w:t>
      </w:r>
      <w:r w:rsidRPr="00BB7184">
        <w:t>:</w:t>
      </w:r>
    </w:p>
    <w:p w14:paraId="19F4060E" w14:textId="7D161D10" w:rsidR="00AD0657" w:rsidRDefault="00AD0657" w:rsidP="00F448F9">
      <w:pPr>
        <w:pStyle w:val="ListParagraph"/>
        <w:widowControl w:val="0"/>
        <w:numPr>
          <w:ilvl w:val="1"/>
          <w:numId w:val="42"/>
        </w:numPr>
        <w:tabs>
          <w:tab w:val="left" w:pos="821"/>
        </w:tabs>
        <w:spacing w:after="0" w:line="240" w:lineRule="auto"/>
        <w:ind w:right="278"/>
        <w:jc w:val="left"/>
      </w:pPr>
      <w:r>
        <w:t xml:space="preserve">Ensure your </w:t>
      </w:r>
      <w:r w:rsidRPr="005C0B1C">
        <w:rPr>
          <w:b/>
        </w:rPr>
        <w:t>existing DMS task is stopped</w:t>
      </w:r>
    </w:p>
    <w:p w14:paraId="43CB1A6B" w14:textId="77878CE6" w:rsidR="00F448F9" w:rsidRDefault="00F448F9" w:rsidP="00F448F9">
      <w:pPr>
        <w:pStyle w:val="ListParagraph"/>
        <w:widowControl w:val="0"/>
        <w:numPr>
          <w:ilvl w:val="1"/>
          <w:numId w:val="42"/>
        </w:numPr>
        <w:tabs>
          <w:tab w:val="left" w:pos="821"/>
        </w:tabs>
        <w:spacing w:after="0" w:line="240" w:lineRule="auto"/>
        <w:ind w:right="278"/>
        <w:jc w:val="left"/>
      </w:pPr>
      <w:r>
        <w:t>On DMS task page &gt; Click ‘</w:t>
      </w:r>
      <w:r>
        <w:rPr>
          <w:b/>
        </w:rPr>
        <w:t xml:space="preserve">Modify’ </w:t>
      </w:r>
      <w:r w:rsidRPr="00F448F9">
        <w:t>for your</w:t>
      </w:r>
      <w:r>
        <w:rPr>
          <w:b/>
        </w:rPr>
        <w:t xml:space="preserve"> </w:t>
      </w:r>
      <w:r w:rsidRPr="00F448F9">
        <w:t>DMS task</w:t>
      </w:r>
    </w:p>
    <w:p w14:paraId="70ABC59E" w14:textId="4036557B" w:rsidR="00A94B03" w:rsidRDefault="009D7C56" w:rsidP="008063E3">
      <w:pPr>
        <w:pStyle w:val="ListParagraph"/>
        <w:widowControl w:val="0"/>
        <w:numPr>
          <w:ilvl w:val="2"/>
          <w:numId w:val="42"/>
        </w:numPr>
        <w:tabs>
          <w:tab w:val="left" w:pos="821"/>
        </w:tabs>
        <w:spacing w:after="0" w:line="240" w:lineRule="auto"/>
        <w:ind w:right="278"/>
        <w:jc w:val="left"/>
      </w:pPr>
      <w:r>
        <w:t xml:space="preserve">Under ‘Table Mapping’ &gt; go to JSON tab &gt; copy the json text (we will </w:t>
      </w:r>
      <w:r w:rsidR="00A94B03">
        <w:t xml:space="preserve">use this in a </w:t>
      </w:r>
      <w:r>
        <w:t>new task)</w:t>
      </w:r>
    </w:p>
    <w:p w14:paraId="0B977EB0" w14:textId="7EAECE53" w:rsidR="00BB7184" w:rsidRPr="00EC0FAC" w:rsidRDefault="00502D08" w:rsidP="00BB7184">
      <w:pPr>
        <w:pStyle w:val="ListParagraph"/>
        <w:widowControl w:val="0"/>
        <w:numPr>
          <w:ilvl w:val="1"/>
          <w:numId w:val="42"/>
        </w:numPr>
        <w:tabs>
          <w:tab w:val="left" w:pos="821"/>
        </w:tabs>
        <w:spacing w:after="0" w:line="240" w:lineRule="auto"/>
        <w:ind w:right="278"/>
        <w:jc w:val="left"/>
      </w:pPr>
      <w:r>
        <w:t xml:space="preserve">On DMS task page &gt; </w:t>
      </w:r>
      <w:r w:rsidR="003920AD" w:rsidRPr="003920AD">
        <w:rPr>
          <w:b/>
        </w:rPr>
        <w:t>Create T</w:t>
      </w:r>
      <w:r w:rsidRPr="003920AD">
        <w:rPr>
          <w:b/>
        </w:rPr>
        <w:t>ask</w:t>
      </w:r>
    </w:p>
    <w:p w14:paraId="6646217C" w14:textId="77777777" w:rsidR="003F3562" w:rsidRDefault="003F3562" w:rsidP="003F3562">
      <w:pPr>
        <w:pStyle w:val="ListParagraph"/>
        <w:numPr>
          <w:ilvl w:val="1"/>
          <w:numId w:val="42"/>
        </w:numPr>
      </w:pPr>
      <w:r>
        <w:t>Basic Info</w:t>
      </w:r>
    </w:p>
    <w:p w14:paraId="2B7F74BB" w14:textId="2C4CA145" w:rsidR="003F3562" w:rsidRDefault="003F3562" w:rsidP="003F3562">
      <w:pPr>
        <w:pStyle w:val="ListParagraph"/>
        <w:numPr>
          <w:ilvl w:val="2"/>
          <w:numId w:val="42"/>
        </w:numPr>
      </w:pPr>
      <w:r>
        <w:t xml:space="preserve">Task name: </w:t>
      </w:r>
      <w:r w:rsidR="00084E78">
        <w:t>retry-</w:t>
      </w:r>
      <w:r>
        <w:t>task-oracle-to-postgres</w:t>
      </w:r>
    </w:p>
    <w:p w14:paraId="53ADE5E0" w14:textId="77777777" w:rsidR="003F3562" w:rsidRDefault="003F3562" w:rsidP="003F3562">
      <w:pPr>
        <w:pStyle w:val="ListParagraph"/>
        <w:numPr>
          <w:ilvl w:val="2"/>
          <w:numId w:val="42"/>
        </w:numPr>
      </w:pPr>
      <w:r>
        <w:t xml:space="preserve">Replication instance: </w:t>
      </w:r>
      <w:r w:rsidRPr="00084E78">
        <w:rPr>
          <w:b/>
        </w:rPr>
        <w:t>dms-workshop-instance</w:t>
      </w:r>
    </w:p>
    <w:p w14:paraId="5158A834" w14:textId="77777777" w:rsidR="003F3562" w:rsidRDefault="003F3562" w:rsidP="003F3562">
      <w:pPr>
        <w:pStyle w:val="ListParagraph"/>
        <w:numPr>
          <w:ilvl w:val="2"/>
          <w:numId w:val="42"/>
        </w:numPr>
      </w:pPr>
      <w:r>
        <w:t xml:space="preserve">Source endpoint: </w:t>
      </w:r>
      <w:r w:rsidRPr="00084E78">
        <w:rPr>
          <w:b/>
        </w:rPr>
        <w:t>dms-workshop-oracle</w:t>
      </w:r>
    </w:p>
    <w:p w14:paraId="5139A6F6" w14:textId="77777777" w:rsidR="003F3562" w:rsidRDefault="003F3562" w:rsidP="003F3562">
      <w:pPr>
        <w:pStyle w:val="ListParagraph"/>
        <w:numPr>
          <w:ilvl w:val="2"/>
          <w:numId w:val="42"/>
        </w:numPr>
      </w:pPr>
      <w:r>
        <w:t xml:space="preserve">Target endpoint: </w:t>
      </w:r>
      <w:r w:rsidRPr="00084E78">
        <w:rPr>
          <w:b/>
        </w:rPr>
        <w:t>dms-workshop-postgres</w:t>
      </w:r>
    </w:p>
    <w:p w14:paraId="2BC6FD91" w14:textId="77777777" w:rsidR="003F3562" w:rsidRDefault="003F3562" w:rsidP="003F3562">
      <w:pPr>
        <w:pStyle w:val="ListParagraph"/>
        <w:numPr>
          <w:ilvl w:val="2"/>
          <w:numId w:val="42"/>
        </w:numPr>
      </w:pPr>
      <w:r>
        <w:t xml:space="preserve">Migration type: </w:t>
      </w:r>
      <w:r w:rsidRPr="00084E78">
        <w:rPr>
          <w:b/>
        </w:rPr>
        <w:t>Migrate existing data and replicate ongoing changes</w:t>
      </w:r>
    </w:p>
    <w:p w14:paraId="0BFA611F" w14:textId="77777777" w:rsidR="003F3562" w:rsidRDefault="003F3562" w:rsidP="003F3562">
      <w:pPr>
        <w:pStyle w:val="ListParagraph"/>
        <w:numPr>
          <w:ilvl w:val="2"/>
          <w:numId w:val="42"/>
        </w:numPr>
      </w:pPr>
      <w:r>
        <w:t xml:space="preserve">Start task on create: </w:t>
      </w:r>
      <w:r w:rsidRPr="00084E78">
        <w:rPr>
          <w:b/>
        </w:rPr>
        <w:t>Checked</w:t>
      </w:r>
    </w:p>
    <w:p w14:paraId="132E3580" w14:textId="11AB92F7" w:rsidR="00EC0FAC" w:rsidRDefault="00084E78" w:rsidP="00084E78">
      <w:pPr>
        <w:pStyle w:val="ListParagraph"/>
        <w:widowControl w:val="0"/>
        <w:numPr>
          <w:ilvl w:val="1"/>
          <w:numId w:val="42"/>
        </w:numPr>
        <w:tabs>
          <w:tab w:val="left" w:pos="821"/>
        </w:tabs>
        <w:spacing w:after="0" w:line="240" w:lineRule="auto"/>
        <w:ind w:right="278"/>
        <w:jc w:val="left"/>
      </w:pPr>
      <w:r>
        <w:t>Task Settings</w:t>
      </w:r>
    </w:p>
    <w:p w14:paraId="26CFEC5E" w14:textId="7A62686A" w:rsidR="00084E78" w:rsidRDefault="00084E78" w:rsidP="00084E78">
      <w:pPr>
        <w:pStyle w:val="ListParagraph"/>
        <w:widowControl w:val="0"/>
        <w:numPr>
          <w:ilvl w:val="2"/>
          <w:numId w:val="42"/>
        </w:numPr>
        <w:tabs>
          <w:tab w:val="left" w:pos="821"/>
        </w:tabs>
        <w:spacing w:after="0" w:line="240" w:lineRule="auto"/>
        <w:ind w:right="278"/>
        <w:jc w:val="left"/>
      </w:pPr>
      <w:r>
        <w:t xml:space="preserve">Target table preparation mode: </w:t>
      </w:r>
      <w:r w:rsidRPr="00084E78">
        <w:rPr>
          <w:b/>
        </w:rPr>
        <w:t>Do nothing</w:t>
      </w:r>
    </w:p>
    <w:p w14:paraId="567D3809" w14:textId="6381F3BF" w:rsidR="00084E78" w:rsidRDefault="00084E78" w:rsidP="00084E78">
      <w:pPr>
        <w:pStyle w:val="ListParagraph"/>
        <w:widowControl w:val="0"/>
        <w:numPr>
          <w:ilvl w:val="2"/>
          <w:numId w:val="42"/>
        </w:numPr>
        <w:tabs>
          <w:tab w:val="left" w:pos="821"/>
        </w:tabs>
        <w:spacing w:after="0" w:line="240" w:lineRule="auto"/>
        <w:ind w:right="278"/>
        <w:jc w:val="left"/>
      </w:pPr>
      <w:r>
        <w:t xml:space="preserve">Stop task after full load completes: </w:t>
      </w:r>
      <w:r w:rsidRPr="00084E78">
        <w:rPr>
          <w:b/>
        </w:rPr>
        <w:t>Don’t stop</w:t>
      </w:r>
    </w:p>
    <w:p w14:paraId="2F97897B" w14:textId="67A13A15" w:rsidR="00084E78" w:rsidRDefault="00084E78" w:rsidP="00084E78">
      <w:pPr>
        <w:pStyle w:val="ListParagraph"/>
        <w:widowControl w:val="0"/>
        <w:numPr>
          <w:ilvl w:val="2"/>
          <w:numId w:val="42"/>
        </w:numPr>
        <w:tabs>
          <w:tab w:val="left" w:pos="821"/>
        </w:tabs>
        <w:spacing w:after="0" w:line="240" w:lineRule="auto"/>
        <w:ind w:right="278"/>
        <w:jc w:val="left"/>
      </w:pPr>
      <w:r>
        <w:t xml:space="preserve">Include LOB columns in replication: </w:t>
      </w:r>
      <w:r w:rsidRPr="00084E78">
        <w:rPr>
          <w:b/>
        </w:rPr>
        <w:t>Limited LOB mode – 32KB</w:t>
      </w:r>
    </w:p>
    <w:p w14:paraId="2F3E26AD" w14:textId="7E5E75AA" w:rsidR="00084E78" w:rsidRDefault="00084E78" w:rsidP="00084E78">
      <w:pPr>
        <w:pStyle w:val="ListParagraph"/>
        <w:widowControl w:val="0"/>
        <w:numPr>
          <w:ilvl w:val="2"/>
          <w:numId w:val="42"/>
        </w:numPr>
        <w:tabs>
          <w:tab w:val="left" w:pos="821"/>
        </w:tabs>
        <w:spacing w:after="0" w:line="240" w:lineRule="auto"/>
        <w:ind w:right="278"/>
        <w:jc w:val="left"/>
      </w:pPr>
      <w:r>
        <w:t xml:space="preserve">Enable logging: </w:t>
      </w:r>
      <w:r w:rsidRPr="00084E78">
        <w:rPr>
          <w:b/>
        </w:rPr>
        <w:t>Checked</w:t>
      </w:r>
    </w:p>
    <w:p w14:paraId="2591D068" w14:textId="7E92F42B" w:rsidR="00F448F9" w:rsidRDefault="007E551E" w:rsidP="00BB7184">
      <w:pPr>
        <w:pStyle w:val="ListParagraph"/>
        <w:widowControl w:val="0"/>
        <w:numPr>
          <w:ilvl w:val="1"/>
          <w:numId w:val="42"/>
        </w:numPr>
        <w:tabs>
          <w:tab w:val="left" w:pos="821"/>
        </w:tabs>
        <w:spacing w:after="0" w:line="240" w:lineRule="auto"/>
        <w:ind w:right="278"/>
        <w:jc w:val="left"/>
      </w:pPr>
      <w:r>
        <w:t>Table Mappings</w:t>
      </w:r>
    </w:p>
    <w:p w14:paraId="405E5941" w14:textId="265AE399" w:rsidR="007E551E" w:rsidRDefault="00AD0657" w:rsidP="007E551E">
      <w:pPr>
        <w:pStyle w:val="ListParagraph"/>
        <w:widowControl w:val="0"/>
        <w:numPr>
          <w:ilvl w:val="2"/>
          <w:numId w:val="42"/>
        </w:numPr>
        <w:tabs>
          <w:tab w:val="left" w:pos="821"/>
        </w:tabs>
        <w:spacing w:after="0" w:line="240" w:lineRule="auto"/>
        <w:ind w:right="278"/>
        <w:jc w:val="left"/>
      </w:pPr>
      <w:r>
        <w:t xml:space="preserve">Go to </w:t>
      </w:r>
      <w:r w:rsidRPr="00AD0657">
        <w:rPr>
          <w:b/>
        </w:rPr>
        <w:t>JSON</w:t>
      </w:r>
      <w:r>
        <w:t xml:space="preserve"> Tab</w:t>
      </w:r>
    </w:p>
    <w:p w14:paraId="1FAC0C26" w14:textId="333577D0" w:rsidR="00AD0657" w:rsidRDefault="00AD0657" w:rsidP="007E551E">
      <w:pPr>
        <w:pStyle w:val="ListParagraph"/>
        <w:widowControl w:val="0"/>
        <w:numPr>
          <w:ilvl w:val="2"/>
          <w:numId w:val="42"/>
        </w:numPr>
        <w:tabs>
          <w:tab w:val="left" w:pos="821"/>
        </w:tabs>
        <w:spacing w:after="0" w:line="240" w:lineRule="auto"/>
        <w:ind w:right="278"/>
        <w:jc w:val="left"/>
      </w:pPr>
      <w:r>
        <w:t>Check – Enable JSON editing</w:t>
      </w:r>
    </w:p>
    <w:p w14:paraId="5CF1617A" w14:textId="3E8546A5" w:rsidR="00AD0657" w:rsidRDefault="00AD0657" w:rsidP="007E551E">
      <w:pPr>
        <w:pStyle w:val="ListParagraph"/>
        <w:widowControl w:val="0"/>
        <w:numPr>
          <w:ilvl w:val="2"/>
          <w:numId w:val="42"/>
        </w:numPr>
        <w:tabs>
          <w:tab w:val="left" w:pos="821"/>
        </w:tabs>
        <w:spacing w:after="0" w:line="240" w:lineRule="auto"/>
        <w:ind w:right="278"/>
        <w:jc w:val="left"/>
      </w:pPr>
      <w:r>
        <w:t>Paste the previously copied JSON mapping configuration from your old DMS task</w:t>
      </w:r>
    </w:p>
    <w:p w14:paraId="590563D0" w14:textId="10C4225E" w:rsidR="00E163C5" w:rsidRDefault="00E163C5" w:rsidP="00E163C5">
      <w:pPr>
        <w:pStyle w:val="ListParagraph"/>
        <w:widowControl w:val="0"/>
        <w:numPr>
          <w:ilvl w:val="1"/>
          <w:numId w:val="42"/>
        </w:numPr>
        <w:tabs>
          <w:tab w:val="left" w:pos="821"/>
        </w:tabs>
        <w:spacing w:after="0" w:line="240" w:lineRule="auto"/>
        <w:ind w:right="278"/>
        <w:jc w:val="left"/>
      </w:pPr>
      <w:r>
        <w:t xml:space="preserve">Click on </w:t>
      </w:r>
      <w:r w:rsidRPr="00B13251">
        <w:rPr>
          <w:b/>
        </w:rPr>
        <w:t>Create Task</w:t>
      </w:r>
      <w:r>
        <w:t xml:space="preserve"> (Ensure your configuration looks like screen</w:t>
      </w:r>
      <w:r w:rsidR="00F64890">
        <w:t>shots</w:t>
      </w:r>
      <w:r>
        <w:t xml:space="preserve"> below)</w:t>
      </w:r>
    </w:p>
    <w:p w14:paraId="3EC251BF" w14:textId="6FBCF786" w:rsidR="00E163C5" w:rsidRDefault="00E163C5" w:rsidP="00E163C5">
      <w:pPr>
        <w:widowControl w:val="0"/>
        <w:tabs>
          <w:tab w:val="left" w:pos="821"/>
        </w:tabs>
        <w:spacing w:after="0" w:line="240" w:lineRule="auto"/>
        <w:ind w:right="278"/>
        <w:jc w:val="left"/>
      </w:pPr>
      <w:r w:rsidRPr="00E163C5">
        <w:rPr>
          <w:noProof/>
          <w:lang w:eastAsia="en-US"/>
        </w:rPr>
        <w:lastRenderedPageBreak/>
        <w:drawing>
          <wp:inline distT="0" distB="0" distL="0" distR="0" wp14:anchorId="3F70C2FF" wp14:editId="359E1DBB">
            <wp:extent cx="2472190" cy="320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2190" cy="3200400"/>
                    </a:xfrm>
                    <a:prstGeom prst="rect">
                      <a:avLst/>
                    </a:prstGeom>
                  </pic:spPr>
                </pic:pic>
              </a:graphicData>
            </a:graphic>
          </wp:inline>
        </w:drawing>
      </w:r>
    </w:p>
    <w:p w14:paraId="17A33F99" w14:textId="0FB8F383" w:rsidR="00B13251" w:rsidRDefault="00B13251" w:rsidP="00E163C5">
      <w:pPr>
        <w:widowControl w:val="0"/>
        <w:tabs>
          <w:tab w:val="left" w:pos="821"/>
        </w:tabs>
        <w:spacing w:after="0" w:line="240" w:lineRule="auto"/>
        <w:ind w:right="278"/>
        <w:jc w:val="left"/>
      </w:pPr>
      <w:r w:rsidRPr="00B13251">
        <w:rPr>
          <w:noProof/>
          <w:lang w:eastAsia="en-US"/>
        </w:rPr>
        <w:drawing>
          <wp:inline distT="0" distB="0" distL="0" distR="0" wp14:anchorId="4562A030" wp14:editId="212A0E9A">
            <wp:extent cx="2749639" cy="320021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5581"/>
                    <a:stretch/>
                  </pic:blipFill>
                  <pic:spPr bwMode="auto">
                    <a:xfrm>
                      <a:off x="0" y="0"/>
                      <a:ext cx="2749797" cy="3200400"/>
                    </a:xfrm>
                    <a:prstGeom prst="rect">
                      <a:avLst/>
                    </a:prstGeom>
                    <a:ln>
                      <a:noFill/>
                    </a:ln>
                    <a:extLst>
                      <a:ext uri="{53640926-AAD7-44D8-BBD7-CCE9431645EC}">
                        <a14:shadowObscured xmlns:a14="http://schemas.microsoft.com/office/drawing/2010/main"/>
                      </a:ext>
                    </a:extLst>
                  </pic:spPr>
                </pic:pic>
              </a:graphicData>
            </a:graphic>
          </wp:inline>
        </w:drawing>
      </w:r>
    </w:p>
    <w:p w14:paraId="4C6DFFC1" w14:textId="1595DC7A" w:rsidR="000C48F6" w:rsidRDefault="003F0B90" w:rsidP="00C55948">
      <w:r>
        <w:t xml:space="preserve">At this </w:t>
      </w:r>
      <w:r w:rsidR="00EE1FB1">
        <w:t>stage,</w:t>
      </w:r>
      <w:r>
        <w:t xml:space="preserve"> the database migration task should load 100% of data from Oracle to Postgres. (This will usually take few 10s of minutes)</w:t>
      </w:r>
    </w:p>
    <w:p w14:paraId="1DA12F64" w14:textId="73E05D33" w:rsidR="00C55948" w:rsidRDefault="00AD068C" w:rsidP="00AD068C">
      <w:pPr>
        <w:pStyle w:val="ListParagraph"/>
        <w:numPr>
          <w:ilvl w:val="0"/>
          <w:numId w:val="42"/>
        </w:numPr>
      </w:pPr>
      <w:r>
        <w:t>Monitoring the progress for your database migration task</w:t>
      </w:r>
    </w:p>
    <w:p w14:paraId="0420A82C" w14:textId="0212B026" w:rsidR="00AD068C" w:rsidRDefault="004E1AF3" w:rsidP="00AD068C">
      <w:pPr>
        <w:pStyle w:val="ListParagraph"/>
        <w:numPr>
          <w:ilvl w:val="1"/>
          <w:numId w:val="42"/>
        </w:numPr>
      </w:pPr>
      <w:r>
        <w:t>Select your newly create database migration task</w:t>
      </w:r>
    </w:p>
    <w:p w14:paraId="21FC4878" w14:textId="6D0B5DE0" w:rsidR="004E1AF3" w:rsidRDefault="004E1AF3" w:rsidP="00AD068C">
      <w:pPr>
        <w:pStyle w:val="ListParagraph"/>
        <w:numPr>
          <w:ilvl w:val="1"/>
          <w:numId w:val="42"/>
        </w:numPr>
      </w:pPr>
      <w:r>
        <w:t>Click on ‘Task monitoring’ tab &amp; review the cloud watch metrics for your task</w:t>
      </w:r>
    </w:p>
    <w:p w14:paraId="3F279852" w14:textId="3A353191" w:rsidR="004E1AF3" w:rsidRDefault="004E1AF3" w:rsidP="00AD068C">
      <w:pPr>
        <w:pStyle w:val="ListParagraph"/>
        <w:numPr>
          <w:ilvl w:val="1"/>
          <w:numId w:val="42"/>
        </w:numPr>
      </w:pPr>
      <w:r>
        <w:t>Click on ‘Table statistics’ tab &amp; review table level stats for your migration</w:t>
      </w:r>
    </w:p>
    <w:p w14:paraId="581F0CA6" w14:textId="77777777" w:rsidR="004E1AF3" w:rsidRDefault="004E1AF3" w:rsidP="004E1AF3"/>
    <w:p w14:paraId="656CE52F" w14:textId="77777777" w:rsidR="00C55948" w:rsidRDefault="00C55948" w:rsidP="00C55948">
      <w:pPr>
        <w:jc w:val="left"/>
      </w:pPr>
    </w:p>
    <w:p w14:paraId="65DA939B" w14:textId="6DE7CF1B" w:rsidR="00D21283" w:rsidRDefault="00D21283" w:rsidP="00BE4A4F">
      <w:pPr>
        <w:jc w:val="left"/>
      </w:pPr>
      <w:r w:rsidRPr="00D21283">
        <w:rPr>
          <w:noProof/>
          <w:lang w:eastAsia="en-US"/>
        </w:rPr>
        <w:drawing>
          <wp:inline distT="0" distB="0" distL="0" distR="0" wp14:anchorId="710132F2" wp14:editId="681FB851">
            <wp:extent cx="6103100" cy="451603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0618" cy="4521602"/>
                    </a:xfrm>
                    <a:prstGeom prst="rect">
                      <a:avLst/>
                    </a:prstGeom>
                  </pic:spPr>
                </pic:pic>
              </a:graphicData>
            </a:graphic>
          </wp:inline>
        </w:drawing>
      </w:r>
    </w:p>
    <w:p w14:paraId="051169CA" w14:textId="5F8E0BD6" w:rsidR="00D21283" w:rsidRDefault="00027A33" w:rsidP="00945430">
      <w:pPr>
        <w:pStyle w:val="Title"/>
      </w:pPr>
      <w:r>
        <w:rPr>
          <w:u w:val="single"/>
        </w:rPr>
        <w:t xml:space="preserve">Executing transactions on the source to test CDC </w:t>
      </w:r>
    </w:p>
    <w:p w14:paraId="1A37D316" w14:textId="68D5700B" w:rsidR="000C48F6" w:rsidRDefault="000C48F6" w:rsidP="00027A33"/>
    <w:p w14:paraId="56555A41" w14:textId="75DDF613" w:rsidR="00945430" w:rsidRDefault="00F31F00" w:rsidP="00027A33">
      <w:r>
        <w:t xml:space="preserve">Once your task’s initial load is </w:t>
      </w:r>
      <w:r w:rsidR="00D77C52">
        <w:t>completed</w:t>
      </w:r>
      <w:r>
        <w:t>. Y</w:t>
      </w:r>
      <w:r w:rsidR="00945430">
        <w:t>ou might want to execute a few transactions on the source. So, connect to your source database as dbmaster using your favorite tool: SQLDeveloper, DBeaver or even SQL*Plus!</w:t>
      </w:r>
    </w:p>
    <w:p w14:paraId="769068C1" w14:textId="77777777" w:rsidR="004E6F7D" w:rsidRDefault="00945430" w:rsidP="004E6F7D">
      <w:pPr>
        <w:pStyle w:val="ListParagraph"/>
        <w:numPr>
          <w:ilvl w:val="0"/>
          <w:numId w:val="42"/>
        </w:numPr>
      </w:pPr>
      <w:r>
        <w:t>Execute the following to sell some tickets:</w:t>
      </w:r>
    </w:p>
    <w:p w14:paraId="3E1EC53A" w14:textId="480AECAF" w:rsidR="00945430" w:rsidRDefault="004E6F7D" w:rsidP="004E6F7D">
      <w:pPr>
        <w:pStyle w:val="ListParagraph"/>
        <w:numPr>
          <w:ilvl w:val="1"/>
          <w:numId w:val="42"/>
        </w:numPr>
      </w:pPr>
      <w:r>
        <w:t>This is a stored procedure in Oracle, it will take ~ 3mins to perform 1000 transactions</w:t>
      </w:r>
    </w:p>
    <w:tbl>
      <w:tblPr>
        <w:tblStyle w:val="TableGrid"/>
        <w:tblW w:w="0" w:type="auto"/>
        <w:tblLook w:val="04A0" w:firstRow="1" w:lastRow="0" w:firstColumn="1" w:lastColumn="0" w:noHBand="0" w:noVBand="1"/>
      </w:tblPr>
      <w:tblGrid>
        <w:gridCol w:w="8630"/>
      </w:tblGrid>
      <w:tr w:rsidR="00D77C52" w14:paraId="677A72FD" w14:textId="77777777" w:rsidTr="00D77C52">
        <w:tc>
          <w:tcPr>
            <w:tcW w:w="9560" w:type="dxa"/>
          </w:tcPr>
          <w:p w14:paraId="2B2C2D30" w14:textId="77777777" w:rsidR="00373F75" w:rsidRDefault="00373F75" w:rsidP="00027A33"/>
          <w:p w14:paraId="58CE5404" w14:textId="77777777" w:rsidR="00D77C52" w:rsidRDefault="00D77C52" w:rsidP="00027A33">
            <w:r>
              <w:t>exec ticketManagement.generateTicketActivity(0.01,1000);</w:t>
            </w:r>
          </w:p>
          <w:p w14:paraId="3F096BD4" w14:textId="53BE2EFC" w:rsidR="00373F75" w:rsidRDefault="00373F75" w:rsidP="00027A33"/>
        </w:tc>
      </w:tr>
    </w:tbl>
    <w:p w14:paraId="1CE95F4D" w14:textId="77777777" w:rsidR="004E6F7D" w:rsidRDefault="004E6F7D" w:rsidP="00027A33"/>
    <w:p w14:paraId="1B857925" w14:textId="674C89D0" w:rsidR="00027A33" w:rsidRDefault="004E6F7D" w:rsidP="00027A33">
      <w:r>
        <w:lastRenderedPageBreak/>
        <w:t>Once the transactions are committed on source, you should see them on the target.</w:t>
      </w:r>
    </w:p>
    <w:p w14:paraId="7E4FD1AB" w14:textId="3E16C9BF" w:rsidR="004E6F7D" w:rsidRDefault="004E6F7D" w:rsidP="00027A33">
      <w:r>
        <w:t xml:space="preserve">Check the status on your console &gt; Task &gt; Table Statistics </w:t>
      </w:r>
    </w:p>
    <w:p w14:paraId="0B467803" w14:textId="18975D8C" w:rsidR="004E6F7D" w:rsidRDefault="004E6F7D" w:rsidP="00027A33">
      <w:r w:rsidRPr="004E6F7D">
        <w:rPr>
          <w:noProof/>
          <w:lang w:eastAsia="en-US"/>
        </w:rPr>
        <w:drawing>
          <wp:inline distT="0" distB="0" distL="0" distR="0" wp14:anchorId="01EC95C3" wp14:editId="02AD5E06">
            <wp:extent cx="6070600" cy="3709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0600" cy="3709035"/>
                    </a:xfrm>
                    <a:prstGeom prst="rect">
                      <a:avLst/>
                    </a:prstGeom>
                  </pic:spPr>
                </pic:pic>
              </a:graphicData>
            </a:graphic>
          </wp:inline>
        </w:drawing>
      </w:r>
    </w:p>
    <w:p w14:paraId="681F802F" w14:textId="77777777" w:rsidR="00027A33" w:rsidRDefault="00027A33" w:rsidP="00027A33"/>
    <w:p w14:paraId="28B000D5" w14:textId="77777777" w:rsidR="001C20EB" w:rsidRDefault="00945430" w:rsidP="001C20EB">
      <w:r>
        <w:t>Once you’ve “sold” some tickets, you can execute the follow</w:t>
      </w:r>
      <w:r w:rsidR="001C20EB">
        <w:t>ing to “transfer” some tickets</w:t>
      </w:r>
    </w:p>
    <w:tbl>
      <w:tblPr>
        <w:tblStyle w:val="TableGrid"/>
        <w:tblW w:w="0" w:type="auto"/>
        <w:tblLook w:val="04A0" w:firstRow="1" w:lastRow="0" w:firstColumn="1" w:lastColumn="0" w:noHBand="0" w:noVBand="1"/>
      </w:tblPr>
      <w:tblGrid>
        <w:gridCol w:w="8630"/>
      </w:tblGrid>
      <w:tr w:rsidR="00A078A0" w14:paraId="2FE1AF63" w14:textId="77777777" w:rsidTr="00A078A0">
        <w:tc>
          <w:tcPr>
            <w:tcW w:w="9560" w:type="dxa"/>
          </w:tcPr>
          <w:p w14:paraId="56B0D4FB" w14:textId="77777777" w:rsidR="00A078A0" w:rsidRDefault="00A078A0" w:rsidP="001C20EB"/>
          <w:p w14:paraId="58E79579" w14:textId="0D224BDC" w:rsidR="00A078A0" w:rsidRDefault="00A078A0" w:rsidP="001C20EB">
            <w:r>
              <w:t>exec ticketManagement.generateTransferActivity(0.1,1000);</w:t>
            </w:r>
          </w:p>
          <w:p w14:paraId="18AC9520" w14:textId="77777777" w:rsidR="00A078A0" w:rsidRDefault="00A078A0" w:rsidP="001C20EB"/>
        </w:tc>
      </w:tr>
    </w:tbl>
    <w:p w14:paraId="42B75A96" w14:textId="77777777" w:rsidR="00A078A0" w:rsidRDefault="00A078A0" w:rsidP="001C20EB"/>
    <w:p w14:paraId="55BEFF19" w14:textId="7C48BEE7" w:rsidR="00F66EDD" w:rsidRDefault="00F66EDD" w:rsidP="00F66EDD">
      <w:pPr>
        <w:pStyle w:val="Title"/>
      </w:pPr>
      <w:r>
        <w:t>Clean Up Your Lab Environment:</w:t>
      </w:r>
    </w:p>
    <w:p w14:paraId="0B26BBEA" w14:textId="22CC5405" w:rsidR="00FC6445" w:rsidRPr="00FC6445" w:rsidRDefault="00FC6445" w:rsidP="00FC6445">
      <w:pPr>
        <w:rPr>
          <w:color w:val="FF0000"/>
        </w:rPr>
      </w:pPr>
      <w:r>
        <w:rPr>
          <w:color w:val="FF0000"/>
        </w:rPr>
        <w:t>DO NOT FORGET TAKE DOWN YOUR ENVIRONMENT</w:t>
      </w:r>
    </w:p>
    <w:p w14:paraId="2E9A225B" w14:textId="43D461EA" w:rsidR="00FC6445" w:rsidRDefault="00FC6445" w:rsidP="006D1C32">
      <w:pPr>
        <w:pStyle w:val="ListParagraph"/>
        <w:numPr>
          <w:ilvl w:val="0"/>
          <w:numId w:val="45"/>
        </w:numPr>
      </w:pPr>
      <w:r>
        <w:t>Stop and delete your database migration tasks in DMS</w:t>
      </w:r>
    </w:p>
    <w:p w14:paraId="4DA112E1" w14:textId="77777777" w:rsidR="00FC6445" w:rsidRDefault="00F66EDD" w:rsidP="006D1C32">
      <w:pPr>
        <w:pStyle w:val="ListParagraph"/>
        <w:numPr>
          <w:ilvl w:val="0"/>
          <w:numId w:val="45"/>
        </w:numPr>
      </w:pPr>
      <w:r>
        <w:t>Delete the source/target</w:t>
      </w:r>
      <w:r w:rsidRPr="00FC6445">
        <w:rPr>
          <w:spacing w:val="-8"/>
        </w:rPr>
        <w:t xml:space="preserve"> </w:t>
      </w:r>
      <w:r>
        <w:t>endpoints</w:t>
      </w:r>
      <w:r w:rsidR="00FC6445">
        <w:t xml:space="preserve"> in DMS</w:t>
      </w:r>
    </w:p>
    <w:p w14:paraId="44F1AD95" w14:textId="5AA226E8" w:rsidR="00F66EDD" w:rsidRDefault="00F66EDD" w:rsidP="006D1C32">
      <w:pPr>
        <w:pStyle w:val="ListParagraph"/>
        <w:numPr>
          <w:ilvl w:val="0"/>
          <w:numId w:val="45"/>
        </w:numPr>
      </w:pPr>
      <w:r>
        <w:t xml:space="preserve">Delete </w:t>
      </w:r>
      <w:r w:rsidR="00FC6445">
        <w:t xml:space="preserve">your DMS </w:t>
      </w:r>
      <w:r>
        <w:t>replication</w:t>
      </w:r>
      <w:r w:rsidRPr="00FC6445">
        <w:rPr>
          <w:spacing w:val="-6"/>
        </w:rPr>
        <w:t xml:space="preserve"> </w:t>
      </w:r>
      <w:r>
        <w:t>i</w:t>
      </w:r>
      <w:r w:rsidR="00FC6445">
        <w:t>nstance</w:t>
      </w:r>
    </w:p>
    <w:p w14:paraId="49155191" w14:textId="3CA103FD" w:rsidR="00FC6445" w:rsidRDefault="00FC6445" w:rsidP="00FC6445">
      <w:pPr>
        <w:pStyle w:val="ListParagraph"/>
        <w:numPr>
          <w:ilvl w:val="0"/>
          <w:numId w:val="45"/>
        </w:numPr>
      </w:pPr>
      <w:r>
        <w:t>Delete the cloud formation template</w:t>
      </w:r>
    </w:p>
    <w:p w14:paraId="069CFCC8" w14:textId="77777777" w:rsidR="00F66EDD" w:rsidRDefault="00F66EDD" w:rsidP="006D1C32">
      <w:r>
        <w:t>Delete CloudFormation stack from the CloudFormation</w:t>
      </w:r>
      <w:r>
        <w:rPr>
          <w:spacing w:val="-23"/>
        </w:rPr>
        <w:t xml:space="preserve"> </w:t>
      </w:r>
      <w:r>
        <w:t>console.</w:t>
      </w:r>
    </w:p>
    <w:p w14:paraId="23E2FADF" w14:textId="77777777" w:rsidR="00F66EDD" w:rsidRDefault="00F66EDD" w:rsidP="001C20EB"/>
    <w:p w14:paraId="5F79EB65" w14:textId="77777777" w:rsidR="00F66EDD" w:rsidRDefault="00F66EDD" w:rsidP="001C20EB"/>
    <w:p w14:paraId="05974F2F" w14:textId="24DF78A0" w:rsidR="000C48F6" w:rsidRDefault="001C20EB" w:rsidP="001C20EB">
      <w:pPr>
        <w:pStyle w:val="Title"/>
      </w:pPr>
      <w:r>
        <w:t>Appendix</w:t>
      </w:r>
    </w:p>
    <w:p w14:paraId="18C57C58" w14:textId="77777777" w:rsidR="000C48F6" w:rsidRDefault="000C48F6" w:rsidP="00BE4A4F">
      <w:pPr>
        <w:jc w:val="left"/>
      </w:pPr>
    </w:p>
    <w:tbl>
      <w:tblPr>
        <w:tblStyle w:val="TableGrid"/>
        <w:tblW w:w="0" w:type="auto"/>
        <w:tblLook w:val="04A0" w:firstRow="1" w:lastRow="0" w:firstColumn="1" w:lastColumn="0" w:noHBand="0" w:noVBand="1"/>
      </w:tblPr>
      <w:tblGrid>
        <w:gridCol w:w="8630"/>
      </w:tblGrid>
      <w:tr w:rsidR="003C6322" w14:paraId="738D5265" w14:textId="77777777" w:rsidTr="00EC4521">
        <w:tc>
          <w:tcPr>
            <w:tcW w:w="8640" w:type="dxa"/>
            <w:shd w:val="clear" w:color="auto" w:fill="BFBFBF" w:themeFill="background1" w:themeFillShade="BF"/>
          </w:tcPr>
          <w:p w14:paraId="77A7985E" w14:textId="689D0E20" w:rsidR="003C6322" w:rsidRDefault="003C6322" w:rsidP="00BE4A4F">
            <w:pPr>
              <w:jc w:val="left"/>
            </w:pPr>
            <w:r>
              <w:t>Oracle - Get row count for all tables</w:t>
            </w:r>
          </w:p>
        </w:tc>
      </w:tr>
      <w:tr w:rsidR="003C6322" w14:paraId="5CA2B994" w14:textId="77777777" w:rsidTr="003C6322">
        <w:tc>
          <w:tcPr>
            <w:tcW w:w="8640" w:type="dxa"/>
          </w:tcPr>
          <w:p w14:paraId="4FB7CC1C" w14:textId="77777777" w:rsidR="003C6322" w:rsidRDefault="003C6322" w:rsidP="003C6322">
            <w:pPr>
              <w:jc w:val="left"/>
            </w:pPr>
            <w:r>
              <w:t>SELECT table_name, num_rows</w:t>
            </w:r>
          </w:p>
          <w:p w14:paraId="591E283C" w14:textId="77777777" w:rsidR="003C6322" w:rsidRDefault="003C6322" w:rsidP="003C6322">
            <w:pPr>
              <w:jc w:val="left"/>
            </w:pPr>
            <w:r>
              <w:t>FROM dba_tables</w:t>
            </w:r>
          </w:p>
          <w:p w14:paraId="74FA6C5F" w14:textId="77777777" w:rsidR="003C6322" w:rsidRDefault="003C6322" w:rsidP="003C6322">
            <w:pPr>
              <w:jc w:val="left"/>
            </w:pPr>
            <w:r>
              <w:t>WHERE owner = 'DMS_SAMPLE'</w:t>
            </w:r>
          </w:p>
          <w:p w14:paraId="0F9EDD76" w14:textId="61CEB441" w:rsidR="003C6322" w:rsidRDefault="003C6322" w:rsidP="00BE4A4F">
            <w:pPr>
              <w:jc w:val="left"/>
            </w:pPr>
            <w:r>
              <w:t>ORDER BY table_name;</w:t>
            </w:r>
          </w:p>
        </w:tc>
      </w:tr>
      <w:tr w:rsidR="003C6322" w14:paraId="10F7A432" w14:textId="77777777" w:rsidTr="00EC4521">
        <w:trPr>
          <w:trHeight w:val="260"/>
        </w:trPr>
        <w:tc>
          <w:tcPr>
            <w:tcW w:w="8640" w:type="dxa"/>
            <w:shd w:val="clear" w:color="auto" w:fill="BFBFBF" w:themeFill="background1" w:themeFillShade="BF"/>
          </w:tcPr>
          <w:p w14:paraId="69B64811" w14:textId="681A96F0" w:rsidR="003C6322" w:rsidRDefault="007F5462" w:rsidP="00BE4A4F">
            <w:pPr>
              <w:jc w:val="left"/>
            </w:pPr>
            <w:r>
              <w:t>Postgres</w:t>
            </w:r>
          </w:p>
        </w:tc>
      </w:tr>
      <w:tr w:rsidR="003C6322" w14:paraId="767271A6" w14:textId="77777777" w:rsidTr="003C6322">
        <w:tc>
          <w:tcPr>
            <w:tcW w:w="8640" w:type="dxa"/>
          </w:tcPr>
          <w:p w14:paraId="6A7EA2CE" w14:textId="18E19241" w:rsidR="00EC4521" w:rsidRDefault="00EC4521" w:rsidP="00EC4521">
            <w:pPr>
              <w:jc w:val="left"/>
            </w:pPr>
            <w:r>
              <w:t>SELECT relname AS table_name, n_live_tup AS num_rows</w:t>
            </w:r>
          </w:p>
          <w:p w14:paraId="17389DEB" w14:textId="77777777" w:rsidR="00EC4521" w:rsidRDefault="00EC4521" w:rsidP="00EC4521">
            <w:pPr>
              <w:jc w:val="left"/>
            </w:pPr>
            <w:r>
              <w:t>FROM pg_stat_user_tables</w:t>
            </w:r>
          </w:p>
          <w:p w14:paraId="720EF51E" w14:textId="77777777" w:rsidR="00EC4521" w:rsidRDefault="00EC4521" w:rsidP="00EC4521">
            <w:pPr>
              <w:jc w:val="left"/>
            </w:pPr>
            <w:r>
              <w:t>WHERE schemaname = 'dms_sample'</w:t>
            </w:r>
          </w:p>
          <w:p w14:paraId="0762DAD9" w14:textId="4AF38436" w:rsidR="003C6322" w:rsidRDefault="00EC4521" w:rsidP="00BE4A4F">
            <w:pPr>
              <w:jc w:val="left"/>
            </w:pPr>
            <w:r>
              <w:t>ORDER BY table_name</w:t>
            </w:r>
          </w:p>
        </w:tc>
      </w:tr>
    </w:tbl>
    <w:p w14:paraId="5886008E" w14:textId="77777777" w:rsidR="003C6322" w:rsidRDefault="003C6322" w:rsidP="00BE4A4F">
      <w:pPr>
        <w:jc w:val="left"/>
      </w:pPr>
    </w:p>
    <w:tbl>
      <w:tblPr>
        <w:tblStyle w:val="TableGrid"/>
        <w:tblW w:w="0" w:type="auto"/>
        <w:tblLook w:val="04A0" w:firstRow="1" w:lastRow="0" w:firstColumn="1" w:lastColumn="0" w:noHBand="0" w:noVBand="1"/>
      </w:tblPr>
      <w:tblGrid>
        <w:gridCol w:w="8630"/>
      </w:tblGrid>
      <w:tr w:rsidR="001C20EB" w14:paraId="415487D0" w14:textId="77777777" w:rsidTr="00EC4521">
        <w:tc>
          <w:tcPr>
            <w:tcW w:w="9560" w:type="dxa"/>
            <w:shd w:val="clear" w:color="auto" w:fill="BFBFBF" w:themeFill="background1" w:themeFillShade="BF"/>
          </w:tcPr>
          <w:p w14:paraId="6065ED7C" w14:textId="38465090" w:rsidR="001C20EB" w:rsidRDefault="001C20EB" w:rsidP="001C20EB">
            <w:pPr>
              <w:jc w:val="left"/>
            </w:pPr>
            <w:r>
              <w:t>Oracle - Command to get database size on disk</w:t>
            </w:r>
          </w:p>
        </w:tc>
      </w:tr>
      <w:tr w:rsidR="001C20EB" w14:paraId="438192DC" w14:textId="77777777" w:rsidTr="007044EC">
        <w:tc>
          <w:tcPr>
            <w:tcW w:w="9560" w:type="dxa"/>
          </w:tcPr>
          <w:p w14:paraId="6EF81CC1" w14:textId="77777777" w:rsidR="00657FB7" w:rsidRDefault="00657FB7" w:rsidP="001C20EB">
            <w:pPr>
              <w:jc w:val="left"/>
            </w:pPr>
          </w:p>
          <w:p w14:paraId="23209223" w14:textId="3CF99BD7" w:rsidR="001C20EB" w:rsidRDefault="001C20EB" w:rsidP="001C20EB">
            <w:pPr>
              <w:jc w:val="left"/>
            </w:pPr>
            <w:r>
              <w:t>SELECT owner,</w:t>
            </w:r>
            <w:r w:rsidR="00657FB7">
              <w:t xml:space="preserve"> </w:t>
            </w:r>
            <w:r>
              <w:t xml:space="preserve"> SUM(bytes) / 1024 / 1024 Size_MB</w:t>
            </w:r>
          </w:p>
          <w:p w14:paraId="33930722" w14:textId="77777777" w:rsidR="001C20EB" w:rsidRDefault="001C20EB" w:rsidP="001C20EB">
            <w:pPr>
              <w:jc w:val="left"/>
            </w:pPr>
            <w:r>
              <w:t>FROM dba_segments</w:t>
            </w:r>
          </w:p>
          <w:p w14:paraId="2A856298" w14:textId="77777777" w:rsidR="001C20EB" w:rsidRDefault="001C20EB" w:rsidP="001C20EB">
            <w:pPr>
              <w:jc w:val="left"/>
            </w:pPr>
            <w:r>
              <w:t>WHERE owner = 'DMS_SAMPLE'</w:t>
            </w:r>
          </w:p>
          <w:p w14:paraId="6D44442B" w14:textId="77777777" w:rsidR="001C20EB" w:rsidRDefault="001C20EB" w:rsidP="007044EC">
            <w:pPr>
              <w:jc w:val="left"/>
            </w:pPr>
            <w:r>
              <w:t>group  by owner;</w:t>
            </w:r>
          </w:p>
          <w:p w14:paraId="655686E3" w14:textId="6391D925" w:rsidR="00657FB7" w:rsidRDefault="00657FB7" w:rsidP="007044EC">
            <w:pPr>
              <w:jc w:val="left"/>
            </w:pPr>
          </w:p>
        </w:tc>
      </w:tr>
      <w:tr w:rsidR="001C20EB" w14:paraId="65600F94" w14:textId="77777777" w:rsidTr="00EC4521">
        <w:tc>
          <w:tcPr>
            <w:tcW w:w="9560" w:type="dxa"/>
            <w:shd w:val="clear" w:color="auto" w:fill="BFBFBF" w:themeFill="background1" w:themeFillShade="BF"/>
          </w:tcPr>
          <w:p w14:paraId="324392B6" w14:textId="1019292C" w:rsidR="001C20EB" w:rsidRDefault="00EC4521" w:rsidP="007044EC">
            <w:pPr>
              <w:jc w:val="left"/>
            </w:pPr>
            <w:r>
              <w:t>Postgres - Command to get database size on disk</w:t>
            </w:r>
          </w:p>
        </w:tc>
      </w:tr>
      <w:tr w:rsidR="00F341CF" w14:paraId="7E0B703A" w14:textId="77777777" w:rsidTr="007044EC">
        <w:tc>
          <w:tcPr>
            <w:tcW w:w="9560" w:type="dxa"/>
          </w:tcPr>
          <w:p w14:paraId="7508CA80" w14:textId="77777777" w:rsidR="007044EC" w:rsidRDefault="007044EC" w:rsidP="007044EC">
            <w:pPr>
              <w:jc w:val="left"/>
            </w:pPr>
          </w:p>
          <w:p w14:paraId="6D4D8C0E" w14:textId="77777777" w:rsidR="007044EC" w:rsidRDefault="007044EC" w:rsidP="007044EC">
            <w:pPr>
              <w:jc w:val="left"/>
            </w:pPr>
            <w:r>
              <w:t>SELECT pg_size_pretty(CAST((SELECT SUM(pg_total_relation_size (table_schema || '.' || table_name)) FROM information_schema.tables WHERE table_schema = 'dms_sample') AS BIGINT)) AS tables_schema_size</w:t>
            </w:r>
          </w:p>
          <w:p w14:paraId="5302E328" w14:textId="77777777" w:rsidR="007044EC" w:rsidRDefault="007044EC" w:rsidP="007044EC">
            <w:pPr>
              <w:jc w:val="left"/>
            </w:pPr>
          </w:p>
          <w:p w14:paraId="30D148ED" w14:textId="77777777" w:rsidR="007044EC" w:rsidRDefault="007044EC" w:rsidP="007044EC">
            <w:pPr>
              <w:jc w:val="left"/>
            </w:pPr>
          </w:p>
          <w:p w14:paraId="67E78C4E" w14:textId="77777777" w:rsidR="007044EC" w:rsidRDefault="007044EC" w:rsidP="007044EC">
            <w:pPr>
              <w:jc w:val="left"/>
            </w:pPr>
          </w:p>
          <w:p w14:paraId="38FE6EDE" w14:textId="77777777" w:rsidR="007044EC" w:rsidRDefault="007044EC" w:rsidP="007044EC">
            <w:pPr>
              <w:jc w:val="left"/>
            </w:pPr>
          </w:p>
          <w:p w14:paraId="13F00F05" w14:textId="77777777" w:rsidR="007044EC" w:rsidRDefault="007044EC" w:rsidP="007044EC">
            <w:pPr>
              <w:jc w:val="left"/>
            </w:pPr>
          </w:p>
          <w:p w14:paraId="7B7CFA85" w14:textId="77777777" w:rsidR="007044EC" w:rsidRDefault="007044EC" w:rsidP="007044EC">
            <w:pPr>
              <w:jc w:val="left"/>
            </w:pPr>
          </w:p>
          <w:p w14:paraId="2D786019" w14:textId="77777777" w:rsidR="00F341CF" w:rsidRDefault="00F341CF" w:rsidP="00BE4A4F">
            <w:pPr>
              <w:jc w:val="left"/>
            </w:pPr>
          </w:p>
        </w:tc>
      </w:tr>
    </w:tbl>
    <w:p w14:paraId="0CA5D7A8" w14:textId="77777777" w:rsidR="000C48F6" w:rsidRDefault="000C48F6" w:rsidP="00BE4A4F">
      <w:pPr>
        <w:jc w:val="left"/>
      </w:pPr>
    </w:p>
    <w:p w14:paraId="514EFD4E" w14:textId="77777777" w:rsidR="000C48F6" w:rsidRDefault="000C48F6" w:rsidP="00BE4A4F">
      <w:pPr>
        <w:jc w:val="left"/>
      </w:pPr>
    </w:p>
    <w:p w14:paraId="2B7D8707" w14:textId="77777777" w:rsidR="00D30968" w:rsidRDefault="00D30968"/>
    <w:sectPr w:rsidR="00D30968">
      <w:footerReference w:type="default" r:id="rId58"/>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C9A986" w14:textId="77777777" w:rsidR="00536CA8" w:rsidRDefault="00536CA8">
      <w:pPr>
        <w:spacing w:after="0" w:line="240" w:lineRule="auto"/>
      </w:pPr>
      <w:r>
        <w:separator/>
      </w:r>
    </w:p>
  </w:endnote>
  <w:endnote w:type="continuationSeparator" w:id="0">
    <w:p w14:paraId="0D93EF53" w14:textId="77777777" w:rsidR="00536CA8" w:rsidRDefault="00536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392255"/>
      <w:docPartObj>
        <w:docPartGallery w:val="Page Numbers (Bottom of Page)"/>
        <w:docPartUnique/>
      </w:docPartObj>
    </w:sdtPr>
    <w:sdtEndPr>
      <w:rPr>
        <w:noProof/>
      </w:rPr>
    </w:sdtEndPr>
    <w:sdtContent>
      <w:p w14:paraId="15A2A530" w14:textId="77777777" w:rsidR="00964F7B" w:rsidRDefault="00964F7B">
        <w:pPr>
          <w:pStyle w:val="Footer"/>
        </w:pPr>
        <w:r>
          <w:fldChar w:fldCharType="begin"/>
        </w:r>
        <w:r>
          <w:instrText xml:space="preserve"> PAGE   \* MERGEFORMAT </w:instrText>
        </w:r>
        <w:r>
          <w:fldChar w:fldCharType="separate"/>
        </w:r>
        <w:r w:rsidR="000125C9">
          <w:rPr>
            <w:noProof/>
          </w:rPr>
          <w:t>27</w:t>
        </w:r>
        <w:r>
          <w:rPr>
            <w:noProof/>
          </w:rPr>
          <w:fldChar w:fldCharType="end"/>
        </w:r>
      </w:p>
    </w:sdtContent>
  </w:sdt>
  <w:p w14:paraId="1BA7D504" w14:textId="77777777" w:rsidR="00964F7B" w:rsidRDefault="00964F7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7866DC" w14:textId="77777777" w:rsidR="00536CA8" w:rsidRDefault="00536CA8">
      <w:pPr>
        <w:spacing w:after="0" w:line="240" w:lineRule="auto"/>
      </w:pPr>
      <w:r>
        <w:separator/>
      </w:r>
    </w:p>
  </w:footnote>
  <w:footnote w:type="continuationSeparator" w:id="0">
    <w:p w14:paraId="726667A2" w14:textId="77777777" w:rsidR="00536CA8" w:rsidRDefault="00536CA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0BE344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3C3250"/>
    <w:lvl w:ilvl="0">
      <w:start w:val="1"/>
      <w:numFmt w:val="decimal"/>
      <w:lvlText w:val="%1."/>
      <w:lvlJc w:val="left"/>
      <w:pPr>
        <w:tabs>
          <w:tab w:val="num" w:pos="1800"/>
        </w:tabs>
        <w:ind w:left="1800" w:hanging="360"/>
      </w:pPr>
    </w:lvl>
  </w:abstractNum>
  <w:abstractNum w:abstractNumId="2">
    <w:nsid w:val="FFFFFF7D"/>
    <w:multiLevelType w:val="singleLevel"/>
    <w:tmpl w:val="9BD273A0"/>
    <w:lvl w:ilvl="0">
      <w:start w:val="1"/>
      <w:numFmt w:val="decimal"/>
      <w:lvlText w:val="%1."/>
      <w:lvlJc w:val="left"/>
      <w:pPr>
        <w:tabs>
          <w:tab w:val="num" w:pos="1440"/>
        </w:tabs>
        <w:ind w:left="1440" w:hanging="360"/>
      </w:pPr>
    </w:lvl>
  </w:abstractNum>
  <w:abstractNum w:abstractNumId="3">
    <w:nsid w:val="FFFFFF7E"/>
    <w:multiLevelType w:val="singleLevel"/>
    <w:tmpl w:val="776E131A"/>
    <w:lvl w:ilvl="0">
      <w:start w:val="1"/>
      <w:numFmt w:val="decimal"/>
      <w:lvlText w:val="%1."/>
      <w:lvlJc w:val="left"/>
      <w:pPr>
        <w:tabs>
          <w:tab w:val="num" w:pos="1080"/>
        </w:tabs>
        <w:ind w:left="1080" w:hanging="360"/>
      </w:pPr>
    </w:lvl>
  </w:abstractNum>
  <w:abstractNum w:abstractNumId="4">
    <w:nsid w:val="FFFFFF7F"/>
    <w:multiLevelType w:val="singleLevel"/>
    <w:tmpl w:val="B2E8123E"/>
    <w:lvl w:ilvl="0">
      <w:start w:val="1"/>
      <w:numFmt w:val="decimal"/>
      <w:lvlText w:val="%1."/>
      <w:lvlJc w:val="left"/>
      <w:pPr>
        <w:tabs>
          <w:tab w:val="num" w:pos="720"/>
        </w:tabs>
        <w:ind w:left="720" w:hanging="360"/>
      </w:pPr>
    </w:lvl>
  </w:abstractNum>
  <w:abstractNum w:abstractNumId="5">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A142D782"/>
    <w:lvl w:ilvl="0">
      <w:start w:val="1"/>
      <w:numFmt w:val="decimal"/>
      <w:lvlText w:val="%1."/>
      <w:lvlJc w:val="left"/>
      <w:pPr>
        <w:tabs>
          <w:tab w:val="num" w:pos="360"/>
        </w:tabs>
        <w:ind w:left="360" w:hanging="360"/>
      </w:pPr>
    </w:lvl>
  </w:abstractNum>
  <w:abstractNum w:abstractNumId="1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1">
    <w:nsid w:val="016F33FA"/>
    <w:multiLevelType w:val="hybridMultilevel"/>
    <w:tmpl w:val="89064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DC4081"/>
    <w:multiLevelType w:val="hybridMultilevel"/>
    <w:tmpl w:val="A6161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65122A"/>
    <w:multiLevelType w:val="hybridMultilevel"/>
    <w:tmpl w:val="88F8FD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nsid w:val="06B90611"/>
    <w:multiLevelType w:val="hybridMultilevel"/>
    <w:tmpl w:val="A97C6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230E67"/>
    <w:multiLevelType w:val="hybridMultilevel"/>
    <w:tmpl w:val="786E97FE"/>
    <w:lvl w:ilvl="0" w:tplc="508ED0AC">
      <w:start w:val="1"/>
      <w:numFmt w:val="decimal"/>
      <w:lvlText w:val="%1."/>
      <w:lvlJc w:val="left"/>
      <w:pPr>
        <w:ind w:left="100" w:hanging="219"/>
        <w:jc w:val="left"/>
      </w:pPr>
      <w:rPr>
        <w:rFonts w:ascii="Calibri" w:eastAsia="Calibri" w:hAnsi="Calibri" w:cs="Calibri" w:hint="default"/>
        <w:w w:val="100"/>
        <w:sz w:val="22"/>
        <w:szCs w:val="22"/>
      </w:rPr>
    </w:lvl>
    <w:lvl w:ilvl="1" w:tplc="DEB08574">
      <w:start w:val="1"/>
      <w:numFmt w:val="decimal"/>
      <w:lvlText w:val="%2."/>
      <w:lvlJc w:val="left"/>
      <w:pPr>
        <w:ind w:left="820" w:hanging="360"/>
        <w:jc w:val="left"/>
      </w:pPr>
      <w:rPr>
        <w:rFonts w:ascii="Calibri" w:eastAsia="Calibri" w:hAnsi="Calibri" w:cs="Calibri" w:hint="default"/>
        <w:w w:val="100"/>
        <w:sz w:val="22"/>
        <w:szCs w:val="22"/>
      </w:rPr>
    </w:lvl>
    <w:lvl w:ilvl="2" w:tplc="5A84D75A">
      <w:numFmt w:val="bullet"/>
      <w:lvlText w:val="•"/>
      <w:lvlJc w:val="left"/>
      <w:pPr>
        <w:ind w:left="1788" w:hanging="360"/>
      </w:pPr>
      <w:rPr>
        <w:rFonts w:hint="default"/>
      </w:rPr>
    </w:lvl>
    <w:lvl w:ilvl="3" w:tplc="1C4256AC">
      <w:numFmt w:val="bullet"/>
      <w:lvlText w:val="•"/>
      <w:lvlJc w:val="left"/>
      <w:pPr>
        <w:ind w:left="2757" w:hanging="360"/>
      </w:pPr>
      <w:rPr>
        <w:rFonts w:hint="default"/>
      </w:rPr>
    </w:lvl>
    <w:lvl w:ilvl="4" w:tplc="9FC25DE2">
      <w:numFmt w:val="bullet"/>
      <w:lvlText w:val="•"/>
      <w:lvlJc w:val="left"/>
      <w:pPr>
        <w:ind w:left="3726" w:hanging="360"/>
      </w:pPr>
      <w:rPr>
        <w:rFonts w:hint="default"/>
      </w:rPr>
    </w:lvl>
    <w:lvl w:ilvl="5" w:tplc="0354283E">
      <w:numFmt w:val="bullet"/>
      <w:lvlText w:val="•"/>
      <w:lvlJc w:val="left"/>
      <w:pPr>
        <w:ind w:left="4695" w:hanging="360"/>
      </w:pPr>
      <w:rPr>
        <w:rFonts w:hint="default"/>
      </w:rPr>
    </w:lvl>
    <w:lvl w:ilvl="6" w:tplc="227AE30A">
      <w:numFmt w:val="bullet"/>
      <w:lvlText w:val="•"/>
      <w:lvlJc w:val="left"/>
      <w:pPr>
        <w:ind w:left="5664" w:hanging="360"/>
      </w:pPr>
      <w:rPr>
        <w:rFonts w:hint="default"/>
      </w:rPr>
    </w:lvl>
    <w:lvl w:ilvl="7" w:tplc="7B0272FC">
      <w:numFmt w:val="bullet"/>
      <w:lvlText w:val="•"/>
      <w:lvlJc w:val="left"/>
      <w:pPr>
        <w:ind w:left="6633" w:hanging="360"/>
      </w:pPr>
      <w:rPr>
        <w:rFonts w:hint="default"/>
      </w:rPr>
    </w:lvl>
    <w:lvl w:ilvl="8" w:tplc="BBE4A288">
      <w:numFmt w:val="bullet"/>
      <w:lvlText w:val="•"/>
      <w:lvlJc w:val="left"/>
      <w:pPr>
        <w:ind w:left="7602" w:hanging="360"/>
      </w:pPr>
      <w:rPr>
        <w:rFonts w:hint="default"/>
      </w:rPr>
    </w:lvl>
  </w:abstractNum>
  <w:abstractNum w:abstractNumId="16">
    <w:nsid w:val="0CC10AD1"/>
    <w:multiLevelType w:val="hybridMultilevel"/>
    <w:tmpl w:val="328210CC"/>
    <w:lvl w:ilvl="0" w:tplc="C3A87764">
      <w:start w:val="1"/>
      <w:numFmt w:val="decimal"/>
      <w:lvlText w:val="%1."/>
      <w:lvlJc w:val="left"/>
      <w:pPr>
        <w:ind w:left="820" w:hanging="360"/>
        <w:jc w:val="left"/>
      </w:pPr>
      <w:rPr>
        <w:rFonts w:ascii="Calibri" w:eastAsia="Calibri" w:hAnsi="Calibri" w:cs="Calibri" w:hint="default"/>
        <w:w w:val="100"/>
        <w:sz w:val="22"/>
        <w:szCs w:val="22"/>
      </w:rPr>
    </w:lvl>
    <w:lvl w:ilvl="1" w:tplc="B8367472">
      <w:numFmt w:val="bullet"/>
      <w:lvlText w:val="•"/>
      <w:lvlJc w:val="left"/>
      <w:pPr>
        <w:ind w:left="1694" w:hanging="360"/>
      </w:pPr>
      <w:rPr>
        <w:rFonts w:hint="default"/>
      </w:rPr>
    </w:lvl>
    <w:lvl w:ilvl="2" w:tplc="D832B4AC">
      <w:numFmt w:val="bullet"/>
      <w:lvlText w:val="•"/>
      <w:lvlJc w:val="left"/>
      <w:pPr>
        <w:ind w:left="2568" w:hanging="360"/>
      </w:pPr>
      <w:rPr>
        <w:rFonts w:hint="default"/>
      </w:rPr>
    </w:lvl>
    <w:lvl w:ilvl="3" w:tplc="CE843E7A">
      <w:numFmt w:val="bullet"/>
      <w:lvlText w:val="•"/>
      <w:lvlJc w:val="left"/>
      <w:pPr>
        <w:ind w:left="3442" w:hanging="360"/>
      </w:pPr>
      <w:rPr>
        <w:rFonts w:hint="default"/>
      </w:rPr>
    </w:lvl>
    <w:lvl w:ilvl="4" w:tplc="3D181AB6">
      <w:numFmt w:val="bullet"/>
      <w:lvlText w:val="•"/>
      <w:lvlJc w:val="left"/>
      <w:pPr>
        <w:ind w:left="4316" w:hanging="360"/>
      </w:pPr>
      <w:rPr>
        <w:rFonts w:hint="default"/>
      </w:rPr>
    </w:lvl>
    <w:lvl w:ilvl="5" w:tplc="FE2A2DB2">
      <w:numFmt w:val="bullet"/>
      <w:lvlText w:val="•"/>
      <w:lvlJc w:val="left"/>
      <w:pPr>
        <w:ind w:left="5190" w:hanging="360"/>
      </w:pPr>
      <w:rPr>
        <w:rFonts w:hint="default"/>
      </w:rPr>
    </w:lvl>
    <w:lvl w:ilvl="6" w:tplc="8CA4FA8E">
      <w:numFmt w:val="bullet"/>
      <w:lvlText w:val="•"/>
      <w:lvlJc w:val="left"/>
      <w:pPr>
        <w:ind w:left="6064" w:hanging="360"/>
      </w:pPr>
      <w:rPr>
        <w:rFonts w:hint="default"/>
      </w:rPr>
    </w:lvl>
    <w:lvl w:ilvl="7" w:tplc="ABBE174E">
      <w:numFmt w:val="bullet"/>
      <w:lvlText w:val="•"/>
      <w:lvlJc w:val="left"/>
      <w:pPr>
        <w:ind w:left="6938" w:hanging="360"/>
      </w:pPr>
      <w:rPr>
        <w:rFonts w:hint="default"/>
      </w:rPr>
    </w:lvl>
    <w:lvl w:ilvl="8" w:tplc="5988334A">
      <w:numFmt w:val="bullet"/>
      <w:lvlText w:val="•"/>
      <w:lvlJc w:val="left"/>
      <w:pPr>
        <w:ind w:left="7812" w:hanging="360"/>
      </w:pPr>
      <w:rPr>
        <w:rFonts w:hint="default"/>
      </w:rPr>
    </w:lvl>
  </w:abstractNum>
  <w:abstractNum w:abstractNumId="17">
    <w:nsid w:val="0DFB7963"/>
    <w:multiLevelType w:val="hybridMultilevel"/>
    <w:tmpl w:val="DFFA3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BF4671"/>
    <w:multiLevelType w:val="hybridMultilevel"/>
    <w:tmpl w:val="3D3236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C12835"/>
    <w:multiLevelType w:val="hybridMultilevel"/>
    <w:tmpl w:val="989291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C00FB4"/>
    <w:multiLevelType w:val="hybridMultilevel"/>
    <w:tmpl w:val="37701730"/>
    <w:lvl w:ilvl="0" w:tplc="E3E43362">
      <w:start w:val="1"/>
      <w:numFmt w:val="decimal"/>
      <w:lvlText w:val="%1."/>
      <w:lvlJc w:val="left"/>
      <w:pPr>
        <w:ind w:left="820" w:hanging="360"/>
        <w:jc w:val="left"/>
      </w:pPr>
      <w:rPr>
        <w:rFonts w:ascii="Calibri" w:eastAsia="Calibri" w:hAnsi="Calibri" w:cs="Calibri" w:hint="default"/>
        <w:w w:val="100"/>
        <w:sz w:val="22"/>
        <w:szCs w:val="22"/>
      </w:rPr>
    </w:lvl>
    <w:lvl w:ilvl="1" w:tplc="C56C4BF6">
      <w:numFmt w:val="bullet"/>
      <w:lvlText w:val="•"/>
      <w:lvlJc w:val="left"/>
      <w:pPr>
        <w:ind w:left="1668" w:hanging="360"/>
      </w:pPr>
      <w:rPr>
        <w:rFonts w:hint="default"/>
      </w:rPr>
    </w:lvl>
    <w:lvl w:ilvl="2" w:tplc="8E98049A">
      <w:numFmt w:val="bullet"/>
      <w:lvlText w:val="•"/>
      <w:lvlJc w:val="left"/>
      <w:pPr>
        <w:ind w:left="2516" w:hanging="360"/>
      </w:pPr>
      <w:rPr>
        <w:rFonts w:hint="default"/>
      </w:rPr>
    </w:lvl>
    <w:lvl w:ilvl="3" w:tplc="C23AD14C">
      <w:numFmt w:val="bullet"/>
      <w:lvlText w:val="•"/>
      <w:lvlJc w:val="left"/>
      <w:pPr>
        <w:ind w:left="3364" w:hanging="360"/>
      </w:pPr>
      <w:rPr>
        <w:rFonts w:hint="default"/>
      </w:rPr>
    </w:lvl>
    <w:lvl w:ilvl="4" w:tplc="07D28164">
      <w:numFmt w:val="bullet"/>
      <w:lvlText w:val="•"/>
      <w:lvlJc w:val="left"/>
      <w:pPr>
        <w:ind w:left="4212" w:hanging="360"/>
      </w:pPr>
      <w:rPr>
        <w:rFonts w:hint="default"/>
      </w:rPr>
    </w:lvl>
    <w:lvl w:ilvl="5" w:tplc="3B208C1E">
      <w:numFmt w:val="bullet"/>
      <w:lvlText w:val="•"/>
      <w:lvlJc w:val="left"/>
      <w:pPr>
        <w:ind w:left="5060" w:hanging="360"/>
      </w:pPr>
      <w:rPr>
        <w:rFonts w:hint="default"/>
      </w:rPr>
    </w:lvl>
    <w:lvl w:ilvl="6" w:tplc="C150BE5A">
      <w:numFmt w:val="bullet"/>
      <w:lvlText w:val="•"/>
      <w:lvlJc w:val="left"/>
      <w:pPr>
        <w:ind w:left="5908" w:hanging="360"/>
      </w:pPr>
      <w:rPr>
        <w:rFonts w:hint="default"/>
      </w:rPr>
    </w:lvl>
    <w:lvl w:ilvl="7" w:tplc="28582122">
      <w:numFmt w:val="bullet"/>
      <w:lvlText w:val="•"/>
      <w:lvlJc w:val="left"/>
      <w:pPr>
        <w:ind w:left="6756" w:hanging="360"/>
      </w:pPr>
      <w:rPr>
        <w:rFonts w:hint="default"/>
      </w:rPr>
    </w:lvl>
    <w:lvl w:ilvl="8" w:tplc="649E6C88">
      <w:numFmt w:val="bullet"/>
      <w:lvlText w:val="•"/>
      <w:lvlJc w:val="left"/>
      <w:pPr>
        <w:ind w:left="7604" w:hanging="360"/>
      </w:pPr>
      <w:rPr>
        <w:rFonts w:hint="default"/>
      </w:rPr>
    </w:lvl>
  </w:abstractNum>
  <w:abstractNum w:abstractNumId="21">
    <w:nsid w:val="15ED593C"/>
    <w:multiLevelType w:val="hybridMultilevel"/>
    <w:tmpl w:val="6BC87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A71065A"/>
    <w:multiLevelType w:val="hybridMultilevel"/>
    <w:tmpl w:val="3CACD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D29692C"/>
    <w:multiLevelType w:val="hybridMultilevel"/>
    <w:tmpl w:val="A3907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1E124E8C"/>
    <w:multiLevelType w:val="hybridMultilevel"/>
    <w:tmpl w:val="393AC880"/>
    <w:lvl w:ilvl="0" w:tplc="953A6772">
      <w:start w:val="1"/>
      <w:numFmt w:val="decimal"/>
      <w:lvlText w:val="%1."/>
      <w:lvlJc w:val="left"/>
      <w:pPr>
        <w:ind w:left="820" w:hanging="360"/>
        <w:jc w:val="left"/>
      </w:pPr>
      <w:rPr>
        <w:rFonts w:hint="default"/>
        <w:w w:val="100"/>
      </w:rPr>
    </w:lvl>
    <w:lvl w:ilvl="1" w:tplc="FAAC3398">
      <w:numFmt w:val="bullet"/>
      <w:lvlText w:val="•"/>
      <w:lvlJc w:val="left"/>
      <w:pPr>
        <w:ind w:left="1692" w:hanging="360"/>
      </w:pPr>
      <w:rPr>
        <w:rFonts w:hint="default"/>
      </w:rPr>
    </w:lvl>
    <w:lvl w:ilvl="2" w:tplc="DB307DFA">
      <w:numFmt w:val="bullet"/>
      <w:lvlText w:val="•"/>
      <w:lvlJc w:val="left"/>
      <w:pPr>
        <w:ind w:left="2564" w:hanging="360"/>
      </w:pPr>
      <w:rPr>
        <w:rFonts w:hint="default"/>
      </w:rPr>
    </w:lvl>
    <w:lvl w:ilvl="3" w:tplc="73D423A2">
      <w:numFmt w:val="bullet"/>
      <w:lvlText w:val="•"/>
      <w:lvlJc w:val="left"/>
      <w:pPr>
        <w:ind w:left="3436" w:hanging="360"/>
      </w:pPr>
      <w:rPr>
        <w:rFonts w:hint="default"/>
      </w:rPr>
    </w:lvl>
    <w:lvl w:ilvl="4" w:tplc="56E4F1A6">
      <w:numFmt w:val="bullet"/>
      <w:lvlText w:val="•"/>
      <w:lvlJc w:val="left"/>
      <w:pPr>
        <w:ind w:left="4308" w:hanging="360"/>
      </w:pPr>
      <w:rPr>
        <w:rFonts w:hint="default"/>
      </w:rPr>
    </w:lvl>
    <w:lvl w:ilvl="5" w:tplc="0B0C19DA">
      <w:numFmt w:val="bullet"/>
      <w:lvlText w:val="•"/>
      <w:lvlJc w:val="left"/>
      <w:pPr>
        <w:ind w:left="5180" w:hanging="360"/>
      </w:pPr>
      <w:rPr>
        <w:rFonts w:hint="default"/>
      </w:rPr>
    </w:lvl>
    <w:lvl w:ilvl="6" w:tplc="43D243A6">
      <w:numFmt w:val="bullet"/>
      <w:lvlText w:val="•"/>
      <w:lvlJc w:val="left"/>
      <w:pPr>
        <w:ind w:left="6052" w:hanging="360"/>
      </w:pPr>
      <w:rPr>
        <w:rFonts w:hint="default"/>
      </w:rPr>
    </w:lvl>
    <w:lvl w:ilvl="7" w:tplc="8354A9A8">
      <w:numFmt w:val="bullet"/>
      <w:lvlText w:val="•"/>
      <w:lvlJc w:val="left"/>
      <w:pPr>
        <w:ind w:left="6924" w:hanging="360"/>
      </w:pPr>
      <w:rPr>
        <w:rFonts w:hint="default"/>
      </w:rPr>
    </w:lvl>
    <w:lvl w:ilvl="8" w:tplc="0328842C">
      <w:numFmt w:val="bullet"/>
      <w:lvlText w:val="•"/>
      <w:lvlJc w:val="left"/>
      <w:pPr>
        <w:ind w:left="7796" w:hanging="360"/>
      </w:pPr>
      <w:rPr>
        <w:rFonts w:hint="default"/>
      </w:rPr>
    </w:lvl>
  </w:abstractNum>
  <w:abstractNum w:abstractNumId="25">
    <w:nsid w:val="1FBC237B"/>
    <w:multiLevelType w:val="hybridMultilevel"/>
    <w:tmpl w:val="D688D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00B7B97"/>
    <w:multiLevelType w:val="hybridMultilevel"/>
    <w:tmpl w:val="3398BD1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C74298"/>
    <w:multiLevelType w:val="hybridMultilevel"/>
    <w:tmpl w:val="8AD0E4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394E2297"/>
    <w:multiLevelType w:val="hybridMultilevel"/>
    <w:tmpl w:val="81C011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156B05"/>
    <w:multiLevelType w:val="hybridMultilevel"/>
    <w:tmpl w:val="CE5E72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4416C3"/>
    <w:multiLevelType w:val="hybridMultilevel"/>
    <w:tmpl w:val="BC468424"/>
    <w:lvl w:ilvl="0" w:tplc="369ECFAA">
      <w:start w:val="1"/>
      <w:numFmt w:val="bullet"/>
      <w:lvlText w:val=""/>
      <w:lvlJc w:val="left"/>
      <w:pPr>
        <w:ind w:left="360" w:hanging="360"/>
      </w:pPr>
      <w:rPr>
        <w:rFonts w:ascii="Symbol" w:hAnsi="Symbol" w:hint="default"/>
        <w:color w:val="4472C4"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65578D1"/>
    <w:multiLevelType w:val="hybridMultilevel"/>
    <w:tmpl w:val="0C7C4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68349FD"/>
    <w:multiLevelType w:val="hybridMultilevel"/>
    <w:tmpl w:val="5BEE4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C256AEC"/>
    <w:multiLevelType w:val="hybridMultilevel"/>
    <w:tmpl w:val="68FE61FA"/>
    <w:lvl w:ilvl="0" w:tplc="406E1B90">
      <w:start w:val="1"/>
      <w:numFmt w:val="decimal"/>
      <w:lvlText w:val="%1."/>
      <w:lvlJc w:val="left"/>
      <w:pPr>
        <w:ind w:left="820" w:hanging="360"/>
        <w:jc w:val="right"/>
      </w:pPr>
      <w:rPr>
        <w:rFonts w:ascii="Calibri" w:eastAsia="Calibri" w:hAnsi="Calibri" w:cs="Calibri" w:hint="default"/>
        <w:w w:val="100"/>
        <w:sz w:val="22"/>
        <w:szCs w:val="22"/>
      </w:rPr>
    </w:lvl>
    <w:lvl w:ilvl="1" w:tplc="A1B41AE6">
      <w:numFmt w:val="bullet"/>
      <w:lvlText w:val="•"/>
      <w:lvlJc w:val="left"/>
      <w:pPr>
        <w:ind w:left="1694" w:hanging="360"/>
      </w:pPr>
      <w:rPr>
        <w:rFonts w:hint="default"/>
      </w:rPr>
    </w:lvl>
    <w:lvl w:ilvl="2" w:tplc="6A50D532">
      <w:numFmt w:val="bullet"/>
      <w:lvlText w:val="•"/>
      <w:lvlJc w:val="left"/>
      <w:pPr>
        <w:ind w:left="2568" w:hanging="360"/>
      </w:pPr>
      <w:rPr>
        <w:rFonts w:hint="default"/>
      </w:rPr>
    </w:lvl>
    <w:lvl w:ilvl="3" w:tplc="6DF26294">
      <w:numFmt w:val="bullet"/>
      <w:lvlText w:val="•"/>
      <w:lvlJc w:val="left"/>
      <w:pPr>
        <w:ind w:left="3442" w:hanging="360"/>
      </w:pPr>
      <w:rPr>
        <w:rFonts w:hint="default"/>
      </w:rPr>
    </w:lvl>
    <w:lvl w:ilvl="4" w:tplc="31AAAF96">
      <w:numFmt w:val="bullet"/>
      <w:lvlText w:val="•"/>
      <w:lvlJc w:val="left"/>
      <w:pPr>
        <w:ind w:left="4316" w:hanging="360"/>
      </w:pPr>
      <w:rPr>
        <w:rFonts w:hint="default"/>
      </w:rPr>
    </w:lvl>
    <w:lvl w:ilvl="5" w:tplc="B67C6704">
      <w:numFmt w:val="bullet"/>
      <w:lvlText w:val="•"/>
      <w:lvlJc w:val="left"/>
      <w:pPr>
        <w:ind w:left="5190" w:hanging="360"/>
      </w:pPr>
      <w:rPr>
        <w:rFonts w:hint="default"/>
      </w:rPr>
    </w:lvl>
    <w:lvl w:ilvl="6" w:tplc="5AB8AB2C">
      <w:numFmt w:val="bullet"/>
      <w:lvlText w:val="•"/>
      <w:lvlJc w:val="left"/>
      <w:pPr>
        <w:ind w:left="6064" w:hanging="360"/>
      </w:pPr>
      <w:rPr>
        <w:rFonts w:hint="default"/>
      </w:rPr>
    </w:lvl>
    <w:lvl w:ilvl="7" w:tplc="5EA41536">
      <w:numFmt w:val="bullet"/>
      <w:lvlText w:val="•"/>
      <w:lvlJc w:val="left"/>
      <w:pPr>
        <w:ind w:left="6938" w:hanging="360"/>
      </w:pPr>
      <w:rPr>
        <w:rFonts w:hint="default"/>
      </w:rPr>
    </w:lvl>
    <w:lvl w:ilvl="8" w:tplc="3F6457E8">
      <w:numFmt w:val="bullet"/>
      <w:lvlText w:val="•"/>
      <w:lvlJc w:val="left"/>
      <w:pPr>
        <w:ind w:left="7812" w:hanging="360"/>
      </w:pPr>
      <w:rPr>
        <w:rFonts w:hint="default"/>
      </w:rPr>
    </w:lvl>
  </w:abstractNum>
  <w:abstractNum w:abstractNumId="34">
    <w:nsid w:val="519464BE"/>
    <w:multiLevelType w:val="hybridMultilevel"/>
    <w:tmpl w:val="5E6E0BE4"/>
    <w:lvl w:ilvl="0" w:tplc="04090003">
      <w:start w:val="1"/>
      <w:numFmt w:val="bullet"/>
      <w:lvlText w:val="o"/>
      <w:lvlJc w:val="left"/>
      <w:pPr>
        <w:ind w:left="360" w:hanging="360"/>
      </w:pPr>
      <w:rPr>
        <w:rFonts w:ascii="Courier New" w:hAnsi="Courier New" w:cs="Courier New" w:hint="default"/>
      </w:rPr>
    </w:lvl>
    <w:lvl w:ilvl="1" w:tplc="04090001">
      <w:start w:val="1"/>
      <w:numFmt w:val="bullet"/>
      <w:lvlText w:val=""/>
      <w:lvlJc w:val="left"/>
      <w:pPr>
        <w:ind w:left="-360" w:hanging="360"/>
      </w:pPr>
      <w:rPr>
        <w:rFonts w:ascii="Symbol" w:hAnsi="Symbol" w:hint="default"/>
      </w:rPr>
    </w:lvl>
    <w:lvl w:ilvl="2" w:tplc="04090003">
      <w:start w:val="1"/>
      <w:numFmt w:val="bullet"/>
      <w:lvlText w:val="o"/>
      <w:lvlJc w:val="left"/>
      <w:pPr>
        <w:ind w:left="360" w:hanging="360"/>
      </w:pPr>
      <w:rPr>
        <w:rFonts w:ascii="Courier New" w:hAnsi="Courier New" w:cs="Courier New" w:hint="default"/>
      </w:rPr>
    </w:lvl>
    <w:lvl w:ilvl="3" w:tplc="04090003">
      <w:start w:val="1"/>
      <w:numFmt w:val="bullet"/>
      <w:lvlText w:val="o"/>
      <w:lvlJc w:val="left"/>
      <w:pPr>
        <w:ind w:left="900" w:hanging="360"/>
      </w:pPr>
      <w:rPr>
        <w:rFonts w:ascii="Courier New" w:hAnsi="Courier New" w:cs="Courier New" w:hint="default"/>
      </w:r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35">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CA45287"/>
    <w:multiLevelType w:val="hybridMultilevel"/>
    <w:tmpl w:val="466AE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BDC1D2E"/>
    <w:multiLevelType w:val="hybridMultilevel"/>
    <w:tmpl w:val="2DBABAF6"/>
    <w:lvl w:ilvl="0" w:tplc="E31C3FB2">
      <w:start w:val="1"/>
      <w:numFmt w:val="decimal"/>
      <w:lvlText w:val="%1."/>
      <w:lvlJc w:val="left"/>
      <w:pPr>
        <w:ind w:left="820" w:hanging="360"/>
        <w:jc w:val="left"/>
      </w:pPr>
      <w:rPr>
        <w:rFonts w:ascii="Calibri" w:eastAsia="Calibri" w:hAnsi="Calibri" w:cs="Calibri" w:hint="default"/>
        <w:w w:val="100"/>
        <w:sz w:val="22"/>
        <w:szCs w:val="22"/>
      </w:rPr>
    </w:lvl>
    <w:lvl w:ilvl="1" w:tplc="064498E4">
      <w:numFmt w:val="bullet"/>
      <w:lvlText w:val="•"/>
      <w:lvlJc w:val="left"/>
      <w:pPr>
        <w:ind w:left="1694" w:hanging="360"/>
      </w:pPr>
      <w:rPr>
        <w:rFonts w:hint="default"/>
      </w:rPr>
    </w:lvl>
    <w:lvl w:ilvl="2" w:tplc="CEE6E98C">
      <w:numFmt w:val="bullet"/>
      <w:lvlText w:val="•"/>
      <w:lvlJc w:val="left"/>
      <w:pPr>
        <w:ind w:left="2568" w:hanging="360"/>
      </w:pPr>
      <w:rPr>
        <w:rFonts w:hint="default"/>
      </w:rPr>
    </w:lvl>
    <w:lvl w:ilvl="3" w:tplc="21866CC4">
      <w:numFmt w:val="bullet"/>
      <w:lvlText w:val="•"/>
      <w:lvlJc w:val="left"/>
      <w:pPr>
        <w:ind w:left="3442" w:hanging="360"/>
      </w:pPr>
      <w:rPr>
        <w:rFonts w:hint="default"/>
      </w:rPr>
    </w:lvl>
    <w:lvl w:ilvl="4" w:tplc="FDC62AFA">
      <w:numFmt w:val="bullet"/>
      <w:lvlText w:val="•"/>
      <w:lvlJc w:val="left"/>
      <w:pPr>
        <w:ind w:left="4316" w:hanging="360"/>
      </w:pPr>
      <w:rPr>
        <w:rFonts w:hint="default"/>
      </w:rPr>
    </w:lvl>
    <w:lvl w:ilvl="5" w:tplc="FF587F9C">
      <w:numFmt w:val="bullet"/>
      <w:lvlText w:val="•"/>
      <w:lvlJc w:val="left"/>
      <w:pPr>
        <w:ind w:left="5190" w:hanging="360"/>
      </w:pPr>
      <w:rPr>
        <w:rFonts w:hint="default"/>
      </w:rPr>
    </w:lvl>
    <w:lvl w:ilvl="6" w:tplc="EBF23F38">
      <w:numFmt w:val="bullet"/>
      <w:lvlText w:val="•"/>
      <w:lvlJc w:val="left"/>
      <w:pPr>
        <w:ind w:left="6064" w:hanging="360"/>
      </w:pPr>
      <w:rPr>
        <w:rFonts w:hint="default"/>
      </w:rPr>
    </w:lvl>
    <w:lvl w:ilvl="7" w:tplc="A1A26976">
      <w:numFmt w:val="bullet"/>
      <w:lvlText w:val="•"/>
      <w:lvlJc w:val="left"/>
      <w:pPr>
        <w:ind w:left="6938" w:hanging="360"/>
      </w:pPr>
      <w:rPr>
        <w:rFonts w:hint="default"/>
      </w:rPr>
    </w:lvl>
    <w:lvl w:ilvl="8" w:tplc="6D3E5CA2">
      <w:numFmt w:val="bullet"/>
      <w:lvlText w:val="•"/>
      <w:lvlJc w:val="left"/>
      <w:pPr>
        <w:ind w:left="7812" w:hanging="360"/>
      </w:pPr>
      <w:rPr>
        <w:rFonts w:hint="default"/>
      </w:rPr>
    </w:lvl>
  </w:abstractNum>
  <w:abstractNum w:abstractNumId="38">
    <w:nsid w:val="709C52CF"/>
    <w:multiLevelType w:val="hybridMultilevel"/>
    <w:tmpl w:val="00C86E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72C5330D"/>
    <w:multiLevelType w:val="hybridMultilevel"/>
    <w:tmpl w:val="1F0208A2"/>
    <w:lvl w:ilvl="0" w:tplc="04090001">
      <w:start w:val="1"/>
      <w:numFmt w:val="bullet"/>
      <w:lvlText w:val=""/>
      <w:lvlJc w:val="left"/>
      <w:pPr>
        <w:ind w:left="720" w:hanging="360"/>
      </w:pPr>
      <w:rPr>
        <w:rFonts w:ascii="Symbol" w:hAnsi="Symbol" w:hint="default"/>
        <w:w w:val="100"/>
        <w:sz w:val="22"/>
        <w:szCs w:val="22"/>
      </w:rPr>
    </w:lvl>
    <w:lvl w:ilvl="1" w:tplc="7E0405DC">
      <w:numFmt w:val="bullet"/>
      <w:lvlText w:val="•"/>
      <w:lvlJc w:val="left"/>
      <w:pPr>
        <w:ind w:left="1370" w:hanging="360"/>
      </w:pPr>
      <w:rPr>
        <w:rFonts w:hint="default"/>
      </w:rPr>
    </w:lvl>
    <w:lvl w:ilvl="2" w:tplc="14A8F918">
      <w:numFmt w:val="bullet"/>
      <w:lvlText w:val="•"/>
      <w:lvlJc w:val="left"/>
      <w:pPr>
        <w:ind w:left="2280" w:hanging="360"/>
      </w:pPr>
      <w:rPr>
        <w:rFonts w:hint="default"/>
      </w:rPr>
    </w:lvl>
    <w:lvl w:ilvl="3" w:tplc="C9264602">
      <w:numFmt w:val="bullet"/>
      <w:lvlText w:val="•"/>
      <w:lvlJc w:val="left"/>
      <w:pPr>
        <w:ind w:left="3190" w:hanging="360"/>
      </w:pPr>
      <w:rPr>
        <w:rFonts w:hint="default"/>
      </w:rPr>
    </w:lvl>
    <w:lvl w:ilvl="4" w:tplc="407E98A2">
      <w:numFmt w:val="bullet"/>
      <w:lvlText w:val="•"/>
      <w:lvlJc w:val="left"/>
      <w:pPr>
        <w:ind w:left="4100" w:hanging="360"/>
      </w:pPr>
      <w:rPr>
        <w:rFonts w:hint="default"/>
      </w:rPr>
    </w:lvl>
    <w:lvl w:ilvl="5" w:tplc="F2D8DA44">
      <w:numFmt w:val="bullet"/>
      <w:lvlText w:val="•"/>
      <w:lvlJc w:val="left"/>
      <w:pPr>
        <w:ind w:left="5010" w:hanging="360"/>
      </w:pPr>
      <w:rPr>
        <w:rFonts w:hint="default"/>
      </w:rPr>
    </w:lvl>
    <w:lvl w:ilvl="6" w:tplc="12CC6DF8">
      <w:numFmt w:val="bullet"/>
      <w:lvlText w:val="•"/>
      <w:lvlJc w:val="left"/>
      <w:pPr>
        <w:ind w:left="5920" w:hanging="360"/>
      </w:pPr>
      <w:rPr>
        <w:rFonts w:hint="default"/>
      </w:rPr>
    </w:lvl>
    <w:lvl w:ilvl="7" w:tplc="25103FE6">
      <w:numFmt w:val="bullet"/>
      <w:lvlText w:val="•"/>
      <w:lvlJc w:val="left"/>
      <w:pPr>
        <w:ind w:left="6830" w:hanging="360"/>
      </w:pPr>
      <w:rPr>
        <w:rFonts w:hint="default"/>
      </w:rPr>
    </w:lvl>
    <w:lvl w:ilvl="8" w:tplc="E7203EFC">
      <w:numFmt w:val="bullet"/>
      <w:lvlText w:val="•"/>
      <w:lvlJc w:val="left"/>
      <w:pPr>
        <w:ind w:left="7740" w:hanging="360"/>
      </w:pPr>
      <w:rPr>
        <w:rFonts w:hint="default"/>
      </w:rPr>
    </w:lvl>
  </w:abstractNum>
  <w:abstractNum w:abstractNumId="40">
    <w:nsid w:val="769D3762"/>
    <w:multiLevelType w:val="hybridMultilevel"/>
    <w:tmpl w:val="B9301DC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1">
    <w:nsid w:val="799102B8"/>
    <w:multiLevelType w:val="hybridMultilevel"/>
    <w:tmpl w:val="D1B228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4472C4"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6F0138"/>
    <w:multiLevelType w:val="hybridMultilevel"/>
    <w:tmpl w:val="C76270DA"/>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30"/>
  </w:num>
  <w:num w:numId="4">
    <w:abstractNumId w:val="30"/>
  </w:num>
  <w:num w:numId="5">
    <w:abstractNumId w:val="30"/>
  </w:num>
  <w:num w:numId="6">
    <w:abstractNumId w:val="9"/>
  </w:num>
  <w:num w:numId="7">
    <w:abstractNumId w:val="43"/>
  </w:num>
  <w:num w:numId="8">
    <w:abstractNumId w:val="8"/>
  </w:num>
  <w:num w:numId="9">
    <w:abstractNumId w:val="7"/>
  </w:num>
  <w:num w:numId="10">
    <w:abstractNumId w:val="6"/>
  </w:num>
  <w:num w:numId="11">
    <w:abstractNumId w:val="5"/>
  </w:num>
  <w:num w:numId="12">
    <w:abstractNumId w:val="4"/>
  </w:num>
  <w:num w:numId="13">
    <w:abstractNumId w:val="3"/>
  </w:num>
  <w:num w:numId="14">
    <w:abstractNumId w:val="2"/>
  </w:num>
  <w:num w:numId="15">
    <w:abstractNumId w:val="1"/>
  </w:num>
  <w:num w:numId="16">
    <w:abstractNumId w:val="35"/>
  </w:num>
  <w:num w:numId="17">
    <w:abstractNumId w:val="20"/>
  </w:num>
  <w:num w:numId="18">
    <w:abstractNumId w:val="24"/>
  </w:num>
  <w:num w:numId="19">
    <w:abstractNumId w:val="15"/>
  </w:num>
  <w:num w:numId="20">
    <w:abstractNumId w:val="39"/>
  </w:num>
  <w:num w:numId="21">
    <w:abstractNumId w:val="33"/>
  </w:num>
  <w:num w:numId="22">
    <w:abstractNumId w:val="37"/>
  </w:num>
  <w:num w:numId="23">
    <w:abstractNumId w:val="16"/>
  </w:num>
  <w:num w:numId="24">
    <w:abstractNumId w:val="42"/>
  </w:num>
  <w:num w:numId="25">
    <w:abstractNumId w:val="25"/>
  </w:num>
  <w:num w:numId="26">
    <w:abstractNumId w:val="12"/>
  </w:num>
  <w:num w:numId="27">
    <w:abstractNumId w:val="26"/>
  </w:num>
  <w:num w:numId="28">
    <w:abstractNumId w:val="28"/>
  </w:num>
  <w:num w:numId="29">
    <w:abstractNumId w:val="31"/>
  </w:num>
  <w:num w:numId="30">
    <w:abstractNumId w:val="22"/>
  </w:num>
  <w:num w:numId="31">
    <w:abstractNumId w:val="17"/>
  </w:num>
  <w:num w:numId="32">
    <w:abstractNumId w:val="44"/>
  </w:num>
  <w:num w:numId="33">
    <w:abstractNumId w:val="36"/>
  </w:num>
  <w:num w:numId="34">
    <w:abstractNumId w:val="21"/>
  </w:num>
  <w:num w:numId="35">
    <w:abstractNumId w:val="0"/>
  </w:num>
  <w:num w:numId="36">
    <w:abstractNumId w:val="19"/>
  </w:num>
  <w:num w:numId="37">
    <w:abstractNumId w:val="14"/>
  </w:num>
  <w:num w:numId="38">
    <w:abstractNumId w:val="34"/>
  </w:num>
  <w:num w:numId="39">
    <w:abstractNumId w:val="18"/>
  </w:num>
  <w:num w:numId="40">
    <w:abstractNumId w:val="23"/>
  </w:num>
  <w:num w:numId="41">
    <w:abstractNumId w:val="29"/>
  </w:num>
  <w:num w:numId="42">
    <w:abstractNumId w:val="13"/>
  </w:num>
  <w:num w:numId="43">
    <w:abstractNumId w:val="11"/>
  </w:num>
  <w:num w:numId="44">
    <w:abstractNumId w:val="27"/>
  </w:num>
  <w:num w:numId="45">
    <w:abstractNumId w:val="38"/>
  </w:num>
  <w:num w:numId="46">
    <w:abstractNumId w:val="32"/>
  </w:num>
  <w:num w:numId="47">
    <w:abstractNumId w:val="41"/>
  </w:num>
  <w:num w:numId="4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4"/>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0F3"/>
    <w:rsid w:val="00004E34"/>
    <w:rsid w:val="000125C9"/>
    <w:rsid w:val="0002270B"/>
    <w:rsid w:val="000237A5"/>
    <w:rsid w:val="00027A33"/>
    <w:rsid w:val="0004386F"/>
    <w:rsid w:val="000524EA"/>
    <w:rsid w:val="00063955"/>
    <w:rsid w:val="000641AE"/>
    <w:rsid w:val="000646E6"/>
    <w:rsid w:val="00066B28"/>
    <w:rsid w:val="00067E20"/>
    <w:rsid w:val="00070B1D"/>
    <w:rsid w:val="00074BE3"/>
    <w:rsid w:val="00076C79"/>
    <w:rsid w:val="00083385"/>
    <w:rsid w:val="00084E78"/>
    <w:rsid w:val="00095602"/>
    <w:rsid w:val="000960F3"/>
    <w:rsid w:val="000A2461"/>
    <w:rsid w:val="000A31B3"/>
    <w:rsid w:val="000B252A"/>
    <w:rsid w:val="000C48F6"/>
    <w:rsid w:val="000C7E4A"/>
    <w:rsid w:val="000D43BC"/>
    <w:rsid w:val="000E09D7"/>
    <w:rsid w:val="000E7F68"/>
    <w:rsid w:val="000F033C"/>
    <w:rsid w:val="000F55AA"/>
    <w:rsid w:val="00101B21"/>
    <w:rsid w:val="00101C6F"/>
    <w:rsid w:val="00113F4B"/>
    <w:rsid w:val="0011545A"/>
    <w:rsid w:val="0012223A"/>
    <w:rsid w:val="00123E7D"/>
    <w:rsid w:val="00131827"/>
    <w:rsid w:val="00132CC5"/>
    <w:rsid w:val="00150E6B"/>
    <w:rsid w:val="00150EB1"/>
    <w:rsid w:val="001601A6"/>
    <w:rsid w:val="00160A5B"/>
    <w:rsid w:val="001636A8"/>
    <w:rsid w:val="00165390"/>
    <w:rsid w:val="0017149F"/>
    <w:rsid w:val="001757E7"/>
    <w:rsid w:val="0018203B"/>
    <w:rsid w:val="00184344"/>
    <w:rsid w:val="00185F08"/>
    <w:rsid w:val="001873A0"/>
    <w:rsid w:val="0018756A"/>
    <w:rsid w:val="00191496"/>
    <w:rsid w:val="0019594F"/>
    <w:rsid w:val="001A3A43"/>
    <w:rsid w:val="001A46E8"/>
    <w:rsid w:val="001B061D"/>
    <w:rsid w:val="001B27A8"/>
    <w:rsid w:val="001B427A"/>
    <w:rsid w:val="001B69E3"/>
    <w:rsid w:val="001C13CD"/>
    <w:rsid w:val="001C20EB"/>
    <w:rsid w:val="001D4AEB"/>
    <w:rsid w:val="001D4DEA"/>
    <w:rsid w:val="001D6F1F"/>
    <w:rsid w:val="001D7D92"/>
    <w:rsid w:val="001E646F"/>
    <w:rsid w:val="001E7BB5"/>
    <w:rsid w:val="001F2F51"/>
    <w:rsid w:val="001F77B4"/>
    <w:rsid w:val="00201043"/>
    <w:rsid w:val="00201DB8"/>
    <w:rsid w:val="00206C13"/>
    <w:rsid w:val="00212903"/>
    <w:rsid w:val="00214EB1"/>
    <w:rsid w:val="00216AFC"/>
    <w:rsid w:val="002260EA"/>
    <w:rsid w:val="00226EBF"/>
    <w:rsid w:val="00231A6B"/>
    <w:rsid w:val="00232B50"/>
    <w:rsid w:val="00233587"/>
    <w:rsid w:val="00244605"/>
    <w:rsid w:val="0025048B"/>
    <w:rsid w:val="0025254C"/>
    <w:rsid w:val="00261076"/>
    <w:rsid w:val="0026297C"/>
    <w:rsid w:val="0026531B"/>
    <w:rsid w:val="00265BDA"/>
    <w:rsid w:val="0026654F"/>
    <w:rsid w:val="002708CB"/>
    <w:rsid w:val="00284C0A"/>
    <w:rsid w:val="0029438B"/>
    <w:rsid w:val="00294B4A"/>
    <w:rsid w:val="00296422"/>
    <w:rsid w:val="002A22B8"/>
    <w:rsid w:val="002A3EBF"/>
    <w:rsid w:val="002A78E1"/>
    <w:rsid w:val="002C0AE0"/>
    <w:rsid w:val="002C173A"/>
    <w:rsid w:val="002C5956"/>
    <w:rsid w:val="002C64A4"/>
    <w:rsid w:val="002D34A6"/>
    <w:rsid w:val="002D3F68"/>
    <w:rsid w:val="002E481D"/>
    <w:rsid w:val="002E4A91"/>
    <w:rsid w:val="00302A60"/>
    <w:rsid w:val="003043DA"/>
    <w:rsid w:val="0031136B"/>
    <w:rsid w:val="003131D5"/>
    <w:rsid w:val="003237CF"/>
    <w:rsid w:val="00336CDC"/>
    <w:rsid w:val="00340F8E"/>
    <w:rsid w:val="00346D02"/>
    <w:rsid w:val="00351417"/>
    <w:rsid w:val="0035539E"/>
    <w:rsid w:val="00355C07"/>
    <w:rsid w:val="0036241F"/>
    <w:rsid w:val="00364007"/>
    <w:rsid w:val="0037113B"/>
    <w:rsid w:val="00372EF5"/>
    <w:rsid w:val="00373F75"/>
    <w:rsid w:val="00374233"/>
    <w:rsid w:val="00381D30"/>
    <w:rsid w:val="003920AD"/>
    <w:rsid w:val="00392AD6"/>
    <w:rsid w:val="003A4CB8"/>
    <w:rsid w:val="003B46D1"/>
    <w:rsid w:val="003B7569"/>
    <w:rsid w:val="003C0CC2"/>
    <w:rsid w:val="003C6322"/>
    <w:rsid w:val="003D01F2"/>
    <w:rsid w:val="003D72E5"/>
    <w:rsid w:val="003E14AB"/>
    <w:rsid w:val="003F0B90"/>
    <w:rsid w:val="003F3562"/>
    <w:rsid w:val="003F4C7F"/>
    <w:rsid w:val="003F538E"/>
    <w:rsid w:val="004077B4"/>
    <w:rsid w:val="00411766"/>
    <w:rsid w:val="004148D5"/>
    <w:rsid w:val="00417D1F"/>
    <w:rsid w:val="004200D8"/>
    <w:rsid w:val="00420C11"/>
    <w:rsid w:val="004215CB"/>
    <w:rsid w:val="00431372"/>
    <w:rsid w:val="00435A5A"/>
    <w:rsid w:val="004428D2"/>
    <w:rsid w:val="00446712"/>
    <w:rsid w:val="00450221"/>
    <w:rsid w:val="00452AB1"/>
    <w:rsid w:val="00453533"/>
    <w:rsid w:val="004537D0"/>
    <w:rsid w:val="0046097E"/>
    <w:rsid w:val="00462B23"/>
    <w:rsid w:val="00463CB7"/>
    <w:rsid w:val="004713E8"/>
    <w:rsid w:val="0047191D"/>
    <w:rsid w:val="004744D1"/>
    <w:rsid w:val="004760D1"/>
    <w:rsid w:val="00487415"/>
    <w:rsid w:val="00491E54"/>
    <w:rsid w:val="00492113"/>
    <w:rsid w:val="00495E01"/>
    <w:rsid w:val="00496F3B"/>
    <w:rsid w:val="004A0F26"/>
    <w:rsid w:val="004A3526"/>
    <w:rsid w:val="004B686F"/>
    <w:rsid w:val="004C67A5"/>
    <w:rsid w:val="004D64EF"/>
    <w:rsid w:val="004E1AF3"/>
    <w:rsid w:val="004E3682"/>
    <w:rsid w:val="004E4806"/>
    <w:rsid w:val="004E6F7D"/>
    <w:rsid w:val="004F11B1"/>
    <w:rsid w:val="00500930"/>
    <w:rsid w:val="00502D08"/>
    <w:rsid w:val="00503847"/>
    <w:rsid w:val="005045A4"/>
    <w:rsid w:val="00510E3D"/>
    <w:rsid w:val="00511D53"/>
    <w:rsid w:val="0051670A"/>
    <w:rsid w:val="00536CA8"/>
    <w:rsid w:val="00537C6E"/>
    <w:rsid w:val="00543CD6"/>
    <w:rsid w:val="005440D4"/>
    <w:rsid w:val="00547153"/>
    <w:rsid w:val="005532C3"/>
    <w:rsid w:val="005547B3"/>
    <w:rsid w:val="00557949"/>
    <w:rsid w:val="00561C7E"/>
    <w:rsid w:val="00567F45"/>
    <w:rsid w:val="00581A17"/>
    <w:rsid w:val="00584184"/>
    <w:rsid w:val="00585428"/>
    <w:rsid w:val="005870D8"/>
    <w:rsid w:val="00590D01"/>
    <w:rsid w:val="00593A85"/>
    <w:rsid w:val="005949BE"/>
    <w:rsid w:val="005978E0"/>
    <w:rsid w:val="005A2FBD"/>
    <w:rsid w:val="005B61BE"/>
    <w:rsid w:val="005C0B1C"/>
    <w:rsid w:val="005C294A"/>
    <w:rsid w:val="005C6950"/>
    <w:rsid w:val="005D4FB4"/>
    <w:rsid w:val="005E2CE8"/>
    <w:rsid w:val="005E33BD"/>
    <w:rsid w:val="005E7F2F"/>
    <w:rsid w:val="00601279"/>
    <w:rsid w:val="006031A3"/>
    <w:rsid w:val="00607698"/>
    <w:rsid w:val="00613AB1"/>
    <w:rsid w:val="0063024B"/>
    <w:rsid w:val="00630371"/>
    <w:rsid w:val="006307CC"/>
    <w:rsid w:val="0063113D"/>
    <w:rsid w:val="006475AD"/>
    <w:rsid w:val="00657FB7"/>
    <w:rsid w:val="006669F0"/>
    <w:rsid w:val="00673882"/>
    <w:rsid w:val="006744B3"/>
    <w:rsid w:val="00674955"/>
    <w:rsid w:val="0068099C"/>
    <w:rsid w:val="00685F42"/>
    <w:rsid w:val="00692123"/>
    <w:rsid w:val="006921F3"/>
    <w:rsid w:val="006A006E"/>
    <w:rsid w:val="006B16AE"/>
    <w:rsid w:val="006B28DC"/>
    <w:rsid w:val="006B5310"/>
    <w:rsid w:val="006B698B"/>
    <w:rsid w:val="006C03CE"/>
    <w:rsid w:val="006C44C4"/>
    <w:rsid w:val="006C5C2B"/>
    <w:rsid w:val="006D1C32"/>
    <w:rsid w:val="006D2928"/>
    <w:rsid w:val="006E0ED9"/>
    <w:rsid w:val="006E109D"/>
    <w:rsid w:val="006E1E98"/>
    <w:rsid w:val="006E2963"/>
    <w:rsid w:val="006E46B6"/>
    <w:rsid w:val="006E73C6"/>
    <w:rsid w:val="006F6D3A"/>
    <w:rsid w:val="006F7BFE"/>
    <w:rsid w:val="007020FC"/>
    <w:rsid w:val="0070303B"/>
    <w:rsid w:val="007044EC"/>
    <w:rsid w:val="00712E59"/>
    <w:rsid w:val="00714145"/>
    <w:rsid w:val="00716CBF"/>
    <w:rsid w:val="007173B4"/>
    <w:rsid w:val="007243A0"/>
    <w:rsid w:val="00725F55"/>
    <w:rsid w:val="007414D3"/>
    <w:rsid w:val="00744D89"/>
    <w:rsid w:val="00754290"/>
    <w:rsid w:val="00754383"/>
    <w:rsid w:val="0075445B"/>
    <w:rsid w:val="00756536"/>
    <w:rsid w:val="00762207"/>
    <w:rsid w:val="00764FF8"/>
    <w:rsid w:val="007738B3"/>
    <w:rsid w:val="007762C4"/>
    <w:rsid w:val="00783F4B"/>
    <w:rsid w:val="007907C8"/>
    <w:rsid w:val="00792FD0"/>
    <w:rsid w:val="007A15FA"/>
    <w:rsid w:val="007A1DAB"/>
    <w:rsid w:val="007A31E2"/>
    <w:rsid w:val="007A6CE4"/>
    <w:rsid w:val="007A7AEC"/>
    <w:rsid w:val="007B215D"/>
    <w:rsid w:val="007C364C"/>
    <w:rsid w:val="007C40D9"/>
    <w:rsid w:val="007D16D4"/>
    <w:rsid w:val="007D45B7"/>
    <w:rsid w:val="007D61DF"/>
    <w:rsid w:val="007E194E"/>
    <w:rsid w:val="007E3FB2"/>
    <w:rsid w:val="007E551E"/>
    <w:rsid w:val="007F2338"/>
    <w:rsid w:val="007F3137"/>
    <w:rsid w:val="007F3584"/>
    <w:rsid w:val="007F5462"/>
    <w:rsid w:val="007F7DA2"/>
    <w:rsid w:val="00803DD4"/>
    <w:rsid w:val="008063E3"/>
    <w:rsid w:val="0081201F"/>
    <w:rsid w:val="00814D88"/>
    <w:rsid w:val="008233E9"/>
    <w:rsid w:val="00825F2C"/>
    <w:rsid w:val="008336AC"/>
    <w:rsid w:val="00834A22"/>
    <w:rsid w:val="008407BF"/>
    <w:rsid w:val="00843914"/>
    <w:rsid w:val="008441EF"/>
    <w:rsid w:val="008453B6"/>
    <w:rsid w:val="00847C6F"/>
    <w:rsid w:val="0085188E"/>
    <w:rsid w:val="00857A4F"/>
    <w:rsid w:val="00857D39"/>
    <w:rsid w:val="0086128F"/>
    <w:rsid w:val="00866827"/>
    <w:rsid w:val="00875991"/>
    <w:rsid w:val="008800BC"/>
    <w:rsid w:val="0088097A"/>
    <w:rsid w:val="00884AF4"/>
    <w:rsid w:val="0088590B"/>
    <w:rsid w:val="008869C7"/>
    <w:rsid w:val="00897BDE"/>
    <w:rsid w:val="008A239B"/>
    <w:rsid w:val="008A661E"/>
    <w:rsid w:val="008B42F3"/>
    <w:rsid w:val="008B51B1"/>
    <w:rsid w:val="008C650B"/>
    <w:rsid w:val="008C65DA"/>
    <w:rsid w:val="008D3818"/>
    <w:rsid w:val="008D3E2E"/>
    <w:rsid w:val="008E3267"/>
    <w:rsid w:val="008E607C"/>
    <w:rsid w:val="008F27E5"/>
    <w:rsid w:val="008F5CCB"/>
    <w:rsid w:val="008F6E4C"/>
    <w:rsid w:val="00901B3E"/>
    <w:rsid w:val="00905A38"/>
    <w:rsid w:val="0091560F"/>
    <w:rsid w:val="00920DE9"/>
    <w:rsid w:val="00935300"/>
    <w:rsid w:val="009440E3"/>
    <w:rsid w:val="009441CB"/>
    <w:rsid w:val="009444CC"/>
    <w:rsid w:val="00945430"/>
    <w:rsid w:val="00946113"/>
    <w:rsid w:val="00954DBE"/>
    <w:rsid w:val="0095569E"/>
    <w:rsid w:val="00955EC0"/>
    <w:rsid w:val="009568F6"/>
    <w:rsid w:val="00957688"/>
    <w:rsid w:val="009616FD"/>
    <w:rsid w:val="00961805"/>
    <w:rsid w:val="00964C40"/>
    <w:rsid w:val="00964F7B"/>
    <w:rsid w:val="0096716A"/>
    <w:rsid w:val="009728DB"/>
    <w:rsid w:val="0098472E"/>
    <w:rsid w:val="0098738B"/>
    <w:rsid w:val="00990F3C"/>
    <w:rsid w:val="009931BF"/>
    <w:rsid w:val="00993B58"/>
    <w:rsid w:val="009B0CD3"/>
    <w:rsid w:val="009B1DDD"/>
    <w:rsid w:val="009D19EF"/>
    <w:rsid w:val="009D24B1"/>
    <w:rsid w:val="009D429D"/>
    <w:rsid w:val="009D7C56"/>
    <w:rsid w:val="00A03064"/>
    <w:rsid w:val="00A06A3C"/>
    <w:rsid w:val="00A078A0"/>
    <w:rsid w:val="00A1353C"/>
    <w:rsid w:val="00A201F9"/>
    <w:rsid w:val="00A2164D"/>
    <w:rsid w:val="00A23EA4"/>
    <w:rsid w:val="00A24948"/>
    <w:rsid w:val="00A27CB8"/>
    <w:rsid w:val="00A373B8"/>
    <w:rsid w:val="00A43157"/>
    <w:rsid w:val="00A535B4"/>
    <w:rsid w:val="00A61606"/>
    <w:rsid w:val="00A625DA"/>
    <w:rsid w:val="00A62EEA"/>
    <w:rsid w:val="00A64683"/>
    <w:rsid w:val="00A7443F"/>
    <w:rsid w:val="00A87E92"/>
    <w:rsid w:val="00A94B03"/>
    <w:rsid w:val="00AA0ABF"/>
    <w:rsid w:val="00AB6569"/>
    <w:rsid w:val="00AD0657"/>
    <w:rsid w:val="00AD068C"/>
    <w:rsid w:val="00AD42AC"/>
    <w:rsid w:val="00AD66F9"/>
    <w:rsid w:val="00AE01D0"/>
    <w:rsid w:val="00AE1AFC"/>
    <w:rsid w:val="00AE44F0"/>
    <w:rsid w:val="00AE4E2A"/>
    <w:rsid w:val="00AE5C7F"/>
    <w:rsid w:val="00AF1233"/>
    <w:rsid w:val="00AF393F"/>
    <w:rsid w:val="00AF4D4D"/>
    <w:rsid w:val="00B00A83"/>
    <w:rsid w:val="00B05406"/>
    <w:rsid w:val="00B114D7"/>
    <w:rsid w:val="00B13251"/>
    <w:rsid w:val="00B2371C"/>
    <w:rsid w:val="00B26B6F"/>
    <w:rsid w:val="00B34A78"/>
    <w:rsid w:val="00B44DB7"/>
    <w:rsid w:val="00B45C77"/>
    <w:rsid w:val="00B47C65"/>
    <w:rsid w:val="00B51E09"/>
    <w:rsid w:val="00B52541"/>
    <w:rsid w:val="00B52A32"/>
    <w:rsid w:val="00B66C8D"/>
    <w:rsid w:val="00B70116"/>
    <w:rsid w:val="00B73062"/>
    <w:rsid w:val="00B742A2"/>
    <w:rsid w:val="00B764D8"/>
    <w:rsid w:val="00B817A6"/>
    <w:rsid w:val="00B8369A"/>
    <w:rsid w:val="00B90431"/>
    <w:rsid w:val="00B92A75"/>
    <w:rsid w:val="00BA1515"/>
    <w:rsid w:val="00BA1B64"/>
    <w:rsid w:val="00BA62EF"/>
    <w:rsid w:val="00BB256A"/>
    <w:rsid w:val="00BB36EE"/>
    <w:rsid w:val="00BB5470"/>
    <w:rsid w:val="00BB67BD"/>
    <w:rsid w:val="00BB7184"/>
    <w:rsid w:val="00BC4854"/>
    <w:rsid w:val="00BE1820"/>
    <w:rsid w:val="00BE335A"/>
    <w:rsid w:val="00BE3500"/>
    <w:rsid w:val="00BE3591"/>
    <w:rsid w:val="00BE4A4F"/>
    <w:rsid w:val="00BE6654"/>
    <w:rsid w:val="00BE6CEF"/>
    <w:rsid w:val="00BF46C3"/>
    <w:rsid w:val="00BF4E99"/>
    <w:rsid w:val="00BF501B"/>
    <w:rsid w:val="00C00580"/>
    <w:rsid w:val="00C10DB8"/>
    <w:rsid w:val="00C22373"/>
    <w:rsid w:val="00C2701A"/>
    <w:rsid w:val="00C55919"/>
    <w:rsid w:val="00C55948"/>
    <w:rsid w:val="00C56C71"/>
    <w:rsid w:val="00C775B0"/>
    <w:rsid w:val="00C77AE8"/>
    <w:rsid w:val="00C81AC3"/>
    <w:rsid w:val="00C8629E"/>
    <w:rsid w:val="00C91317"/>
    <w:rsid w:val="00C94D75"/>
    <w:rsid w:val="00C97884"/>
    <w:rsid w:val="00C97F86"/>
    <w:rsid w:val="00CA0211"/>
    <w:rsid w:val="00CB3724"/>
    <w:rsid w:val="00CC36F5"/>
    <w:rsid w:val="00CC49EC"/>
    <w:rsid w:val="00CE50C5"/>
    <w:rsid w:val="00CE7B5B"/>
    <w:rsid w:val="00CF2FED"/>
    <w:rsid w:val="00D05E3E"/>
    <w:rsid w:val="00D11565"/>
    <w:rsid w:val="00D2013C"/>
    <w:rsid w:val="00D21283"/>
    <w:rsid w:val="00D25EFA"/>
    <w:rsid w:val="00D260E6"/>
    <w:rsid w:val="00D261A1"/>
    <w:rsid w:val="00D30968"/>
    <w:rsid w:val="00D4144D"/>
    <w:rsid w:val="00D41BC8"/>
    <w:rsid w:val="00D450AA"/>
    <w:rsid w:val="00D45392"/>
    <w:rsid w:val="00D45797"/>
    <w:rsid w:val="00D5036C"/>
    <w:rsid w:val="00D57398"/>
    <w:rsid w:val="00D706E7"/>
    <w:rsid w:val="00D74C69"/>
    <w:rsid w:val="00D76401"/>
    <w:rsid w:val="00D77C52"/>
    <w:rsid w:val="00D83444"/>
    <w:rsid w:val="00D934F0"/>
    <w:rsid w:val="00D96DDA"/>
    <w:rsid w:val="00DA6C8C"/>
    <w:rsid w:val="00DA71C2"/>
    <w:rsid w:val="00DA72A3"/>
    <w:rsid w:val="00DB01FA"/>
    <w:rsid w:val="00DB5F4A"/>
    <w:rsid w:val="00DC2477"/>
    <w:rsid w:val="00DC5817"/>
    <w:rsid w:val="00DC6E17"/>
    <w:rsid w:val="00DC7484"/>
    <w:rsid w:val="00DD12B9"/>
    <w:rsid w:val="00DD72F7"/>
    <w:rsid w:val="00DE11B9"/>
    <w:rsid w:val="00DE12AE"/>
    <w:rsid w:val="00DE1973"/>
    <w:rsid w:val="00DE5A1E"/>
    <w:rsid w:val="00DF10D9"/>
    <w:rsid w:val="00DF1EEC"/>
    <w:rsid w:val="00DF2072"/>
    <w:rsid w:val="00DF5581"/>
    <w:rsid w:val="00DF6DAC"/>
    <w:rsid w:val="00E11E02"/>
    <w:rsid w:val="00E163C5"/>
    <w:rsid w:val="00E209D8"/>
    <w:rsid w:val="00E24DDB"/>
    <w:rsid w:val="00E26C12"/>
    <w:rsid w:val="00E300EF"/>
    <w:rsid w:val="00E41BEC"/>
    <w:rsid w:val="00E6344E"/>
    <w:rsid w:val="00E64CCE"/>
    <w:rsid w:val="00E6523E"/>
    <w:rsid w:val="00E71BB4"/>
    <w:rsid w:val="00E74D99"/>
    <w:rsid w:val="00E801F4"/>
    <w:rsid w:val="00E83ABD"/>
    <w:rsid w:val="00E91D49"/>
    <w:rsid w:val="00E93ABC"/>
    <w:rsid w:val="00E94BAC"/>
    <w:rsid w:val="00EA04F2"/>
    <w:rsid w:val="00EA15B1"/>
    <w:rsid w:val="00EA7D4E"/>
    <w:rsid w:val="00EB07F3"/>
    <w:rsid w:val="00EC0FAC"/>
    <w:rsid w:val="00EC43B7"/>
    <w:rsid w:val="00EC4521"/>
    <w:rsid w:val="00ED0DB1"/>
    <w:rsid w:val="00ED754B"/>
    <w:rsid w:val="00EE1FB1"/>
    <w:rsid w:val="00EE25D7"/>
    <w:rsid w:val="00EF14C1"/>
    <w:rsid w:val="00EF59C4"/>
    <w:rsid w:val="00F0369E"/>
    <w:rsid w:val="00F113A8"/>
    <w:rsid w:val="00F14004"/>
    <w:rsid w:val="00F2274B"/>
    <w:rsid w:val="00F23807"/>
    <w:rsid w:val="00F31F00"/>
    <w:rsid w:val="00F323AC"/>
    <w:rsid w:val="00F323CB"/>
    <w:rsid w:val="00F341CF"/>
    <w:rsid w:val="00F375C2"/>
    <w:rsid w:val="00F44632"/>
    <w:rsid w:val="00F448F9"/>
    <w:rsid w:val="00F47D3D"/>
    <w:rsid w:val="00F53CFC"/>
    <w:rsid w:val="00F54C24"/>
    <w:rsid w:val="00F5550F"/>
    <w:rsid w:val="00F64890"/>
    <w:rsid w:val="00F65B71"/>
    <w:rsid w:val="00F66EDD"/>
    <w:rsid w:val="00F7023F"/>
    <w:rsid w:val="00F7173A"/>
    <w:rsid w:val="00F7725D"/>
    <w:rsid w:val="00F81280"/>
    <w:rsid w:val="00F83C0A"/>
    <w:rsid w:val="00F97484"/>
    <w:rsid w:val="00FA7EA1"/>
    <w:rsid w:val="00FB2FBE"/>
    <w:rsid w:val="00FC6445"/>
    <w:rsid w:val="00FD56B4"/>
    <w:rsid w:val="00FF0F4F"/>
    <w:rsid w:val="00FF2A82"/>
    <w:rsid w:val="00FF444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15B3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934F0"/>
  </w:style>
  <w:style w:type="paragraph" w:styleId="Heading1">
    <w:name w:val="heading 1"/>
    <w:basedOn w:val="Normal"/>
    <w:next w:val="Normal"/>
    <w:link w:val="Heading1Char"/>
    <w:uiPriority w:val="9"/>
    <w:qFormat/>
    <w:rsid w:val="00D934F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D934F0"/>
    <w:pPr>
      <w:spacing w:before="240" w:after="80"/>
      <w:jc w:val="left"/>
      <w:outlineLvl w:val="1"/>
    </w:pPr>
    <w:rPr>
      <w:smallCaps/>
      <w:spacing w:val="5"/>
      <w:sz w:val="28"/>
      <w:szCs w:val="28"/>
    </w:rPr>
  </w:style>
  <w:style w:type="paragraph" w:styleId="Heading3">
    <w:name w:val="heading 3"/>
    <w:basedOn w:val="Normal"/>
    <w:next w:val="Normal"/>
    <w:link w:val="Heading3Char"/>
    <w:uiPriority w:val="9"/>
    <w:unhideWhenUsed/>
    <w:qFormat/>
    <w:rsid w:val="00D934F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D934F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D934F0"/>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D934F0"/>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D934F0"/>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D934F0"/>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D934F0"/>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4F0"/>
    <w:rPr>
      <w:smallCaps/>
      <w:spacing w:val="5"/>
      <w:sz w:val="32"/>
      <w:szCs w:val="32"/>
    </w:rPr>
  </w:style>
  <w:style w:type="character" w:customStyle="1" w:styleId="Heading2Char">
    <w:name w:val="Heading 2 Char"/>
    <w:basedOn w:val="DefaultParagraphFont"/>
    <w:link w:val="Heading2"/>
    <w:uiPriority w:val="9"/>
    <w:rsid w:val="00D934F0"/>
    <w:rPr>
      <w:smallCaps/>
      <w:spacing w:val="5"/>
      <w:sz w:val="28"/>
      <w:szCs w:val="28"/>
    </w:rPr>
  </w:style>
  <w:style w:type="paragraph" w:styleId="ListBullet">
    <w:name w:val="List Bullet"/>
    <w:basedOn w:val="Normal"/>
    <w:uiPriority w:val="12"/>
    <w:qFormat/>
    <w:pPr>
      <w:numPr>
        <w:numId w:val="7"/>
      </w:numPr>
      <w:spacing w:after="160"/>
    </w:pPr>
    <w:rPr>
      <w:i/>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qFormat/>
    <w:rsid w:val="00D934F0"/>
    <w:rPr>
      <w:i/>
    </w:rPr>
  </w:style>
  <w:style w:type="character" w:customStyle="1" w:styleId="QuoteChar">
    <w:name w:val="Quote Char"/>
    <w:basedOn w:val="DefaultParagraphFont"/>
    <w:link w:val="Quote"/>
    <w:uiPriority w:val="29"/>
    <w:rsid w:val="00D934F0"/>
    <w:rPr>
      <w:i/>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D934F0"/>
    <w:rPr>
      <w:smallCaps/>
      <w:spacing w:val="5"/>
      <w:sz w:val="24"/>
      <w:szCs w:val="24"/>
    </w:rPr>
  </w:style>
  <w:style w:type="character" w:customStyle="1" w:styleId="Heading4Char">
    <w:name w:val="Heading 4 Char"/>
    <w:basedOn w:val="DefaultParagraphFont"/>
    <w:link w:val="Heading4"/>
    <w:uiPriority w:val="9"/>
    <w:semiHidden/>
    <w:rsid w:val="00D934F0"/>
    <w:rPr>
      <w:smallCaps/>
      <w:spacing w:val="10"/>
      <w:sz w:val="22"/>
      <w:szCs w:val="22"/>
    </w:rPr>
  </w:style>
  <w:style w:type="character" w:customStyle="1" w:styleId="Heading5Char">
    <w:name w:val="Heading 5 Char"/>
    <w:basedOn w:val="DefaultParagraphFont"/>
    <w:link w:val="Heading5"/>
    <w:uiPriority w:val="9"/>
    <w:semiHidden/>
    <w:rsid w:val="00D934F0"/>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D934F0"/>
    <w:rPr>
      <w:smallCaps/>
      <w:color w:val="ED7D31" w:themeColor="accent2"/>
      <w:spacing w:val="5"/>
      <w:sz w:val="22"/>
    </w:rPr>
  </w:style>
  <w:style w:type="character" w:customStyle="1" w:styleId="Heading7Char">
    <w:name w:val="Heading 7 Char"/>
    <w:basedOn w:val="DefaultParagraphFont"/>
    <w:link w:val="Heading7"/>
    <w:uiPriority w:val="9"/>
    <w:semiHidden/>
    <w:rsid w:val="00D934F0"/>
    <w:rPr>
      <w:b/>
      <w:smallCaps/>
      <w:color w:val="ED7D31" w:themeColor="accent2"/>
      <w:spacing w:val="10"/>
    </w:rPr>
  </w:style>
  <w:style w:type="character" w:customStyle="1" w:styleId="Heading8Char">
    <w:name w:val="Heading 8 Char"/>
    <w:basedOn w:val="DefaultParagraphFont"/>
    <w:link w:val="Heading8"/>
    <w:uiPriority w:val="9"/>
    <w:semiHidden/>
    <w:rsid w:val="00D934F0"/>
    <w:rPr>
      <w:b/>
      <w:i/>
      <w:smallCaps/>
      <w:color w:val="C45911" w:themeColor="accent2" w:themeShade="BF"/>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4472C4" w:themeColor="accent1"/>
    </w:rPr>
  </w:style>
  <w:style w:type="character" w:customStyle="1" w:styleId="Heading9Char">
    <w:name w:val="Heading 9 Char"/>
    <w:basedOn w:val="DefaultParagraphFont"/>
    <w:link w:val="Heading9"/>
    <w:uiPriority w:val="9"/>
    <w:semiHidden/>
    <w:rsid w:val="00D934F0"/>
    <w:rPr>
      <w:b/>
      <w:i/>
      <w:smallCaps/>
      <w:color w:val="823B0B" w:themeColor="accent2" w:themeShade="7F"/>
    </w:rPr>
  </w:style>
  <w:style w:type="character" w:styleId="Emphasis">
    <w:name w:val="Emphasis"/>
    <w:uiPriority w:val="20"/>
    <w:qFormat/>
    <w:rsid w:val="00D934F0"/>
    <w:rPr>
      <w:b/>
      <w:i/>
      <w:spacing w:val="10"/>
    </w:rPr>
  </w:style>
  <w:style w:type="paragraph" w:styleId="IntenseQuote">
    <w:name w:val="Intense Quote"/>
    <w:basedOn w:val="Normal"/>
    <w:next w:val="Normal"/>
    <w:link w:val="IntenseQuoteChar"/>
    <w:uiPriority w:val="30"/>
    <w:qFormat/>
    <w:rsid w:val="00D934F0"/>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D934F0"/>
    <w:rPr>
      <w:b/>
      <w:i/>
      <w:color w:val="FFFFFF" w:themeColor="background1"/>
      <w:shd w:val="clear" w:color="auto" w:fill="ED7D31" w:themeFill="accent2"/>
    </w:rPr>
  </w:style>
  <w:style w:type="paragraph" w:styleId="ListParagraph">
    <w:name w:val="List Paragraph"/>
    <w:basedOn w:val="Normal"/>
    <w:uiPriority w:val="34"/>
    <w:qFormat/>
    <w:rsid w:val="00D934F0"/>
    <w:pPr>
      <w:ind w:left="720"/>
      <w:contextualSpacing/>
    </w:pPr>
  </w:style>
  <w:style w:type="paragraph" w:styleId="Caption">
    <w:name w:val="caption"/>
    <w:basedOn w:val="Normal"/>
    <w:next w:val="Normal"/>
    <w:uiPriority w:val="35"/>
    <w:semiHidden/>
    <w:unhideWhenUsed/>
    <w:qFormat/>
    <w:rsid w:val="00D934F0"/>
    <w:rPr>
      <w:b/>
      <w:bCs/>
      <w:caps/>
      <w:sz w:val="16"/>
      <w:szCs w:val="18"/>
    </w:rPr>
  </w:style>
  <w:style w:type="paragraph" w:styleId="TOCHeading">
    <w:name w:val="TOC Heading"/>
    <w:basedOn w:val="Heading1"/>
    <w:next w:val="Normal"/>
    <w:uiPriority w:val="39"/>
    <w:unhideWhenUsed/>
    <w:qFormat/>
    <w:rsid w:val="00D934F0"/>
    <w:pPr>
      <w:outlineLvl w:val="9"/>
    </w:pPr>
  </w:style>
  <w:style w:type="paragraph" w:styleId="Footer">
    <w:name w:val="footer"/>
    <w:basedOn w:val="Normal"/>
    <w:link w:val="FooterChar"/>
    <w:uiPriority w:val="99"/>
    <w:unhideWhenUsed/>
    <w:qFormat/>
    <w:pPr>
      <w:spacing w:after="0" w:line="240" w:lineRule="auto"/>
    </w:pPr>
    <w:rPr>
      <w:b/>
      <w:color w:val="4472C4" w:themeColor="accent1"/>
      <w:sz w:val="38"/>
      <w:szCs w:val="38"/>
    </w:rPr>
  </w:style>
  <w:style w:type="character" w:customStyle="1" w:styleId="FooterChar">
    <w:name w:val="Footer Char"/>
    <w:basedOn w:val="DefaultParagraphFont"/>
    <w:link w:val="Footer"/>
    <w:uiPriority w:val="99"/>
    <w:rPr>
      <w:b/>
      <w:color w:val="4472C4"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uiPriority w:val="21"/>
    <w:qFormat/>
    <w:rsid w:val="00D934F0"/>
    <w:rPr>
      <w:b/>
      <w:i/>
      <w:color w:val="ED7D31" w:themeColor="accent2"/>
      <w:spacing w:val="10"/>
    </w:rPr>
  </w:style>
  <w:style w:type="character" w:styleId="IntenseReference">
    <w:name w:val="Intense Reference"/>
    <w:uiPriority w:val="32"/>
    <w:qFormat/>
    <w:rsid w:val="00D934F0"/>
    <w:rPr>
      <w:b/>
      <w:bCs/>
      <w:smallCaps/>
      <w:spacing w:val="5"/>
      <w:sz w:val="22"/>
      <w:szCs w:val="22"/>
      <w:u w:val="single"/>
    </w:rPr>
  </w:style>
  <w:style w:type="character" w:styleId="Strong">
    <w:name w:val="Strong"/>
    <w:uiPriority w:val="22"/>
    <w:qFormat/>
    <w:rsid w:val="00D934F0"/>
    <w:rPr>
      <w:b/>
      <w:color w:val="ED7D31" w:themeColor="accent2"/>
    </w:rPr>
  </w:style>
  <w:style w:type="character" w:styleId="SubtleEmphasis">
    <w:name w:val="Subtle Emphasis"/>
    <w:uiPriority w:val="19"/>
    <w:qFormat/>
    <w:rsid w:val="00D934F0"/>
    <w:rPr>
      <w:i/>
    </w:rPr>
  </w:style>
  <w:style w:type="character" w:styleId="SubtleReference">
    <w:name w:val="Subtle Reference"/>
    <w:uiPriority w:val="31"/>
    <w:qFormat/>
    <w:rsid w:val="00D934F0"/>
    <w:rPr>
      <w:b/>
    </w:rPr>
  </w:style>
  <w:style w:type="character" w:styleId="BookTitle">
    <w:name w:val="Book Title"/>
    <w:uiPriority w:val="33"/>
    <w:qFormat/>
    <w:rsid w:val="00D934F0"/>
    <w:rPr>
      <w:rFonts w:asciiTheme="majorHAnsi" w:eastAsiaTheme="majorEastAsia" w:hAnsiTheme="majorHAnsi" w:cstheme="majorBidi"/>
      <w:i/>
      <w:iCs/>
      <w:sz w:val="20"/>
      <w:szCs w:val="20"/>
    </w:rPr>
  </w:style>
  <w:style w:type="paragraph" w:styleId="Title">
    <w:name w:val="Title"/>
    <w:basedOn w:val="Normal"/>
    <w:next w:val="Normal"/>
    <w:link w:val="TitleChar"/>
    <w:uiPriority w:val="10"/>
    <w:qFormat/>
    <w:rsid w:val="00D934F0"/>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D934F0"/>
    <w:rPr>
      <w:smallCaps/>
      <w:sz w:val="48"/>
      <w:szCs w:val="48"/>
    </w:rPr>
  </w:style>
  <w:style w:type="paragraph" w:styleId="Subtitle">
    <w:name w:val="Subtitle"/>
    <w:basedOn w:val="Normal"/>
    <w:next w:val="Normal"/>
    <w:link w:val="SubtitleChar"/>
    <w:uiPriority w:val="11"/>
    <w:qFormat/>
    <w:rsid w:val="00D934F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D934F0"/>
    <w:rPr>
      <w:rFonts w:asciiTheme="majorHAnsi" w:eastAsiaTheme="majorEastAsia" w:hAnsiTheme="majorHAnsi" w:cstheme="majorBidi"/>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44546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BD3DE"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44546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4472C4"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44546A" w:themeColor="text2"/>
      <w:sz w:val="30"/>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pPr>
      <w:numPr>
        <w:numId w:val="16"/>
      </w:numPr>
    </w:pPr>
    <w:rPr>
      <w:i/>
    </w:rPr>
  </w:style>
  <w:style w:type="paragraph" w:styleId="BodyText">
    <w:name w:val="Body Text"/>
    <w:basedOn w:val="Normal"/>
    <w:link w:val="BodyTextChar"/>
    <w:uiPriority w:val="1"/>
    <w:qFormat/>
    <w:rsid w:val="000960F3"/>
    <w:pPr>
      <w:widowControl w:val="0"/>
      <w:spacing w:after="0" w:line="240" w:lineRule="auto"/>
    </w:pPr>
    <w:rPr>
      <w:rFonts w:ascii="Calibri" w:eastAsia="Calibri" w:hAnsi="Calibri" w:cs="Calibri"/>
      <w:sz w:val="22"/>
      <w:szCs w:val="22"/>
      <w:lang w:eastAsia="en-US"/>
    </w:rPr>
  </w:style>
  <w:style w:type="character" w:customStyle="1" w:styleId="BodyTextChar">
    <w:name w:val="Body Text Char"/>
    <w:basedOn w:val="DefaultParagraphFont"/>
    <w:link w:val="BodyText"/>
    <w:uiPriority w:val="1"/>
    <w:rsid w:val="000960F3"/>
    <w:rPr>
      <w:rFonts w:ascii="Calibri" w:eastAsia="Calibri" w:hAnsi="Calibri" w:cs="Calibri"/>
      <w:color w:val="auto"/>
      <w:sz w:val="22"/>
      <w:szCs w:val="22"/>
      <w:lang w:eastAsia="en-US"/>
    </w:rPr>
  </w:style>
  <w:style w:type="paragraph" w:styleId="NoSpacing">
    <w:name w:val="No Spacing"/>
    <w:basedOn w:val="Normal"/>
    <w:link w:val="NoSpacingChar"/>
    <w:uiPriority w:val="1"/>
    <w:qFormat/>
    <w:rsid w:val="00D934F0"/>
    <w:pPr>
      <w:spacing w:after="0" w:line="240" w:lineRule="auto"/>
    </w:pPr>
  </w:style>
  <w:style w:type="character" w:customStyle="1" w:styleId="NoSpacingChar">
    <w:name w:val="No Spacing Char"/>
    <w:basedOn w:val="DefaultParagraphFont"/>
    <w:link w:val="NoSpacing"/>
    <w:uiPriority w:val="1"/>
    <w:rsid w:val="00D934F0"/>
  </w:style>
  <w:style w:type="character" w:styleId="Hyperlink">
    <w:name w:val="Hyperlink"/>
    <w:basedOn w:val="DefaultParagraphFont"/>
    <w:uiPriority w:val="99"/>
    <w:unhideWhenUsed/>
    <w:rsid w:val="00AE5C7F"/>
    <w:rPr>
      <w:color w:val="0563C1" w:themeColor="hyperlink"/>
      <w:u w:val="single"/>
    </w:rPr>
  </w:style>
  <w:style w:type="paragraph" w:styleId="TOC3">
    <w:name w:val="toc 3"/>
    <w:basedOn w:val="Normal"/>
    <w:next w:val="Normal"/>
    <w:autoRedefine/>
    <w:uiPriority w:val="39"/>
    <w:unhideWhenUsed/>
    <w:rsid w:val="00AF4D4D"/>
    <w:pPr>
      <w:spacing w:after="100"/>
      <w:ind w:left="400"/>
    </w:pPr>
  </w:style>
  <w:style w:type="character" w:styleId="CommentReference">
    <w:name w:val="annotation reference"/>
    <w:basedOn w:val="DefaultParagraphFont"/>
    <w:uiPriority w:val="99"/>
    <w:semiHidden/>
    <w:unhideWhenUsed/>
    <w:rsid w:val="00DF1EEC"/>
    <w:rPr>
      <w:sz w:val="18"/>
      <w:szCs w:val="18"/>
    </w:rPr>
  </w:style>
  <w:style w:type="paragraph" w:styleId="CommentText">
    <w:name w:val="annotation text"/>
    <w:basedOn w:val="Normal"/>
    <w:link w:val="CommentTextChar"/>
    <w:uiPriority w:val="99"/>
    <w:semiHidden/>
    <w:unhideWhenUsed/>
    <w:rsid w:val="00DF1EEC"/>
    <w:pPr>
      <w:spacing w:line="240" w:lineRule="auto"/>
    </w:pPr>
    <w:rPr>
      <w:sz w:val="24"/>
      <w:szCs w:val="24"/>
    </w:rPr>
  </w:style>
  <w:style w:type="character" w:customStyle="1" w:styleId="CommentTextChar">
    <w:name w:val="Comment Text Char"/>
    <w:basedOn w:val="DefaultParagraphFont"/>
    <w:link w:val="CommentText"/>
    <w:uiPriority w:val="99"/>
    <w:semiHidden/>
    <w:rsid w:val="00DF1EEC"/>
    <w:rPr>
      <w:sz w:val="24"/>
      <w:szCs w:val="24"/>
    </w:rPr>
  </w:style>
  <w:style w:type="paragraph" w:styleId="CommentSubject">
    <w:name w:val="annotation subject"/>
    <w:basedOn w:val="CommentText"/>
    <w:next w:val="CommentText"/>
    <w:link w:val="CommentSubjectChar"/>
    <w:uiPriority w:val="99"/>
    <w:semiHidden/>
    <w:unhideWhenUsed/>
    <w:rsid w:val="00DF1EEC"/>
    <w:rPr>
      <w:b/>
      <w:bCs/>
      <w:sz w:val="20"/>
      <w:szCs w:val="20"/>
    </w:rPr>
  </w:style>
  <w:style w:type="character" w:customStyle="1" w:styleId="CommentSubjectChar">
    <w:name w:val="Comment Subject Char"/>
    <w:basedOn w:val="CommentTextChar"/>
    <w:link w:val="CommentSubject"/>
    <w:uiPriority w:val="99"/>
    <w:semiHidden/>
    <w:rsid w:val="00DF1EEC"/>
    <w:rPr>
      <w:b/>
      <w:bCs/>
      <w:sz w:val="24"/>
      <w:szCs w:val="24"/>
    </w:rPr>
  </w:style>
  <w:style w:type="character" w:styleId="FollowedHyperlink">
    <w:name w:val="FollowedHyperlink"/>
    <w:basedOn w:val="DefaultParagraphFont"/>
    <w:uiPriority w:val="99"/>
    <w:semiHidden/>
    <w:unhideWhenUsed/>
    <w:rsid w:val="006475AD"/>
    <w:rPr>
      <w:color w:val="954F72" w:themeColor="followedHyperlink"/>
      <w:u w:val="single"/>
    </w:rPr>
  </w:style>
  <w:style w:type="paragraph" w:customStyle="1" w:styleId="auto-style1">
    <w:name w:val="auto-style1"/>
    <w:basedOn w:val="Normal"/>
    <w:rsid w:val="00E11E02"/>
    <w:pPr>
      <w:spacing w:before="100" w:beforeAutospacing="1" w:after="100" w:afterAutospacing="1" w:line="240" w:lineRule="auto"/>
      <w:jc w:val="left"/>
    </w:pPr>
    <w:rPr>
      <w:rFonts w:ascii="Times New Roman" w:hAnsi="Times New Roman" w:cs="Times New Roman"/>
      <w:sz w:val="24"/>
      <w:szCs w:val="24"/>
      <w:lang w:eastAsia="en-US"/>
    </w:rPr>
  </w:style>
  <w:style w:type="character" w:customStyle="1" w:styleId="auto-style2">
    <w:name w:val="auto-style2"/>
    <w:basedOn w:val="DefaultParagraphFont"/>
    <w:rsid w:val="00E11E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977038">
      <w:bodyDiv w:val="1"/>
      <w:marLeft w:val="0"/>
      <w:marRight w:val="0"/>
      <w:marTop w:val="0"/>
      <w:marBottom w:val="0"/>
      <w:divBdr>
        <w:top w:val="none" w:sz="0" w:space="0" w:color="auto"/>
        <w:left w:val="none" w:sz="0" w:space="0" w:color="auto"/>
        <w:bottom w:val="none" w:sz="0" w:space="0" w:color="auto"/>
        <w:right w:val="none" w:sz="0" w:space="0" w:color="auto"/>
      </w:divBdr>
    </w:div>
    <w:div w:id="193078206">
      <w:bodyDiv w:val="1"/>
      <w:marLeft w:val="0"/>
      <w:marRight w:val="0"/>
      <w:marTop w:val="0"/>
      <w:marBottom w:val="0"/>
      <w:divBdr>
        <w:top w:val="none" w:sz="0" w:space="0" w:color="auto"/>
        <w:left w:val="none" w:sz="0" w:space="0" w:color="auto"/>
        <w:bottom w:val="none" w:sz="0" w:space="0" w:color="auto"/>
        <w:right w:val="none" w:sz="0" w:space="0" w:color="auto"/>
      </w:divBdr>
    </w:div>
    <w:div w:id="301157379">
      <w:bodyDiv w:val="1"/>
      <w:marLeft w:val="0"/>
      <w:marRight w:val="0"/>
      <w:marTop w:val="0"/>
      <w:marBottom w:val="0"/>
      <w:divBdr>
        <w:top w:val="none" w:sz="0" w:space="0" w:color="auto"/>
        <w:left w:val="none" w:sz="0" w:space="0" w:color="auto"/>
        <w:bottom w:val="none" w:sz="0" w:space="0" w:color="auto"/>
        <w:right w:val="none" w:sz="0" w:space="0" w:color="auto"/>
      </w:divBdr>
    </w:div>
    <w:div w:id="530609465">
      <w:bodyDiv w:val="1"/>
      <w:marLeft w:val="0"/>
      <w:marRight w:val="0"/>
      <w:marTop w:val="0"/>
      <w:marBottom w:val="0"/>
      <w:divBdr>
        <w:top w:val="none" w:sz="0" w:space="0" w:color="auto"/>
        <w:left w:val="none" w:sz="0" w:space="0" w:color="auto"/>
        <w:bottom w:val="none" w:sz="0" w:space="0" w:color="auto"/>
        <w:right w:val="none" w:sz="0" w:space="0" w:color="auto"/>
      </w:divBdr>
    </w:div>
    <w:div w:id="636952539">
      <w:bodyDiv w:val="1"/>
      <w:marLeft w:val="0"/>
      <w:marRight w:val="0"/>
      <w:marTop w:val="0"/>
      <w:marBottom w:val="0"/>
      <w:divBdr>
        <w:top w:val="none" w:sz="0" w:space="0" w:color="auto"/>
        <w:left w:val="none" w:sz="0" w:space="0" w:color="auto"/>
        <w:bottom w:val="none" w:sz="0" w:space="0" w:color="auto"/>
        <w:right w:val="none" w:sz="0" w:space="0" w:color="auto"/>
      </w:divBdr>
    </w:div>
    <w:div w:id="759527443">
      <w:bodyDiv w:val="1"/>
      <w:marLeft w:val="0"/>
      <w:marRight w:val="0"/>
      <w:marTop w:val="0"/>
      <w:marBottom w:val="0"/>
      <w:divBdr>
        <w:top w:val="none" w:sz="0" w:space="0" w:color="auto"/>
        <w:left w:val="none" w:sz="0" w:space="0" w:color="auto"/>
        <w:bottom w:val="none" w:sz="0" w:space="0" w:color="auto"/>
        <w:right w:val="none" w:sz="0" w:space="0" w:color="auto"/>
      </w:divBdr>
    </w:div>
    <w:div w:id="849757861">
      <w:bodyDiv w:val="1"/>
      <w:marLeft w:val="0"/>
      <w:marRight w:val="0"/>
      <w:marTop w:val="0"/>
      <w:marBottom w:val="0"/>
      <w:divBdr>
        <w:top w:val="none" w:sz="0" w:space="0" w:color="auto"/>
        <w:left w:val="none" w:sz="0" w:space="0" w:color="auto"/>
        <w:bottom w:val="none" w:sz="0" w:space="0" w:color="auto"/>
        <w:right w:val="none" w:sz="0" w:space="0" w:color="auto"/>
      </w:divBdr>
    </w:div>
    <w:div w:id="864826270">
      <w:bodyDiv w:val="1"/>
      <w:marLeft w:val="0"/>
      <w:marRight w:val="0"/>
      <w:marTop w:val="0"/>
      <w:marBottom w:val="0"/>
      <w:divBdr>
        <w:top w:val="none" w:sz="0" w:space="0" w:color="auto"/>
        <w:left w:val="none" w:sz="0" w:space="0" w:color="auto"/>
        <w:bottom w:val="none" w:sz="0" w:space="0" w:color="auto"/>
        <w:right w:val="none" w:sz="0" w:space="0" w:color="auto"/>
      </w:divBdr>
    </w:div>
    <w:div w:id="1059524470">
      <w:bodyDiv w:val="1"/>
      <w:marLeft w:val="0"/>
      <w:marRight w:val="0"/>
      <w:marTop w:val="0"/>
      <w:marBottom w:val="0"/>
      <w:divBdr>
        <w:top w:val="none" w:sz="0" w:space="0" w:color="auto"/>
        <w:left w:val="none" w:sz="0" w:space="0" w:color="auto"/>
        <w:bottom w:val="none" w:sz="0" w:space="0" w:color="auto"/>
        <w:right w:val="none" w:sz="0" w:space="0" w:color="auto"/>
      </w:divBdr>
    </w:div>
    <w:div w:id="1433042768">
      <w:bodyDiv w:val="1"/>
      <w:marLeft w:val="0"/>
      <w:marRight w:val="0"/>
      <w:marTop w:val="0"/>
      <w:marBottom w:val="0"/>
      <w:divBdr>
        <w:top w:val="none" w:sz="0" w:space="0" w:color="auto"/>
        <w:left w:val="none" w:sz="0" w:space="0" w:color="auto"/>
        <w:bottom w:val="none" w:sz="0" w:space="0" w:color="auto"/>
        <w:right w:val="none" w:sz="0" w:space="0" w:color="auto"/>
      </w:divBdr>
    </w:div>
    <w:div w:id="1460878198">
      <w:bodyDiv w:val="1"/>
      <w:marLeft w:val="0"/>
      <w:marRight w:val="0"/>
      <w:marTop w:val="0"/>
      <w:marBottom w:val="0"/>
      <w:divBdr>
        <w:top w:val="none" w:sz="0" w:space="0" w:color="auto"/>
        <w:left w:val="none" w:sz="0" w:space="0" w:color="auto"/>
        <w:bottom w:val="none" w:sz="0" w:space="0" w:color="auto"/>
        <w:right w:val="none" w:sz="0" w:space="0" w:color="auto"/>
      </w:divBdr>
    </w:div>
    <w:div w:id="1559592249">
      <w:bodyDiv w:val="1"/>
      <w:marLeft w:val="0"/>
      <w:marRight w:val="0"/>
      <w:marTop w:val="0"/>
      <w:marBottom w:val="0"/>
      <w:divBdr>
        <w:top w:val="none" w:sz="0" w:space="0" w:color="auto"/>
        <w:left w:val="none" w:sz="0" w:space="0" w:color="auto"/>
        <w:bottom w:val="none" w:sz="0" w:space="0" w:color="auto"/>
        <w:right w:val="none" w:sz="0" w:space="0" w:color="auto"/>
      </w:divBdr>
    </w:div>
    <w:div w:id="1616860989">
      <w:bodyDiv w:val="1"/>
      <w:marLeft w:val="0"/>
      <w:marRight w:val="0"/>
      <w:marTop w:val="0"/>
      <w:marBottom w:val="0"/>
      <w:divBdr>
        <w:top w:val="none" w:sz="0" w:space="0" w:color="auto"/>
        <w:left w:val="none" w:sz="0" w:space="0" w:color="auto"/>
        <w:bottom w:val="none" w:sz="0" w:space="0" w:color="auto"/>
        <w:right w:val="none" w:sz="0" w:space="0" w:color="auto"/>
      </w:divBdr>
    </w:div>
    <w:div w:id="1689135004">
      <w:bodyDiv w:val="1"/>
      <w:marLeft w:val="0"/>
      <w:marRight w:val="0"/>
      <w:marTop w:val="0"/>
      <w:marBottom w:val="0"/>
      <w:divBdr>
        <w:top w:val="none" w:sz="0" w:space="0" w:color="auto"/>
        <w:left w:val="none" w:sz="0" w:space="0" w:color="auto"/>
        <w:bottom w:val="none" w:sz="0" w:space="0" w:color="auto"/>
        <w:right w:val="none" w:sz="0" w:space="0" w:color="auto"/>
      </w:divBdr>
    </w:div>
    <w:div w:id="1750105956">
      <w:bodyDiv w:val="1"/>
      <w:marLeft w:val="0"/>
      <w:marRight w:val="0"/>
      <w:marTop w:val="0"/>
      <w:marBottom w:val="0"/>
      <w:divBdr>
        <w:top w:val="none" w:sz="0" w:space="0" w:color="auto"/>
        <w:left w:val="none" w:sz="0" w:space="0" w:color="auto"/>
        <w:bottom w:val="none" w:sz="0" w:space="0" w:color="auto"/>
        <w:right w:val="none" w:sz="0" w:space="0" w:color="auto"/>
      </w:divBdr>
    </w:div>
    <w:div w:id="1848012181">
      <w:bodyDiv w:val="1"/>
      <w:marLeft w:val="0"/>
      <w:marRight w:val="0"/>
      <w:marTop w:val="0"/>
      <w:marBottom w:val="0"/>
      <w:divBdr>
        <w:top w:val="none" w:sz="0" w:space="0" w:color="auto"/>
        <w:left w:val="none" w:sz="0" w:space="0" w:color="auto"/>
        <w:bottom w:val="none" w:sz="0" w:space="0" w:color="auto"/>
        <w:right w:val="none" w:sz="0" w:space="0" w:color="auto"/>
      </w:divBdr>
    </w:div>
    <w:div w:id="1860850780">
      <w:bodyDiv w:val="1"/>
      <w:marLeft w:val="0"/>
      <w:marRight w:val="0"/>
      <w:marTop w:val="0"/>
      <w:marBottom w:val="0"/>
      <w:divBdr>
        <w:top w:val="none" w:sz="0" w:space="0" w:color="auto"/>
        <w:left w:val="none" w:sz="0" w:space="0" w:color="auto"/>
        <w:bottom w:val="none" w:sz="0" w:space="0" w:color="auto"/>
        <w:right w:val="none" w:sz="0" w:space="0" w:color="auto"/>
      </w:divBdr>
    </w:div>
    <w:div w:id="1877500275">
      <w:bodyDiv w:val="1"/>
      <w:marLeft w:val="0"/>
      <w:marRight w:val="0"/>
      <w:marTop w:val="0"/>
      <w:marBottom w:val="0"/>
      <w:divBdr>
        <w:top w:val="none" w:sz="0" w:space="0" w:color="auto"/>
        <w:left w:val="none" w:sz="0" w:space="0" w:color="auto"/>
        <w:bottom w:val="none" w:sz="0" w:space="0" w:color="auto"/>
        <w:right w:val="none" w:sz="0" w:space="0" w:color="auto"/>
      </w:divBdr>
      <w:divsChild>
        <w:div w:id="1102068466">
          <w:marLeft w:val="0"/>
          <w:marRight w:val="0"/>
          <w:marTop w:val="0"/>
          <w:marBottom w:val="0"/>
          <w:divBdr>
            <w:top w:val="none" w:sz="0" w:space="0" w:color="auto"/>
            <w:left w:val="none" w:sz="0" w:space="0" w:color="auto"/>
            <w:bottom w:val="none" w:sz="0" w:space="0" w:color="auto"/>
            <w:right w:val="none" w:sz="0" w:space="0" w:color="auto"/>
          </w:divBdr>
        </w:div>
      </w:divsChild>
    </w:div>
    <w:div w:id="1888911189">
      <w:bodyDiv w:val="1"/>
      <w:marLeft w:val="0"/>
      <w:marRight w:val="0"/>
      <w:marTop w:val="0"/>
      <w:marBottom w:val="0"/>
      <w:divBdr>
        <w:top w:val="none" w:sz="0" w:space="0" w:color="auto"/>
        <w:left w:val="none" w:sz="0" w:space="0" w:color="auto"/>
        <w:bottom w:val="none" w:sz="0" w:space="0" w:color="auto"/>
        <w:right w:val="none" w:sz="0" w:space="0" w:color="auto"/>
      </w:divBdr>
    </w:div>
    <w:div w:id="1967661187">
      <w:bodyDiv w:val="1"/>
      <w:marLeft w:val="0"/>
      <w:marRight w:val="0"/>
      <w:marTop w:val="0"/>
      <w:marBottom w:val="0"/>
      <w:divBdr>
        <w:top w:val="none" w:sz="0" w:space="0" w:color="auto"/>
        <w:left w:val="none" w:sz="0" w:space="0" w:color="auto"/>
        <w:bottom w:val="none" w:sz="0" w:space="0" w:color="auto"/>
        <w:right w:val="none" w:sz="0" w:space="0" w:color="auto"/>
      </w:divBdr>
    </w:div>
    <w:div w:id="1968269443">
      <w:bodyDiv w:val="1"/>
      <w:marLeft w:val="0"/>
      <w:marRight w:val="0"/>
      <w:marTop w:val="0"/>
      <w:marBottom w:val="0"/>
      <w:divBdr>
        <w:top w:val="none" w:sz="0" w:space="0" w:color="auto"/>
        <w:left w:val="none" w:sz="0" w:space="0" w:color="auto"/>
        <w:bottom w:val="none" w:sz="0" w:space="0" w:color="auto"/>
        <w:right w:val="none" w:sz="0" w:space="0" w:color="auto"/>
      </w:divBdr>
      <w:divsChild>
        <w:div w:id="647562520">
          <w:marLeft w:val="0"/>
          <w:marRight w:val="0"/>
          <w:marTop w:val="0"/>
          <w:marBottom w:val="0"/>
          <w:divBdr>
            <w:top w:val="none" w:sz="0" w:space="0" w:color="auto"/>
            <w:left w:val="none" w:sz="0" w:space="0" w:color="auto"/>
            <w:bottom w:val="none" w:sz="0" w:space="0" w:color="auto"/>
            <w:right w:val="none" w:sz="0" w:space="0" w:color="auto"/>
          </w:divBdr>
        </w:div>
      </w:divsChild>
    </w:div>
    <w:div w:id="2058433379">
      <w:bodyDiv w:val="1"/>
      <w:marLeft w:val="0"/>
      <w:marRight w:val="0"/>
      <w:marTop w:val="0"/>
      <w:marBottom w:val="0"/>
      <w:divBdr>
        <w:top w:val="none" w:sz="0" w:space="0" w:color="auto"/>
        <w:left w:val="none" w:sz="0" w:space="0" w:color="auto"/>
        <w:bottom w:val="none" w:sz="0" w:space="0" w:color="auto"/>
        <w:right w:val="none" w:sz="0" w:space="0" w:color="auto"/>
      </w:divBdr>
      <w:divsChild>
        <w:div w:id="19808371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www.sql-workbench.net/downloads.html" TargetMode="External"/><Relationship Id="rId17" Type="http://schemas.openxmlformats.org/officeDocument/2006/relationships/hyperlink" Target="http://dbeaver.jkiss.org/" TargetMode="External"/><Relationship Id="rId18" Type="http://schemas.openxmlformats.org/officeDocument/2006/relationships/hyperlink" Target="http://squirrel-sql.sourceforge.net/" TargetMode="External"/><Relationship Id="rId19" Type="http://schemas.openxmlformats.org/officeDocument/2006/relationships/hyperlink" Target="https://github.com/awslabs/aws-database-migration-samples" TargetMode="Externa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hyperlink" Target="http://blog.endpoint.com/2015/01/postgressessionreplication-role.html" TargetMode="External"/><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footer" Target="footer1.xml"/><Relationship Id="rId59" Type="http://schemas.openxmlformats.org/officeDocument/2006/relationships/fontTable" Target="fontTable.xm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9" Type="http://schemas.openxmlformats.org/officeDocument/2006/relationships/webSettings" Target="webSettings.xm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hyperlink" Target="http://docs.aws.amazon.com/SchemaConversionTool/latest/userguide/CHAP_SchemaConversionTool.Installing.html" TargetMode="External"/><Relationship Id="rId25" Type="http://schemas.openxmlformats.org/officeDocument/2006/relationships/hyperlink" Target="http://bit.ly/2phVpPk" TargetMode="External"/><Relationship Id="rId26" Type="http://schemas.openxmlformats.org/officeDocument/2006/relationships/hyperlink" Target="http://bit.ly/2pt04ZT" TargetMode="External"/><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60"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unnik/Library/Containers/com.microsoft.Word/Data/Library/Caches/1033/TM10002071/Paper%20with%20Cover%20and%20T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4.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5.xml><?xml version="1.0" encoding="utf-8"?>
<ds:datastoreItem xmlns:ds="http://schemas.openxmlformats.org/officeDocument/2006/customXml" ds:itemID="{A87A20BF-D543-0048-B24E-0D1046EDE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251</TotalTime>
  <Pages>33</Pages>
  <Words>2815</Words>
  <Characters>16046</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unnik@amazon.com</dc:creator>
  <cp:keywords/>
  <dc:description/>
  <cp:lastModifiedBy>unnik@amazon.com</cp:lastModifiedBy>
  <cp:revision>305</cp:revision>
  <dcterms:created xsi:type="dcterms:W3CDTF">2017-07-06T00:31:00Z</dcterms:created>
  <dcterms:modified xsi:type="dcterms:W3CDTF">2017-07-10T15:21:00Z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